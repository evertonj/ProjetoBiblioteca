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C5" w:rsidRPr="000857FD" w:rsidRDefault="002F0008" w:rsidP="002A1EC5">
      <w:pPr>
        <w:pStyle w:val="CP-CapaCabecalho"/>
        <w:rPr>
          <w:rFonts w:ascii="Arial" w:hAnsi="Arial" w:cs="Arial"/>
          <w:sz w:val="22"/>
          <w:szCs w:val="22"/>
        </w:rPr>
      </w:pPr>
      <w:r w:rsidRPr="000857FD">
        <w:rPr>
          <w:rFonts w:ascii="Arial" w:hAnsi="Arial" w:cs="Arial"/>
          <w:noProof/>
          <w:snapToGrid/>
          <w:sz w:val="22"/>
          <w:szCs w:val="22"/>
        </w:rPr>
        <w:drawing>
          <wp:inline distT="0" distB="0" distL="0" distR="0" wp14:anchorId="3B7F0BD8" wp14:editId="13F621F5">
            <wp:extent cx="1278255" cy="727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27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CP-CapaCabecalho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t xml:space="preserve">instituto federal de santa catarina – </w:t>
      </w:r>
      <w:r w:rsidR="000C6712" w:rsidRPr="000857FD">
        <w:rPr>
          <w:rFonts w:ascii="Arial" w:hAnsi="Arial" w:cs="Arial"/>
          <w:b w:val="0"/>
          <w:sz w:val="24"/>
          <w:szCs w:val="24"/>
        </w:rPr>
        <w:t>cÂ</w:t>
      </w:r>
      <w:r w:rsidRPr="000857FD">
        <w:rPr>
          <w:rFonts w:ascii="Arial" w:hAnsi="Arial" w:cs="Arial"/>
          <w:b w:val="0"/>
          <w:sz w:val="24"/>
          <w:szCs w:val="24"/>
        </w:rPr>
        <w:t>mpus lages</w:t>
      </w:r>
    </w:p>
    <w:p w:rsidR="002A1EC5" w:rsidRPr="000857FD" w:rsidRDefault="002A1EC5" w:rsidP="002A1EC5">
      <w:pPr>
        <w:pStyle w:val="CP-CapaCabecalho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t>Curso técnico em informática</w:t>
      </w:r>
    </w:p>
    <w:p w:rsidR="002A1EC5" w:rsidRPr="000857FD" w:rsidRDefault="002A1EC5" w:rsidP="002A1EC5">
      <w:pPr>
        <w:pStyle w:val="CP-CapaCabecalh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t>Projeto integrador</w:t>
      </w: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jc w:val="center"/>
        <w:rPr>
          <w:rFonts w:ascii="Arial" w:hAnsi="Arial" w:cs="Arial"/>
        </w:rPr>
      </w:pPr>
    </w:p>
    <w:p w:rsidR="004763A1" w:rsidRPr="000857FD" w:rsidRDefault="004763A1" w:rsidP="002A1EC5">
      <w:pPr>
        <w:pStyle w:val="TE-Normal"/>
        <w:jc w:val="center"/>
        <w:rPr>
          <w:rFonts w:ascii="Arial" w:hAnsi="Arial" w:cs="Arial"/>
        </w:rPr>
      </w:pPr>
    </w:p>
    <w:p w:rsidR="004763A1" w:rsidRPr="000857FD" w:rsidRDefault="004763A1" w:rsidP="002A1EC5">
      <w:pPr>
        <w:pStyle w:val="TE-Normal"/>
        <w:jc w:val="center"/>
        <w:rPr>
          <w:rFonts w:ascii="Arial" w:hAnsi="Arial" w:cs="Arial"/>
        </w:rPr>
      </w:pPr>
    </w:p>
    <w:p w:rsidR="002A1EC5" w:rsidRPr="00F96F72" w:rsidRDefault="000E2B8D" w:rsidP="002A1EC5">
      <w:pPr>
        <w:pStyle w:val="CP-CapaNomeAutor"/>
        <w:rPr>
          <w:rFonts w:ascii="Arial" w:hAnsi="Arial" w:cs="Arial"/>
          <w:b w:val="0"/>
          <w:sz w:val="24"/>
          <w:szCs w:val="24"/>
          <w:lang w:val="en-US"/>
        </w:rPr>
      </w:pPr>
      <w:r w:rsidRPr="00F96F72">
        <w:rPr>
          <w:rFonts w:ascii="Arial" w:hAnsi="Arial" w:cs="Arial"/>
          <w:b w:val="0"/>
          <w:sz w:val="24"/>
          <w:szCs w:val="24"/>
          <w:lang w:val="en-US"/>
        </w:rPr>
        <w:t>Everton juliano anhaia spindola</w:t>
      </w:r>
    </w:p>
    <w:p w:rsidR="002A1EC5" w:rsidRPr="00F96F72" w:rsidRDefault="000E2B8D" w:rsidP="002A1EC5">
      <w:pPr>
        <w:pStyle w:val="CP-CapaNomeAutor"/>
        <w:rPr>
          <w:rFonts w:ascii="Arial" w:hAnsi="Arial" w:cs="Arial"/>
          <w:b w:val="0"/>
          <w:sz w:val="24"/>
          <w:szCs w:val="24"/>
          <w:lang w:val="en-US"/>
        </w:rPr>
      </w:pPr>
      <w:r w:rsidRPr="00F96F72">
        <w:rPr>
          <w:rFonts w:ascii="Arial" w:hAnsi="Arial" w:cs="Arial"/>
          <w:b w:val="0"/>
          <w:sz w:val="24"/>
          <w:szCs w:val="24"/>
          <w:lang w:val="en-US"/>
        </w:rPr>
        <w:t>thiago tizatto stefen</w:t>
      </w:r>
    </w:p>
    <w:p w:rsidR="002A1EC5" w:rsidRPr="00F96F72" w:rsidRDefault="002A1EC5" w:rsidP="002A1EC5">
      <w:pPr>
        <w:pStyle w:val="TE-Normal"/>
        <w:rPr>
          <w:rFonts w:ascii="Arial" w:hAnsi="Arial" w:cs="Arial"/>
          <w:sz w:val="24"/>
          <w:szCs w:val="24"/>
          <w:lang w:val="en-US"/>
        </w:rPr>
      </w:pPr>
    </w:p>
    <w:p w:rsidR="004763A1" w:rsidRPr="00F96F72" w:rsidRDefault="004763A1" w:rsidP="002A1EC5">
      <w:pPr>
        <w:pStyle w:val="CP-CapaTitulo"/>
        <w:rPr>
          <w:rFonts w:ascii="Arial" w:hAnsi="Arial" w:cs="Arial"/>
          <w:sz w:val="24"/>
          <w:szCs w:val="24"/>
          <w:lang w:val="en-US"/>
        </w:rPr>
      </w:pPr>
    </w:p>
    <w:p w:rsidR="00141CD5" w:rsidRPr="00F96F72" w:rsidRDefault="00141CD5" w:rsidP="00141CD5">
      <w:pPr>
        <w:pStyle w:val="TE-Normal"/>
        <w:rPr>
          <w:rFonts w:ascii="Arial" w:hAnsi="Arial" w:cs="Arial"/>
          <w:lang w:val="en-US"/>
        </w:rPr>
      </w:pPr>
    </w:p>
    <w:p w:rsidR="004763A1" w:rsidRPr="00F96F72" w:rsidRDefault="004763A1" w:rsidP="002A1EC5">
      <w:pPr>
        <w:pStyle w:val="CP-CapaTitulo"/>
        <w:rPr>
          <w:rFonts w:ascii="Arial" w:hAnsi="Arial" w:cs="Arial"/>
          <w:sz w:val="24"/>
          <w:szCs w:val="24"/>
          <w:lang w:val="en-US"/>
        </w:rPr>
      </w:pPr>
    </w:p>
    <w:p w:rsidR="002A1EC5" w:rsidRPr="000857FD" w:rsidRDefault="000E2B8D" w:rsidP="002A1EC5">
      <w:pPr>
        <w:pStyle w:val="CP-CapaTitul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software para bibliotecas das escolas do muni</w:t>
      </w:r>
      <w:r w:rsidR="00D810A7">
        <w:rPr>
          <w:rFonts w:ascii="Arial" w:hAnsi="Arial" w:cs="Arial"/>
          <w:sz w:val="24"/>
          <w:szCs w:val="24"/>
        </w:rPr>
        <w:t>CÍ</w:t>
      </w:r>
      <w:r w:rsidRPr="000857FD">
        <w:rPr>
          <w:rFonts w:ascii="Arial" w:hAnsi="Arial" w:cs="Arial"/>
          <w:sz w:val="24"/>
          <w:szCs w:val="24"/>
        </w:rPr>
        <w:t>pio de lages</w:t>
      </w: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</w:rPr>
      </w:pPr>
    </w:p>
    <w:p w:rsidR="004763A1" w:rsidRPr="000857FD" w:rsidRDefault="004763A1" w:rsidP="002A1EC5">
      <w:pPr>
        <w:pStyle w:val="TE-Normal"/>
        <w:rPr>
          <w:rFonts w:ascii="Arial" w:hAnsi="Arial" w:cs="Arial"/>
        </w:rPr>
      </w:pPr>
    </w:p>
    <w:p w:rsidR="002A1EC5" w:rsidRPr="000857FD" w:rsidRDefault="002A1EC5" w:rsidP="002A1EC5">
      <w:pPr>
        <w:pStyle w:val="TE-Normal"/>
        <w:ind w:firstLine="0"/>
        <w:rPr>
          <w:rFonts w:ascii="Arial" w:hAnsi="Arial" w:cs="Arial"/>
        </w:rPr>
      </w:pPr>
    </w:p>
    <w:p w:rsidR="002A1EC5" w:rsidRPr="000857FD" w:rsidRDefault="002A1EC5" w:rsidP="00141CD5">
      <w:pPr>
        <w:pStyle w:val="CP-CapaLocaleData"/>
        <w:jc w:val="left"/>
        <w:rPr>
          <w:rFonts w:ascii="Arial" w:hAnsi="Arial" w:cs="Arial"/>
        </w:rPr>
      </w:pPr>
    </w:p>
    <w:p w:rsidR="00141CD5" w:rsidRPr="000857FD" w:rsidRDefault="00141CD5" w:rsidP="004763A1">
      <w:pPr>
        <w:pStyle w:val="TE-Normal"/>
        <w:rPr>
          <w:rFonts w:ascii="Arial" w:hAnsi="Arial" w:cs="Arial"/>
        </w:rPr>
      </w:pPr>
    </w:p>
    <w:p w:rsidR="004763A1" w:rsidRPr="000857FD" w:rsidRDefault="004763A1" w:rsidP="004763A1">
      <w:pPr>
        <w:pStyle w:val="TE-Normal"/>
        <w:rPr>
          <w:rFonts w:ascii="Arial" w:hAnsi="Arial" w:cs="Arial"/>
        </w:rPr>
      </w:pPr>
    </w:p>
    <w:p w:rsidR="00141CD5" w:rsidRPr="000857FD" w:rsidRDefault="00141CD5" w:rsidP="004763A1">
      <w:pPr>
        <w:pStyle w:val="TE-Normal"/>
        <w:rPr>
          <w:rFonts w:ascii="Arial" w:hAnsi="Arial" w:cs="Arial"/>
        </w:rPr>
      </w:pPr>
    </w:p>
    <w:p w:rsidR="002A1EC5" w:rsidRPr="00F96F72" w:rsidRDefault="002A1EC5" w:rsidP="002A1EC5">
      <w:pPr>
        <w:pStyle w:val="CP-CapaLocaleData"/>
        <w:rPr>
          <w:rFonts w:ascii="Arial" w:hAnsi="Arial" w:cs="Arial"/>
          <w:b w:val="0"/>
          <w:sz w:val="24"/>
          <w:szCs w:val="24"/>
          <w:lang w:val="en-US"/>
        </w:rPr>
      </w:pPr>
      <w:r w:rsidRPr="00F96F72">
        <w:rPr>
          <w:rFonts w:ascii="Arial" w:hAnsi="Arial" w:cs="Arial"/>
          <w:b w:val="0"/>
          <w:sz w:val="24"/>
          <w:szCs w:val="24"/>
          <w:lang w:val="en-US"/>
        </w:rPr>
        <w:t>Lages (SC)</w:t>
      </w:r>
    </w:p>
    <w:p w:rsidR="00364676" w:rsidRPr="00F96F72" w:rsidRDefault="000E2B8D" w:rsidP="002A1EC5">
      <w:pPr>
        <w:pStyle w:val="CP-CapaNomeAutor"/>
        <w:rPr>
          <w:rFonts w:ascii="Arial" w:hAnsi="Arial" w:cs="Arial"/>
          <w:b w:val="0"/>
          <w:sz w:val="24"/>
          <w:szCs w:val="24"/>
          <w:lang w:val="en-US"/>
        </w:rPr>
        <w:sectPr w:rsidR="00364676" w:rsidRPr="00F96F72" w:rsidSect="00364676">
          <w:headerReference w:type="default" r:id="rId10"/>
          <w:pgSz w:w="11906" w:h="16838" w:code="9"/>
          <w:pgMar w:top="1701" w:right="1134" w:bottom="1531" w:left="1701" w:header="720" w:footer="720" w:gutter="0"/>
          <w:cols w:space="720"/>
          <w:noEndnote/>
          <w:titlePg/>
          <w:docGrid w:linePitch="272"/>
        </w:sectPr>
      </w:pPr>
      <w:r w:rsidRPr="00F96F72">
        <w:rPr>
          <w:rFonts w:ascii="Arial" w:hAnsi="Arial" w:cs="Arial"/>
          <w:b w:val="0"/>
          <w:sz w:val="24"/>
          <w:szCs w:val="24"/>
          <w:lang w:val="en-US"/>
        </w:rPr>
        <w:t>2014</w:t>
      </w:r>
    </w:p>
    <w:p w:rsidR="002A1EC5" w:rsidRPr="00F96F72" w:rsidRDefault="009209D2" w:rsidP="009209D2">
      <w:pPr>
        <w:pStyle w:val="CP-CapaNomeAutor"/>
        <w:tabs>
          <w:tab w:val="center" w:pos="4535"/>
          <w:tab w:val="right" w:pos="9071"/>
        </w:tabs>
        <w:jc w:val="left"/>
        <w:rPr>
          <w:rFonts w:ascii="Arial" w:hAnsi="Arial" w:cs="Arial"/>
          <w:b w:val="0"/>
          <w:sz w:val="24"/>
          <w:szCs w:val="24"/>
          <w:lang w:val="en-US"/>
        </w:rPr>
      </w:pPr>
      <w:r w:rsidRPr="00F96F72">
        <w:rPr>
          <w:rFonts w:ascii="Arial" w:hAnsi="Arial" w:cs="Arial"/>
          <w:b w:val="0"/>
          <w:sz w:val="24"/>
          <w:szCs w:val="24"/>
          <w:lang w:val="en-US"/>
        </w:rPr>
        <w:lastRenderedPageBreak/>
        <w:tab/>
      </w:r>
      <w:r w:rsidR="000E2B8D" w:rsidRPr="00F96F72">
        <w:rPr>
          <w:rFonts w:ascii="Arial" w:hAnsi="Arial" w:cs="Arial"/>
          <w:b w:val="0"/>
          <w:sz w:val="24"/>
          <w:szCs w:val="24"/>
          <w:lang w:val="en-US"/>
        </w:rPr>
        <w:t xml:space="preserve">Everton juliano anhaia spindola </w:t>
      </w:r>
      <w:r w:rsidRPr="00F96F72">
        <w:rPr>
          <w:rFonts w:ascii="Arial" w:hAnsi="Arial" w:cs="Arial"/>
          <w:b w:val="0"/>
          <w:sz w:val="24"/>
          <w:szCs w:val="24"/>
          <w:lang w:val="en-US"/>
        </w:rPr>
        <w:tab/>
      </w:r>
    </w:p>
    <w:p w:rsidR="002A1EC5" w:rsidRPr="000857FD" w:rsidRDefault="000E2B8D" w:rsidP="002A1EC5">
      <w:pPr>
        <w:pStyle w:val="CP-CapaNomeAutor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t>thiago tizatto stefen</w:t>
      </w: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0E2B8D" w:rsidP="002A1EC5">
      <w:pPr>
        <w:pStyle w:val="CP-CapaTitul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 software para bibliotecas das escolas do muni</w:t>
      </w:r>
      <w:r w:rsidR="00D810A7">
        <w:rPr>
          <w:rFonts w:ascii="Arial" w:hAnsi="Arial" w:cs="Arial"/>
          <w:sz w:val="24"/>
          <w:szCs w:val="24"/>
        </w:rPr>
        <w:t>CÍ</w:t>
      </w:r>
      <w:r w:rsidRPr="000857FD">
        <w:rPr>
          <w:rFonts w:ascii="Arial" w:hAnsi="Arial" w:cs="Arial"/>
          <w:sz w:val="24"/>
          <w:szCs w:val="24"/>
        </w:rPr>
        <w:t xml:space="preserve">pio de lages </w:t>
      </w: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4763A1" w:rsidRPr="000857FD" w:rsidRDefault="004763A1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4763A1" w:rsidP="002A1EC5">
      <w:pPr>
        <w:pStyle w:val="CP-CapaNaturezaAcadmica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t xml:space="preserve">Relatório </w:t>
      </w:r>
      <w:r w:rsidR="00703027" w:rsidRPr="000857FD">
        <w:rPr>
          <w:rFonts w:ascii="Arial" w:hAnsi="Arial" w:cs="Arial"/>
          <w:b w:val="0"/>
          <w:sz w:val="24"/>
          <w:szCs w:val="24"/>
        </w:rPr>
        <w:t>técnico</w:t>
      </w:r>
      <w:r w:rsidRPr="000857FD">
        <w:rPr>
          <w:rFonts w:ascii="Arial" w:hAnsi="Arial" w:cs="Arial"/>
          <w:b w:val="0"/>
          <w:sz w:val="24"/>
          <w:szCs w:val="24"/>
        </w:rPr>
        <w:t xml:space="preserve"> apresentado ao Curso Técnico em Informática do </w:t>
      </w:r>
      <w:r w:rsidR="002A1EC5" w:rsidRPr="000857FD">
        <w:rPr>
          <w:rFonts w:ascii="Arial" w:hAnsi="Arial" w:cs="Arial"/>
          <w:b w:val="0"/>
          <w:sz w:val="24"/>
          <w:szCs w:val="24"/>
        </w:rPr>
        <w:t>Institut</w:t>
      </w:r>
      <w:r w:rsidR="007A58F1" w:rsidRPr="000857FD">
        <w:rPr>
          <w:rFonts w:ascii="Arial" w:hAnsi="Arial" w:cs="Arial"/>
          <w:b w:val="0"/>
          <w:sz w:val="24"/>
          <w:szCs w:val="24"/>
        </w:rPr>
        <w:t xml:space="preserve">o Federal de Santa Catarina – </w:t>
      </w:r>
      <w:proofErr w:type="spellStart"/>
      <w:r w:rsidR="007A58F1" w:rsidRPr="000857FD">
        <w:rPr>
          <w:rFonts w:ascii="Arial" w:hAnsi="Arial" w:cs="Arial"/>
          <w:b w:val="0"/>
          <w:sz w:val="24"/>
          <w:szCs w:val="24"/>
        </w:rPr>
        <w:t>Câ</w:t>
      </w:r>
      <w:r w:rsidR="002A1EC5" w:rsidRPr="000857FD">
        <w:rPr>
          <w:rFonts w:ascii="Arial" w:hAnsi="Arial" w:cs="Arial"/>
          <w:b w:val="0"/>
          <w:sz w:val="24"/>
          <w:szCs w:val="24"/>
        </w:rPr>
        <w:t>mpus</w:t>
      </w:r>
      <w:proofErr w:type="spellEnd"/>
      <w:r w:rsidR="002A1EC5" w:rsidRPr="000857FD">
        <w:rPr>
          <w:rFonts w:ascii="Arial" w:hAnsi="Arial" w:cs="Arial"/>
          <w:b w:val="0"/>
          <w:sz w:val="24"/>
          <w:szCs w:val="24"/>
        </w:rPr>
        <w:t xml:space="preserve"> Lages</w:t>
      </w:r>
      <w:r w:rsidRPr="000857FD">
        <w:rPr>
          <w:rFonts w:ascii="Arial" w:hAnsi="Arial" w:cs="Arial"/>
          <w:b w:val="0"/>
          <w:sz w:val="24"/>
          <w:szCs w:val="24"/>
        </w:rPr>
        <w:t>,</w:t>
      </w:r>
      <w:r w:rsidR="002A1EC5" w:rsidRPr="000857FD">
        <w:rPr>
          <w:rFonts w:ascii="Arial" w:hAnsi="Arial" w:cs="Arial"/>
          <w:b w:val="0"/>
          <w:sz w:val="24"/>
          <w:szCs w:val="24"/>
        </w:rPr>
        <w:t xml:space="preserve"> como </w:t>
      </w:r>
      <w:proofErr w:type="gramStart"/>
      <w:r w:rsidR="002A1EC5" w:rsidRPr="000857FD">
        <w:rPr>
          <w:rFonts w:ascii="Arial" w:hAnsi="Arial" w:cs="Arial"/>
          <w:b w:val="0"/>
          <w:sz w:val="24"/>
          <w:szCs w:val="24"/>
        </w:rPr>
        <w:t>requisito</w:t>
      </w:r>
      <w:proofErr w:type="gramEnd"/>
      <w:r w:rsidR="00354161" w:rsidRPr="000857FD">
        <w:rPr>
          <w:rFonts w:ascii="Arial" w:hAnsi="Arial" w:cs="Arial"/>
          <w:b w:val="0"/>
          <w:sz w:val="24"/>
          <w:szCs w:val="24"/>
        </w:rPr>
        <w:t xml:space="preserve"> de aprovação na </w:t>
      </w:r>
      <w:r w:rsidR="002A1EC5" w:rsidRPr="000857FD">
        <w:rPr>
          <w:rFonts w:ascii="Arial" w:hAnsi="Arial" w:cs="Arial"/>
          <w:b w:val="0"/>
          <w:sz w:val="24"/>
          <w:szCs w:val="24"/>
        </w:rPr>
        <w:t>Unidade Curricular Projeto Integrador</w:t>
      </w:r>
      <w:r w:rsidR="00253EB2">
        <w:rPr>
          <w:rFonts w:ascii="Arial" w:hAnsi="Arial" w:cs="Arial"/>
          <w:b w:val="0"/>
          <w:sz w:val="24"/>
          <w:szCs w:val="24"/>
        </w:rPr>
        <w:t xml:space="preserve"> do Módulo IV</w:t>
      </w:r>
      <w:r w:rsidR="002A1EC5" w:rsidRPr="000857FD">
        <w:rPr>
          <w:rFonts w:ascii="Arial" w:hAnsi="Arial" w:cs="Arial"/>
          <w:b w:val="0"/>
          <w:sz w:val="24"/>
          <w:szCs w:val="24"/>
        </w:rPr>
        <w:t>.</w:t>
      </w:r>
    </w:p>
    <w:p w:rsidR="002A1EC5" w:rsidRPr="000857FD" w:rsidRDefault="002A1EC5" w:rsidP="002A1EC5">
      <w:pPr>
        <w:pStyle w:val="TE-Normal"/>
        <w:rPr>
          <w:rFonts w:ascii="Arial" w:hAnsi="Arial" w:cs="Arial"/>
          <w:sz w:val="24"/>
          <w:szCs w:val="24"/>
        </w:rPr>
      </w:pPr>
    </w:p>
    <w:p w:rsidR="002A1EC5" w:rsidRPr="000857FD" w:rsidRDefault="002A1EC5" w:rsidP="002A1EC5">
      <w:pPr>
        <w:pStyle w:val="CP-CapaNomeAutor"/>
        <w:rPr>
          <w:rFonts w:ascii="Arial" w:hAnsi="Arial" w:cs="Arial"/>
          <w:sz w:val="24"/>
          <w:szCs w:val="24"/>
        </w:rPr>
      </w:pPr>
    </w:p>
    <w:p w:rsidR="00F96F72" w:rsidRDefault="00F96F72" w:rsidP="002A1EC5">
      <w:pPr>
        <w:pStyle w:val="CP-CapaOrientado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Orientação: Prof</w:t>
      </w:r>
      <w:r w:rsidRPr="000857FD">
        <w:rPr>
          <w:rFonts w:ascii="Arial" w:hAnsi="Arial" w:cs="Arial"/>
          <w:sz w:val="24"/>
          <w:szCs w:val="24"/>
        </w:rPr>
        <w:t>. Alexandre P</w:t>
      </w:r>
      <w:r w:rsidR="00253EB2">
        <w:rPr>
          <w:rFonts w:ascii="Arial" w:hAnsi="Arial" w:cs="Arial"/>
          <w:sz w:val="24"/>
          <w:szCs w:val="24"/>
        </w:rPr>
        <w:t>.</w:t>
      </w:r>
      <w:r w:rsidRPr="000857FD">
        <w:rPr>
          <w:rFonts w:ascii="Arial" w:hAnsi="Arial" w:cs="Arial"/>
          <w:sz w:val="24"/>
          <w:szCs w:val="24"/>
        </w:rPr>
        <w:t xml:space="preserve"> Souza,</w:t>
      </w:r>
      <w:r>
        <w:rPr>
          <w:rFonts w:ascii="Arial" w:hAnsi="Arial" w:cs="Arial"/>
          <w:sz w:val="24"/>
          <w:szCs w:val="24"/>
        </w:rPr>
        <w:t xml:space="preserve"> </w:t>
      </w:r>
      <w:r w:rsidRPr="000857FD">
        <w:rPr>
          <w:rFonts w:ascii="Arial" w:hAnsi="Arial" w:cs="Arial"/>
          <w:sz w:val="24"/>
          <w:szCs w:val="24"/>
        </w:rPr>
        <w:t>Dr.</w:t>
      </w:r>
    </w:p>
    <w:p w:rsidR="00F96F72" w:rsidRPr="00F96F72" w:rsidRDefault="00F96F72" w:rsidP="00F96F72">
      <w:pPr>
        <w:pStyle w:val="CP-CapaOrientado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orientação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F96F72">
        <w:rPr>
          <w:rFonts w:ascii="Arial" w:hAnsi="Arial" w:cs="Arial"/>
          <w:sz w:val="24"/>
          <w:szCs w:val="24"/>
          <w:lang w:val="en-US"/>
        </w:rPr>
        <w:t xml:space="preserve">Prof. </w:t>
      </w:r>
      <w:proofErr w:type="spellStart"/>
      <w:r w:rsidRPr="00F96F72">
        <w:rPr>
          <w:rFonts w:ascii="Arial" w:hAnsi="Arial" w:cs="Arial"/>
          <w:sz w:val="24"/>
          <w:szCs w:val="24"/>
          <w:lang w:val="en-US"/>
        </w:rPr>
        <w:t>Vilson</w:t>
      </w:r>
      <w:proofErr w:type="spellEnd"/>
      <w:r w:rsidRPr="00F96F72">
        <w:rPr>
          <w:rFonts w:ascii="Arial" w:hAnsi="Arial" w:cs="Arial"/>
          <w:sz w:val="24"/>
          <w:szCs w:val="24"/>
          <w:lang w:val="en-US"/>
        </w:rPr>
        <w:t xml:space="preserve"> H</w:t>
      </w:r>
      <w:r w:rsidR="00253EB2">
        <w:rPr>
          <w:rFonts w:ascii="Arial" w:hAnsi="Arial" w:cs="Arial"/>
          <w:sz w:val="24"/>
          <w:szCs w:val="24"/>
          <w:lang w:val="en-US"/>
        </w:rPr>
        <w:t>.</w:t>
      </w:r>
      <w:r w:rsidRPr="00F96F72">
        <w:rPr>
          <w:rFonts w:ascii="Arial" w:hAnsi="Arial" w:cs="Arial"/>
          <w:sz w:val="24"/>
          <w:szCs w:val="24"/>
          <w:lang w:val="en-US"/>
        </w:rPr>
        <w:t xml:space="preserve"> Junior, Dr.</w:t>
      </w:r>
    </w:p>
    <w:p w:rsidR="002A1EC5" w:rsidRPr="00F96F72" w:rsidRDefault="00087101" w:rsidP="002A1EC5">
      <w:pPr>
        <w:pStyle w:val="CP-CapaOrientador"/>
        <w:rPr>
          <w:rFonts w:ascii="Arial" w:hAnsi="Arial" w:cs="Arial"/>
          <w:sz w:val="24"/>
          <w:szCs w:val="24"/>
          <w:lang w:val="en-US"/>
        </w:rPr>
      </w:pPr>
      <w:r w:rsidRPr="00F96F72">
        <w:rPr>
          <w:rFonts w:ascii="Arial" w:hAnsi="Arial" w:cs="Arial"/>
          <w:sz w:val="24"/>
          <w:szCs w:val="24"/>
          <w:lang w:val="en-US"/>
        </w:rPr>
        <w:tab/>
      </w:r>
    </w:p>
    <w:p w:rsidR="002A1EC5" w:rsidRPr="00F96F72" w:rsidRDefault="002A1EC5" w:rsidP="000E2B8D">
      <w:pPr>
        <w:pStyle w:val="CP-CapaOrientador"/>
        <w:rPr>
          <w:rFonts w:ascii="Arial" w:hAnsi="Arial" w:cs="Arial"/>
          <w:sz w:val="24"/>
          <w:szCs w:val="24"/>
          <w:lang w:val="en-US"/>
        </w:rPr>
      </w:pPr>
      <w:r w:rsidRPr="00F96F72">
        <w:rPr>
          <w:rFonts w:ascii="Arial" w:hAnsi="Arial" w:cs="Arial"/>
          <w:sz w:val="24"/>
          <w:szCs w:val="24"/>
          <w:lang w:val="en-US"/>
        </w:rPr>
        <w:tab/>
      </w:r>
    </w:p>
    <w:p w:rsidR="002A1EC5" w:rsidRPr="00F96F72" w:rsidRDefault="002A1EC5" w:rsidP="002A1EC5">
      <w:pPr>
        <w:pStyle w:val="TE-Normal"/>
        <w:tabs>
          <w:tab w:val="left" w:pos="4536"/>
        </w:tabs>
        <w:rPr>
          <w:rFonts w:ascii="Arial" w:hAnsi="Arial" w:cs="Arial"/>
          <w:sz w:val="24"/>
          <w:szCs w:val="24"/>
          <w:lang w:val="en-US"/>
        </w:rPr>
      </w:pPr>
    </w:p>
    <w:p w:rsidR="002A1EC5" w:rsidRPr="00F96F72" w:rsidRDefault="002A1EC5" w:rsidP="002A1EC5">
      <w:pPr>
        <w:pStyle w:val="TE-Normal"/>
        <w:tabs>
          <w:tab w:val="left" w:pos="4536"/>
        </w:tabs>
        <w:rPr>
          <w:rFonts w:ascii="Arial" w:hAnsi="Arial" w:cs="Arial"/>
          <w:sz w:val="24"/>
          <w:szCs w:val="24"/>
          <w:lang w:val="en-US"/>
        </w:rPr>
      </w:pPr>
    </w:p>
    <w:p w:rsidR="002A1EC5" w:rsidRPr="00F96F72" w:rsidRDefault="002A1EC5" w:rsidP="002A1EC5">
      <w:pPr>
        <w:pStyle w:val="TE-Normal"/>
        <w:tabs>
          <w:tab w:val="left" w:pos="4536"/>
        </w:tabs>
        <w:rPr>
          <w:rFonts w:ascii="Arial" w:hAnsi="Arial" w:cs="Arial"/>
          <w:sz w:val="24"/>
          <w:szCs w:val="24"/>
          <w:lang w:val="en-US"/>
        </w:rPr>
      </w:pPr>
    </w:p>
    <w:p w:rsidR="00F37B78" w:rsidRPr="00F96F72" w:rsidRDefault="00F37B78" w:rsidP="002A1EC5">
      <w:pPr>
        <w:pStyle w:val="TE-Normal"/>
        <w:tabs>
          <w:tab w:val="left" w:pos="4536"/>
        </w:tabs>
        <w:rPr>
          <w:rFonts w:ascii="Arial" w:hAnsi="Arial" w:cs="Arial"/>
          <w:sz w:val="24"/>
          <w:szCs w:val="24"/>
          <w:lang w:val="en-US"/>
        </w:rPr>
      </w:pPr>
    </w:p>
    <w:p w:rsidR="002A1EC5" w:rsidRPr="00F96F72" w:rsidRDefault="002A1EC5" w:rsidP="002A1EC5">
      <w:pPr>
        <w:pStyle w:val="TE-Normal"/>
        <w:ind w:firstLine="0"/>
        <w:rPr>
          <w:rFonts w:ascii="Arial" w:hAnsi="Arial" w:cs="Arial"/>
          <w:sz w:val="24"/>
          <w:szCs w:val="24"/>
          <w:lang w:val="en-US"/>
        </w:rPr>
      </w:pPr>
    </w:p>
    <w:p w:rsidR="002A1EC5" w:rsidRPr="00F96F72" w:rsidRDefault="002A1EC5" w:rsidP="002A1EC5">
      <w:pPr>
        <w:pStyle w:val="TE-Normal"/>
        <w:rPr>
          <w:rFonts w:ascii="Arial" w:hAnsi="Arial" w:cs="Arial"/>
          <w:sz w:val="24"/>
          <w:szCs w:val="24"/>
          <w:lang w:val="en-US"/>
        </w:rPr>
      </w:pPr>
    </w:p>
    <w:p w:rsidR="002A1EC5" w:rsidRPr="00C13E99" w:rsidRDefault="002A1EC5" w:rsidP="002A1EC5">
      <w:pPr>
        <w:pStyle w:val="CP-CapaLocaleData"/>
        <w:rPr>
          <w:rFonts w:ascii="Arial" w:hAnsi="Arial" w:cs="Arial"/>
          <w:b w:val="0"/>
          <w:sz w:val="24"/>
          <w:szCs w:val="24"/>
          <w:lang w:val="en-US"/>
        </w:rPr>
      </w:pPr>
      <w:r w:rsidRPr="00C13E99">
        <w:rPr>
          <w:rFonts w:ascii="Arial" w:hAnsi="Arial" w:cs="Arial"/>
          <w:b w:val="0"/>
          <w:sz w:val="24"/>
          <w:szCs w:val="24"/>
          <w:lang w:val="en-US"/>
        </w:rPr>
        <w:t>Lages (SC)</w:t>
      </w:r>
    </w:p>
    <w:p w:rsidR="00203EC6" w:rsidRPr="000857FD" w:rsidRDefault="000E2B8D" w:rsidP="002A1EC5">
      <w:pPr>
        <w:pStyle w:val="CP-CapaLocaleData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t>2014</w:t>
      </w:r>
    </w:p>
    <w:p w:rsidR="00F37B78" w:rsidRPr="000857FD" w:rsidRDefault="00F37B78" w:rsidP="00C63EE2">
      <w:pPr>
        <w:pStyle w:val="TC-TituloPreTextual"/>
        <w:spacing w:before="0" w:after="0"/>
        <w:rPr>
          <w:rFonts w:ascii="Arial" w:hAnsi="Arial" w:cs="Arial"/>
          <w:sz w:val="24"/>
          <w:szCs w:val="24"/>
        </w:rPr>
      </w:pPr>
      <w:bookmarkStart w:id="0" w:name="_Toc527721610"/>
      <w:bookmarkStart w:id="1" w:name="_Toc527793649"/>
      <w:bookmarkStart w:id="2" w:name="_Toc527795382"/>
      <w:bookmarkStart w:id="3" w:name="_Toc527798492"/>
      <w:r w:rsidRPr="000857FD">
        <w:rPr>
          <w:rFonts w:ascii="Arial" w:hAnsi="Arial" w:cs="Arial"/>
          <w:sz w:val="24"/>
          <w:szCs w:val="24"/>
        </w:rPr>
        <w:lastRenderedPageBreak/>
        <w:t>agradecimentos</w:t>
      </w:r>
    </w:p>
    <w:p w:rsidR="000E2B8D" w:rsidRPr="000857FD" w:rsidRDefault="000E2B8D" w:rsidP="00F21B78">
      <w:pPr>
        <w:pStyle w:val="TE-Resumo"/>
        <w:spacing w:line="360" w:lineRule="auto"/>
        <w:rPr>
          <w:rFonts w:ascii="Arial" w:hAnsi="Arial" w:cs="Arial"/>
          <w:sz w:val="24"/>
          <w:szCs w:val="24"/>
        </w:rPr>
      </w:pPr>
    </w:p>
    <w:p w:rsidR="001018EB" w:rsidRPr="000857FD" w:rsidRDefault="000E2B8D" w:rsidP="00F21B78">
      <w:pPr>
        <w:pStyle w:val="TE-Resumo"/>
        <w:spacing w:line="360" w:lineRule="aut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Agradecemos ao Instituto Federal de Santa Catarina pela oportunidade de parti</w:t>
      </w:r>
      <w:r w:rsidR="00610AE6">
        <w:rPr>
          <w:rFonts w:ascii="Arial" w:hAnsi="Arial" w:cs="Arial"/>
          <w:sz w:val="24"/>
          <w:szCs w:val="24"/>
        </w:rPr>
        <w:t>cipar desse projeto de pesquisa e</w:t>
      </w:r>
      <w:r w:rsidRPr="000857FD">
        <w:rPr>
          <w:rFonts w:ascii="Arial" w:hAnsi="Arial" w:cs="Arial"/>
          <w:sz w:val="24"/>
          <w:szCs w:val="24"/>
        </w:rPr>
        <w:t xml:space="preserve"> por dar todo o suporte que tem sido essencial para a sua realização. </w:t>
      </w:r>
    </w:p>
    <w:p w:rsidR="0070035D" w:rsidRPr="000857FD" w:rsidRDefault="0070035D" w:rsidP="00C63EE2">
      <w:pPr>
        <w:pStyle w:val="TC-TituloPreTextual"/>
        <w:spacing w:before="0" w:after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lastRenderedPageBreak/>
        <w:t>Lista de ilustrações</w:t>
      </w:r>
    </w:p>
    <w:p w:rsidR="00A030D8" w:rsidRPr="000857FD" w:rsidRDefault="00A030D8" w:rsidP="00A030D8">
      <w:pPr>
        <w:pStyle w:val="TE-Resumo"/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:rsidR="00160F8D" w:rsidRPr="000857FD" w:rsidRDefault="00160F8D" w:rsidP="00A030D8">
      <w:pPr>
        <w:pStyle w:val="TE-Normal"/>
        <w:rPr>
          <w:rFonts w:ascii="Arial" w:hAnsi="Arial" w:cs="Arial"/>
          <w:snapToGrid/>
          <w:sz w:val="24"/>
          <w:szCs w:val="24"/>
        </w:rPr>
      </w:pPr>
    </w:p>
    <w:p w:rsidR="006A3C05" w:rsidRPr="000857FD" w:rsidRDefault="00C04454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r w:rsidRPr="000857FD">
        <w:rPr>
          <w:rFonts w:ascii="Arial" w:hAnsi="Arial" w:cs="Arial"/>
          <w:caps/>
          <w:sz w:val="24"/>
          <w:szCs w:val="24"/>
        </w:rPr>
        <w:fldChar w:fldCharType="begin"/>
      </w:r>
      <w:r w:rsidRPr="000857FD">
        <w:rPr>
          <w:rFonts w:ascii="Arial" w:hAnsi="Arial" w:cs="Arial"/>
          <w:caps/>
          <w:sz w:val="24"/>
          <w:szCs w:val="24"/>
        </w:rPr>
        <w:instrText xml:space="preserve"> TOC \h \z \c "Figura" </w:instrText>
      </w:r>
      <w:r w:rsidRPr="000857FD">
        <w:rPr>
          <w:rFonts w:ascii="Arial" w:hAnsi="Arial" w:cs="Arial"/>
          <w:caps/>
          <w:sz w:val="24"/>
          <w:szCs w:val="24"/>
        </w:rPr>
        <w:fldChar w:fldCharType="separate"/>
      </w:r>
      <w:hyperlink r:id="rId11" w:anchor="_Toc392362418" w:history="1">
        <w:r w:rsidR="006A3C05" w:rsidRPr="000857FD">
          <w:rPr>
            <w:rStyle w:val="Hyperlink"/>
            <w:rFonts w:ascii="Arial" w:hAnsi="Arial" w:cs="Arial"/>
            <w:noProof/>
          </w:rPr>
          <w:t>Figura 1 – Modelo conceitual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_Toc392362418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18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r:id="rId12" w:anchor="_Toc392362419" w:history="1">
        <w:r w:rsidR="006A3C05" w:rsidRPr="000857FD">
          <w:rPr>
            <w:rStyle w:val="Hyperlink"/>
            <w:rFonts w:ascii="Arial" w:hAnsi="Arial" w:cs="Arial"/>
            <w:noProof/>
          </w:rPr>
          <w:t>Figura 2 – Diagrama de interfaces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_Toc392362419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19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r:id="rId13" w:anchor="_Toc392362420" w:history="1">
        <w:r w:rsidR="006A3C05" w:rsidRPr="000857FD">
          <w:rPr>
            <w:rStyle w:val="Hyperlink"/>
            <w:rFonts w:ascii="Arial" w:hAnsi="Arial" w:cs="Arial"/>
            <w:noProof/>
          </w:rPr>
          <w:t>Figura 3 – Diagrama de casos de uso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_Toc392362420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20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1" w:history="1">
        <w:r w:rsidR="006A3C05" w:rsidRPr="000857FD">
          <w:rPr>
            <w:rStyle w:val="Hyperlink"/>
            <w:rFonts w:ascii="Arial" w:hAnsi="Arial" w:cs="Arial"/>
            <w:noProof/>
          </w:rPr>
          <w:t xml:space="preserve">Figura 4 – </w:t>
        </w:r>
        <w:r w:rsidR="006A3C05" w:rsidRPr="000857FD">
          <w:rPr>
            <w:rStyle w:val="Hyperlink"/>
            <w:rFonts w:ascii="Arial" w:hAnsi="Arial" w:cs="Arial"/>
            <w:i/>
            <w:noProof/>
          </w:rPr>
          <w:t>Login</w:t>
        </w:r>
        <w:r w:rsidR="006A3C05" w:rsidRPr="000857FD">
          <w:rPr>
            <w:rStyle w:val="Hyperlink"/>
            <w:rFonts w:ascii="Arial" w:hAnsi="Arial" w:cs="Arial"/>
            <w:noProof/>
          </w:rPr>
          <w:t xml:space="preserve"> Usuário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_Toc392362421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21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2" w:history="1">
        <w:r w:rsidR="006A3C05" w:rsidRPr="000857FD">
          <w:rPr>
            <w:rStyle w:val="Hyperlink"/>
            <w:rFonts w:ascii="Arial" w:hAnsi="Arial" w:cs="Arial"/>
            <w:noProof/>
          </w:rPr>
          <w:t xml:space="preserve">Figura 5 – Tela Principal. 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_Toc392362422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22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3" w:history="1">
        <w:r w:rsidR="006A3C05" w:rsidRPr="000857FD">
          <w:rPr>
            <w:rStyle w:val="Hyperlink"/>
            <w:rFonts w:ascii="Arial" w:hAnsi="Arial" w:cs="Arial"/>
            <w:noProof/>
          </w:rPr>
          <w:t>Figura 6 – Cadastro de usuário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_Toc392362423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22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4" w:history="1">
        <w:r w:rsidR="006A3C05" w:rsidRPr="000857FD">
          <w:rPr>
            <w:rStyle w:val="Hyperlink"/>
            <w:rFonts w:ascii="Arial" w:hAnsi="Arial" w:cs="Arial"/>
            <w:noProof/>
          </w:rPr>
          <w:t>Figura 7 - Gerenciador Padrão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_Toc392362424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23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5" w:history="1">
        <w:r w:rsidR="006A3C05" w:rsidRPr="000857FD">
          <w:rPr>
            <w:rStyle w:val="Hyperlink"/>
            <w:rFonts w:ascii="Arial" w:hAnsi="Arial" w:cs="Arial"/>
            <w:noProof/>
          </w:rPr>
          <w:t>Figura 8 – Consultas por Titulo, Autor, ISBN e Código.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_Toc392362425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23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6" w:history="1">
        <w:r w:rsidR="006A3C05" w:rsidRPr="000857FD">
          <w:rPr>
            <w:rStyle w:val="Hyperlink"/>
            <w:rFonts w:ascii="Arial" w:hAnsi="Arial" w:cs="Arial"/>
            <w:noProof/>
          </w:rPr>
          <w:t>Figura 9 – Excluir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_Toc392362426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24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7" w:history="1">
        <w:r w:rsidR="006A3C05" w:rsidRPr="000857FD">
          <w:rPr>
            <w:rStyle w:val="Hyperlink"/>
            <w:rFonts w:ascii="Arial" w:hAnsi="Arial" w:cs="Arial"/>
            <w:noProof/>
          </w:rPr>
          <w:t>Figura 10 – Atualizar Padrão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_Toc392362427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24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6A3C05" w:rsidRPr="000857FD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2362428" w:history="1">
        <w:r w:rsidR="006A3C05" w:rsidRPr="000857FD">
          <w:rPr>
            <w:rStyle w:val="Hyperlink"/>
            <w:rFonts w:ascii="Arial" w:hAnsi="Arial" w:cs="Arial"/>
            <w:noProof/>
          </w:rPr>
          <w:t>Figura 11 – Cadastro de obra</w:t>
        </w:r>
        <w:r w:rsidR="006A3C05" w:rsidRPr="000857FD">
          <w:rPr>
            <w:rFonts w:ascii="Arial" w:hAnsi="Arial" w:cs="Arial"/>
            <w:noProof/>
            <w:webHidden/>
          </w:rPr>
          <w:tab/>
        </w:r>
        <w:r w:rsidR="006A3C05" w:rsidRPr="000857FD">
          <w:rPr>
            <w:rFonts w:ascii="Arial" w:hAnsi="Arial" w:cs="Arial"/>
            <w:noProof/>
            <w:webHidden/>
          </w:rPr>
          <w:fldChar w:fldCharType="begin"/>
        </w:r>
        <w:r w:rsidR="006A3C05" w:rsidRPr="000857FD">
          <w:rPr>
            <w:rFonts w:ascii="Arial" w:hAnsi="Arial" w:cs="Arial"/>
            <w:noProof/>
            <w:webHidden/>
          </w:rPr>
          <w:instrText xml:space="preserve"> PAGEREF _Toc392362428 \h </w:instrText>
        </w:r>
        <w:r w:rsidR="006A3C05" w:rsidRPr="000857FD">
          <w:rPr>
            <w:rFonts w:ascii="Arial" w:hAnsi="Arial" w:cs="Arial"/>
            <w:noProof/>
            <w:webHidden/>
          </w:rPr>
        </w:r>
        <w:r w:rsidR="006A3C05" w:rsidRPr="000857FD">
          <w:rPr>
            <w:rFonts w:ascii="Arial" w:hAnsi="Arial" w:cs="Arial"/>
            <w:noProof/>
            <w:webHidden/>
          </w:rPr>
          <w:fldChar w:fldCharType="separate"/>
        </w:r>
        <w:r w:rsidR="00A03D5A">
          <w:rPr>
            <w:rFonts w:ascii="Arial" w:hAnsi="Arial" w:cs="Arial"/>
            <w:noProof/>
            <w:webHidden/>
          </w:rPr>
          <w:t>25</w:t>
        </w:r>
        <w:r w:rsidR="006A3C05" w:rsidRPr="000857FD">
          <w:rPr>
            <w:rFonts w:ascii="Arial" w:hAnsi="Arial" w:cs="Arial"/>
            <w:noProof/>
            <w:webHidden/>
          </w:rPr>
          <w:fldChar w:fldCharType="end"/>
        </w:r>
      </w:hyperlink>
    </w:p>
    <w:p w:rsidR="00A24E74" w:rsidRPr="000857FD" w:rsidRDefault="00C04454" w:rsidP="00A24E74">
      <w:pPr>
        <w:pStyle w:val="TE-Normal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caps/>
          <w:snapToGrid/>
          <w:sz w:val="24"/>
          <w:szCs w:val="24"/>
        </w:rPr>
        <w:fldChar w:fldCharType="end"/>
      </w:r>
    </w:p>
    <w:p w:rsidR="00916CA2" w:rsidRPr="000857FD" w:rsidRDefault="00916CA2" w:rsidP="00160F8D">
      <w:pPr>
        <w:pStyle w:val="TE-Normal"/>
        <w:ind w:firstLine="0"/>
        <w:rPr>
          <w:rFonts w:ascii="Arial" w:hAnsi="Arial" w:cs="Arial"/>
          <w:caps/>
          <w:sz w:val="24"/>
          <w:szCs w:val="24"/>
        </w:rPr>
      </w:pPr>
    </w:p>
    <w:p w:rsidR="00253EB2" w:rsidRPr="00762801" w:rsidRDefault="00160F8D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r w:rsidRPr="000857FD">
        <w:rPr>
          <w:rFonts w:ascii="Arial" w:hAnsi="Arial" w:cs="Arial"/>
          <w:caps/>
          <w:sz w:val="24"/>
          <w:szCs w:val="24"/>
        </w:rPr>
        <w:fldChar w:fldCharType="begin"/>
      </w:r>
      <w:r w:rsidRPr="000857FD">
        <w:rPr>
          <w:rFonts w:ascii="Arial" w:hAnsi="Arial" w:cs="Arial"/>
          <w:caps/>
          <w:sz w:val="24"/>
          <w:szCs w:val="24"/>
        </w:rPr>
        <w:instrText xml:space="preserve"> TOC \h \z \c "Quadro" </w:instrText>
      </w:r>
      <w:r w:rsidRPr="000857FD">
        <w:rPr>
          <w:rFonts w:ascii="Arial" w:hAnsi="Arial" w:cs="Arial"/>
          <w:caps/>
          <w:sz w:val="24"/>
          <w:szCs w:val="24"/>
        </w:rPr>
        <w:fldChar w:fldCharType="separate"/>
      </w:r>
      <w:hyperlink w:anchor="_Toc399763156" w:history="1">
        <w:r w:rsidR="00253EB2" w:rsidRPr="00762801">
          <w:rPr>
            <w:rStyle w:val="Hyperlink"/>
            <w:rFonts w:ascii="Arial" w:hAnsi="Arial" w:cs="Arial"/>
            <w:noProof/>
          </w:rPr>
          <w:t>Quadro 1 - Lista de softwares pesquisados na internet.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_Toc399763156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9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57" w:history="1">
        <w:r w:rsidR="00253EB2" w:rsidRPr="00762801">
          <w:rPr>
            <w:rStyle w:val="Hyperlink"/>
            <w:rFonts w:ascii="Arial" w:hAnsi="Arial" w:cs="Arial"/>
            <w:noProof/>
          </w:rPr>
          <w:t>Quadro 2 - Cadastro de Obras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_Toc399763157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10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58" w:history="1">
        <w:r w:rsidR="00253EB2" w:rsidRPr="00762801">
          <w:rPr>
            <w:rStyle w:val="Hyperlink"/>
            <w:rFonts w:ascii="Arial" w:hAnsi="Arial" w:cs="Arial"/>
            <w:noProof/>
          </w:rPr>
          <w:t>Quadro 3 -  Cadastro de Usuários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_Toc399763158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10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59" w:history="1">
        <w:r w:rsidR="00253EB2" w:rsidRPr="00762801">
          <w:rPr>
            <w:rStyle w:val="Hyperlink"/>
            <w:rFonts w:ascii="Arial" w:hAnsi="Arial" w:cs="Arial"/>
            <w:noProof/>
          </w:rPr>
          <w:t>Quadro 4 –  Registrar Empréstimo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_Toc399763159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10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0" w:history="1">
        <w:r w:rsidR="00253EB2" w:rsidRPr="00762801">
          <w:rPr>
            <w:rStyle w:val="Hyperlink"/>
            <w:rFonts w:ascii="Arial" w:hAnsi="Arial" w:cs="Arial"/>
            <w:noProof/>
          </w:rPr>
          <w:t>Quadro 5 –  Registar Devolução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_Toc399763160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11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1" w:history="1">
        <w:r w:rsidR="00253EB2" w:rsidRPr="00762801">
          <w:rPr>
            <w:rStyle w:val="Hyperlink"/>
            <w:rFonts w:ascii="Arial" w:hAnsi="Arial" w:cs="Arial"/>
            <w:noProof/>
          </w:rPr>
          <w:t>Quadro 6 –  Reservar Obra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_Toc399763161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11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2" w:history="1">
        <w:r w:rsidR="00253EB2" w:rsidRPr="00762801">
          <w:rPr>
            <w:rStyle w:val="Hyperlink"/>
            <w:rFonts w:ascii="Arial" w:hAnsi="Arial" w:cs="Arial"/>
            <w:noProof/>
          </w:rPr>
          <w:t>Quadro 7 –  Gerar Código de Obra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_Toc399763162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11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3" w:history="1">
        <w:r w:rsidR="00253EB2" w:rsidRPr="00762801">
          <w:rPr>
            <w:rStyle w:val="Hyperlink"/>
            <w:rFonts w:ascii="Arial" w:hAnsi="Arial" w:cs="Arial"/>
            <w:noProof/>
          </w:rPr>
          <w:t>Quadro 8 - Gerar Código do Usuário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_Toc399763163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12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4" w:history="1">
        <w:r w:rsidR="00253EB2" w:rsidRPr="00762801">
          <w:rPr>
            <w:rStyle w:val="Hyperlink"/>
            <w:rFonts w:ascii="Arial" w:hAnsi="Arial" w:cs="Arial"/>
            <w:noProof/>
          </w:rPr>
          <w:t>Quadro 9 - Cadastro de Obra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_Toc399763164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12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5" w:history="1">
        <w:r w:rsidR="00253EB2" w:rsidRPr="00762801">
          <w:rPr>
            <w:rStyle w:val="Hyperlink"/>
            <w:rFonts w:ascii="Arial" w:hAnsi="Arial" w:cs="Arial"/>
            <w:noProof/>
          </w:rPr>
          <w:t>Quadro 10 - Gerar Relatório Estatistico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_Toc399763165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12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6" w:history="1">
        <w:r w:rsidR="00253EB2" w:rsidRPr="00762801">
          <w:rPr>
            <w:rStyle w:val="Hyperlink"/>
            <w:rFonts w:ascii="Arial" w:hAnsi="Arial" w:cs="Arial"/>
            <w:noProof/>
          </w:rPr>
          <w:t>Quadro 11 - Gerar Relatório de Circulação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_Toc399763166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12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7" w:history="1">
        <w:r w:rsidR="00253EB2" w:rsidRPr="00762801">
          <w:rPr>
            <w:rStyle w:val="Hyperlink"/>
            <w:rFonts w:ascii="Arial" w:hAnsi="Arial" w:cs="Arial"/>
            <w:noProof/>
          </w:rPr>
          <w:t>Quadro 12 -  Gerar Relatório de Aquisições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_Toc399763167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13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8" w:history="1">
        <w:r w:rsidR="00253EB2" w:rsidRPr="00762801">
          <w:rPr>
            <w:rStyle w:val="Hyperlink"/>
            <w:rFonts w:ascii="Arial" w:hAnsi="Arial" w:cs="Arial"/>
            <w:noProof/>
          </w:rPr>
          <w:t>Quadro 13 -  Gerar Relatório Quantitativo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_Toc399763168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13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69" w:history="1">
        <w:r w:rsidR="00253EB2" w:rsidRPr="00762801">
          <w:rPr>
            <w:rStyle w:val="Hyperlink"/>
            <w:rFonts w:ascii="Arial" w:hAnsi="Arial" w:cs="Arial"/>
            <w:noProof/>
          </w:rPr>
          <w:t>Quadro 14 -  Manutenção de Datas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_Toc399763169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13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70" w:history="1">
        <w:r w:rsidR="00253EB2" w:rsidRPr="00762801">
          <w:rPr>
            <w:rStyle w:val="Hyperlink"/>
            <w:rFonts w:ascii="Arial" w:hAnsi="Arial" w:cs="Arial"/>
            <w:noProof/>
          </w:rPr>
          <w:t>Quadro 15 -  Cadastro de Situação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_Toc399763170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13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71" w:history="1">
        <w:r w:rsidR="00253EB2" w:rsidRPr="00762801">
          <w:rPr>
            <w:rStyle w:val="Hyperlink"/>
            <w:rFonts w:ascii="Arial" w:hAnsi="Arial" w:cs="Arial"/>
            <w:noProof/>
          </w:rPr>
          <w:t>Quadro 16 – Caso de uso cadastro de obra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_Toc399763171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14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72" w:history="1">
        <w:r w:rsidR="00253EB2" w:rsidRPr="00762801">
          <w:rPr>
            <w:rStyle w:val="Hyperlink"/>
            <w:rFonts w:ascii="Arial" w:hAnsi="Arial" w:cs="Arial"/>
            <w:noProof/>
          </w:rPr>
          <w:t>Quadro 17 – Caso de uso Cadastro de obras.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_Toc399763172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14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73" w:history="1">
        <w:r w:rsidR="00253EB2" w:rsidRPr="00762801">
          <w:rPr>
            <w:rStyle w:val="Hyperlink"/>
            <w:rFonts w:ascii="Arial" w:hAnsi="Arial" w:cs="Arial"/>
            <w:noProof/>
          </w:rPr>
          <w:t>Quadro 18  – Caso de uso Reserva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_Toc399763173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15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253EB2" w:rsidRPr="00762801" w:rsidRDefault="00240DF9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399763174" w:history="1">
        <w:r w:rsidR="00253EB2" w:rsidRPr="00762801">
          <w:rPr>
            <w:rStyle w:val="Hyperlink"/>
            <w:rFonts w:ascii="Arial" w:hAnsi="Arial" w:cs="Arial"/>
            <w:noProof/>
          </w:rPr>
          <w:t>Quadro 19 – Caso de uso Devolução de obra.</w:t>
        </w:r>
        <w:r w:rsidR="00253EB2" w:rsidRPr="00762801">
          <w:rPr>
            <w:rFonts w:ascii="Arial" w:hAnsi="Arial" w:cs="Arial"/>
            <w:noProof/>
            <w:webHidden/>
          </w:rPr>
          <w:tab/>
        </w:r>
        <w:r w:rsidR="00253EB2" w:rsidRPr="00762801">
          <w:rPr>
            <w:rFonts w:ascii="Arial" w:hAnsi="Arial" w:cs="Arial"/>
            <w:noProof/>
            <w:webHidden/>
          </w:rPr>
          <w:fldChar w:fldCharType="begin"/>
        </w:r>
        <w:r w:rsidR="00253EB2" w:rsidRPr="00762801">
          <w:rPr>
            <w:rFonts w:ascii="Arial" w:hAnsi="Arial" w:cs="Arial"/>
            <w:noProof/>
            <w:webHidden/>
          </w:rPr>
          <w:instrText xml:space="preserve"> PAGEREF _Toc399763174 \h </w:instrText>
        </w:r>
        <w:r w:rsidR="00253EB2" w:rsidRPr="00762801">
          <w:rPr>
            <w:rFonts w:ascii="Arial" w:hAnsi="Arial" w:cs="Arial"/>
            <w:noProof/>
            <w:webHidden/>
          </w:rPr>
        </w:r>
        <w:r w:rsidR="00253EB2" w:rsidRPr="00762801">
          <w:rPr>
            <w:rFonts w:ascii="Arial" w:hAnsi="Arial" w:cs="Arial"/>
            <w:noProof/>
            <w:webHidden/>
          </w:rPr>
          <w:fldChar w:fldCharType="separate"/>
        </w:r>
        <w:r w:rsidR="00253EB2" w:rsidRPr="00762801">
          <w:rPr>
            <w:rFonts w:ascii="Arial" w:hAnsi="Arial" w:cs="Arial"/>
            <w:noProof/>
            <w:webHidden/>
          </w:rPr>
          <w:t>15</w:t>
        </w:r>
        <w:r w:rsidR="00253EB2" w:rsidRPr="00762801">
          <w:rPr>
            <w:rFonts w:ascii="Arial" w:hAnsi="Arial" w:cs="Arial"/>
            <w:noProof/>
            <w:webHidden/>
          </w:rPr>
          <w:fldChar w:fldCharType="end"/>
        </w:r>
      </w:hyperlink>
    </w:p>
    <w:p w:rsidR="00A24E74" w:rsidRPr="000857FD" w:rsidRDefault="00160F8D" w:rsidP="00A24E74">
      <w:pPr>
        <w:pStyle w:val="TE-Normal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caps/>
          <w:sz w:val="24"/>
          <w:szCs w:val="24"/>
        </w:rPr>
        <w:fldChar w:fldCharType="end"/>
      </w:r>
    </w:p>
    <w:p w:rsidR="00160F8D" w:rsidRPr="000857FD" w:rsidRDefault="00160F8D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160F8D">
      <w:pPr>
        <w:pStyle w:val="TE-Normal"/>
        <w:ind w:firstLine="0"/>
        <w:rPr>
          <w:rFonts w:ascii="Arial" w:hAnsi="Arial" w:cs="Arial"/>
        </w:rPr>
      </w:pPr>
    </w:p>
    <w:p w:rsidR="007137C7" w:rsidRPr="000857FD" w:rsidRDefault="007137C7" w:rsidP="007137C7">
      <w:pPr>
        <w:pStyle w:val="TC-TituloPreTextual"/>
        <w:spacing w:before="0" w:after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lastRenderedPageBreak/>
        <w:t>Lista de SIGLAS</w:t>
      </w:r>
    </w:p>
    <w:p w:rsidR="00F43A81" w:rsidRPr="000857FD" w:rsidRDefault="00F43A81" w:rsidP="00F43A81">
      <w:pPr>
        <w:pStyle w:val="TE-Normal"/>
        <w:rPr>
          <w:rFonts w:ascii="Arial" w:hAnsi="Arial" w:cs="Arial"/>
          <w:snapToGrid/>
          <w:sz w:val="24"/>
          <w:szCs w:val="24"/>
        </w:rPr>
      </w:pPr>
    </w:p>
    <w:p w:rsidR="00F43A81" w:rsidRPr="000857FD" w:rsidRDefault="00F43A81" w:rsidP="00F43A81">
      <w:pPr>
        <w:pStyle w:val="TE-Normal"/>
        <w:ind w:firstLine="0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 w:rsidRPr="000857FD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EV                Evento do sistema.</w:t>
      </w:r>
    </w:p>
    <w:p w:rsidR="007137C7" w:rsidRPr="00F96F72" w:rsidRDefault="00EB6274" w:rsidP="007137C7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F96F72">
        <w:rPr>
          <w:rFonts w:ascii="Arial" w:hAnsi="Arial" w:cs="Arial"/>
        </w:rPr>
        <w:t>IFSC</w:t>
      </w:r>
      <w:r w:rsidR="007137C7" w:rsidRPr="00F96F72">
        <w:rPr>
          <w:rFonts w:ascii="Arial" w:hAnsi="Arial" w:cs="Arial"/>
        </w:rPr>
        <w:tab/>
      </w:r>
      <w:r w:rsidR="007137C7" w:rsidRPr="00F96F72">
        <w:rPr>
          <w:rFonts w:ascii="Arial" w:hAnsi="Arial" w:cs="Arial"/>
        </w:rPr>
        <w:tab/>
      </w:r>
      <w:r w:rsidR="00A43C7A" w:rsidRPr="00F96F72">
        <w:rPr>
          <w:rFonts w:ascii="Arial" w:hAnsi="Arial" w:cs="Arial"/>
          <w:sz w:val="24"/>
          <w:szCs w:val="24"/>
        </w:rPr>
        <w:t>Instituto Federal de Santa Catarina</w:t>
      </w:r>
      <w:r w:rsidR="00A9109B" w:rsidRPr="00F96F72">
        <w:rPr>
          <w:rFonts w:ascii="Arial" w:hAnsi="Arial" w:cs="Arial"/>
          <w:sz w:val="24"/>
          <w:szCs w:val="24"/>
        </w:rPr>
        <w:t>.</w:t>
      </w:r>
    </w:p>
    <w:p w:rsidR="00A9109B" w:rsidRPr="00C13E99" w:rsidRDefault="00A9109B" w:rsidP="007137C7">
      <w:pPr>
        <w:pStyle w:val="TE-Normal"/>
        <w:ind w:firstLine="0"/>
        <w:rPr>
          <w:rFonts w:ascii="Arial" w:hAnsi="Arial" w:cs="Arial"/>
          <w:bCs/>
          <w:color w:val="252525"/>
          <w:sz w:val="24"/>
          <w:szCs w:val="24"/>
          <w:shd w:val="clear" w:color="auto" w:fill="FFFFFF"/>
          <w:lang w:val="en-US"/>
        </w:rPr>
      </w:pPr>
      <w:proofErr w:type="gramStart"/>
      <w:r w:rsidRPr="000857FD">
        <w:rPr>
          <w:rFonts w:ascii="Arial" w:hAnsi="Arial" w:cs="Arial"/>
          <w:lang w:val="en-US"/>
        </w:rPr>
        <w:t xml:space="preserve">ISBN </w:t>
      </w:r>
      <w:r w:rsidRPr="000857FD">
        <w:rPr>
          <w:rFonts w:ascii="Arial" w:hAnsi="Arial" w:cs="Arial"/>
          <w:lang w:val="en-US"/>
        </w:rPr>
        <w:tab/>
      </w:r>
      <w:r w:rsidRPr="000857FD">
        <w:rPr>
          <w:rFonts w:ascii="Arial" w:hAnsi="Arial" w:cs="Arial"/>
          <w:lang w:val="en-US"/>
        </w:rPr>
        <w:tab/>
      </w:r>
      <w:r w:rsidRPr="00C13E99">
        <w:rPr>
          <w:rFonts w:ascii="Arial" w:hAnsi="Arial" w:cs="Arial"/>
          <w:bCs/>
          <w:color w:val="252525"/>
          <w:sz w:val="24"/>
          <w:szCs w:val="24"/>
          <w:shd w:val="clear" w:color="auto" w:fill="FFFFFF"/>
          <w:lang w:val="en-US"/>
        </w:rPr>
        <w:t>International Standard Book Number</w:t>
      </w:r>
      <w:r w:rsidR="00C13E99" w:rsidRPr="00C13E99">
        <w:rPr>
          <w:rFonts w:ascii="Arial" w:hAnsi="Arial" w:cs="Arial"/>
          <w:bCs/>
          <w:color w:val="252525"/>
          <w:sz w:val="24"/>
          <w:szCs w:val="24"/>
          <w:shd w:val="clear" w:color="auto" w:fill="FFFFFF"/>
          <w:lang w:val="en-US"/>
        </w:rPr>
        <w:t>.</w:t>
      </w:r>
      <w:proofErr w:type="gramEnd"/>
    </w:p>
    <w:p w:rsidR="00C13E99" w:rsidRPr="00762801" w:rsidRDefault="00C13E99" w:rsidP="00C13E99">
      <w:pPr>
        <w:pStyle w:val="TE-Normal"/>
        <w:ind w:firstLine="0"/>
        <w:rPr>
          <w:rFonts w:ascii="Arial" w:hAnsi="Arial" w:cs="Arial"/>
        </w:rPr>
      </w:pPr>
      <w:proofErr w:type="gramStart"/>
      <w: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MySQL</w:t>
      </w:r>
      <w:proofErr w:type="gramEnd"/>
      <w: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ab/>
        <w:t>Sistema de Gerenciamento de Banco de Dados MySQL</w:t>
      </w:r>
    </w:p>
    <w:p w:rsidR="00F43A81" w:rsidRDefault="00F43A81" w:rsidP="007137C7">
      <w:pPr>
        <w:pStyle w:val="TE-Normal"/>
        <w:ind w:firstLine="0"/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r w:rsidRPr="000857FD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RS</w:t>
      </w:r>
      <w:r w:rsidRPr="000857FD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ab/>
      </w:r>
      <w:r w:rsidRPr="000857FD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ab/>
        <w:t>Resposta do sistema.</w:t>
      </w:r>
    </w:p>
    <w:p w:rsidR="00F37B78" w:rsidRPr="000857FD" w:rsidRDefault="00F37B78" w:rsidP="00C63EE2">
      <w:pPr>
        <w:pStyle w:val="TC-TituloPreTextual"/>
        <w:spacing w:before="0" w:after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lastRenderedPageBreak/>
        <w:t>Resumo</w:t>
      </w:r>
    </w:p>
    <w:p w:rsidR="00C63EE2" w:rsidRPr="000857FD" w:rsidRDefault="00C63EE2" w:rsidP="00A034EB">
      <w:pPr>
        <w:pStyle w:val="TE-Resumo"/>
        <w:spacing w:line="360" w:lineRule="auto"/>
        <w:rPr>
          <w:rFonts w:ascii="Arial" w:hAnsi="Arial" w:cs="Arial"/>
          <w:sz w:val="24"/>
          <w:szCs w:val="24"/>
        </w:rPr>
      </w:pPr>
    </w:p>
    <w:p w:rsidR="00D66580" w:rsidRPr="000857FD" w:rsidRDefault="00463C2F" w:rsidP="00DC5CAF">
      <w:pPr>
        <w:pStyle w:val="TE-Resumo"/>
        <w:spacing w:line="360" w:lineRule="aut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Buscando obter uma melhor organização nas escolas do </w:t>
      </w:r>
      <w:r w:rsidR="00D250E2" w:rsidRPr="000857FD">
        <w:rPr>
          <w:rFonts w:ascii="Arial" w:hAnsi="Arial" w:cs="Arial"/>
          <w:sz w:val="24"/>
          <w:szCs w:val="24"/>
        </w:rPr>
        <w:t>M</w:t>
      </w:r>
      <w:r w:rsidRPr="000857FD">
        <w:rPr>
          <w:rFonts w:ascii="Arial" w:hAnsi="Arial" w:cs="Arial"/>
          <w:sz w:val="24"/>
          <w:szCs w:val="24"/>
        </w:rPr>
        <w:t>unicípio de Lages, surgiu a necessidade</w:t>
      </w:r>
      <w:r w:rsidR="008B4FE3" w:rsidRPr="000857FD">
        <w:rPr>
          <w:rFonts w:ascii="Arial" w:hAnsi="Arial" w:cs="Arial"/>
          <w:sz w:val="24"/>
          <w:szCs w:val="24"/>
        </w:rPr>
        <w:t xml:space="preserve"> de desenvolver um software. Este software visa </w:t>
      </w:r>
      <w:proofErr w:type="gramStart"/>
      <w:r w:rsidR="008B4FE3" w:rsidRPr="000857FD">
        <w:rPr>
          <w:rFonts w:ascii="Arial" w:hAnsi="Arial" w:cs="Arial"/>
          <w:sz w:val="24"/>
          <w:szCs w:val="24"/>
        </w:rPr>
        <w:t>agilizar</w:t>
      </w:r>
      <w:proofErr w:type="gramEnd"/>
      <w:r w:rsidR="008B4FE3" w:rsidRPr="000857FD">
        <w:rPr>
          <w:rFonts w:ascii="Arial" w:hAnsi="Arial" w:cs="Arial"/>
          <w:sz w:val="24"/>
          <w:szCs w:val="24"/>
        </w:rPr>
        <w:t xml:space="preserve"> os processos realizados </w:t>
      </w:r>
      <w:r w:rsidR="00D66580" w:rsidRPr="000857FD">
        <w:rPr>
          <w:rFonts w:ascii="Arial" w:hAnsi="Arial" w:cs="Arial"/>
          <w:sz w:val="24"/>
          <w:szCs w:val="24"/>
        </w:rPr>
        <w:t>pela biblioteca</w:t>
      </w:r>
      <w:r w:rsidR="008B4FE3" w:rsidRPr="000857FD">
        <w:rPr>
          <w:rFonts w:ascii="Arial" w:hAnsi="Arial" w:cs="Arial"/>
          <w:sz w:val="24"/>
          <w:szCs w:val="24"/>
        </w:rPr>
        <w:t xml:space="preserve"> e também ter um melhor controle tendo em vista que nestas escolas onde serão implantados estes softwares o controle ainda e feito por um caderno. Então se pensou</w:t>
      </w:r>
      <w:r w:rsidR="00D66580" w:rsidRPr="000857FD">
        <w:rPr>
          <w:rFonts w:ascii="Arial" w:hAnsi="Arial" w:cs="Arial"/>
          <w:sz w:val="24"/>
          <w:szCs w:val="24"/>
        </w:rPr>
        <w:t xml:space="preserve"> em colocar alguns recursos. Q</w:t>
      </w:r>
      <w:r w:rsidRPr="000857FD">
        <w:rPr>
          <w:rFonts w:ascii="Arial" w:hAnsi="Arial" w:cs="Arial"/>
          <w:sz w:val="24"/>
          <w:szCs w:val="24"/>
        </w:rPr>
        <w:t>ue seja possível cadastrar, obras, autores, editoras, usuários e outras possibilidades</w:t>
      </w:r>
      <w:r w:rsidR="008B4FE3" w:rsidRPr="000857FD">
        <w:rPr>
          <w:rFonts w:ascii="Arial" w:hAnsi="Arial" w:cs="Arial"/>
          <w:sz w:val="24"/>
          <w:szCs w:val="24"/>
        </w:rPr>
        <w:t xml:space="preserve">, como gerar relatórios onde será possível selecionar o tipo de relatório a </w:t>
      </w:r>
      <w:proofErr w:type="gramStart"/>
      <w:r w:rsidR="008B4FE3" w:rsidRPr="000857FD">
        <w:rPr>
          <w:rFonts w:ascii="Arial" w:hAnsi="Arial" w:cs="Arial"/>
          <w:sz w:val="24"/>
          <w:szCs w:val="24"/>
        </w:rPr>
        <w:t>ser</w:t>
      </w:r>
      <w:proofErr w:type="gramEnd"/>
      <w:r w:rsidR="008B4FE3" w:rsidRPr="000857FD">
        <w:rPr>
          <w:rFonts w:ascii="Arial" w:hAnsi="Arial" w:cs="Arial"/>
          <w:sz w:val="24"/>
          <w:szCs w:val="24"/>
        </w:rPr>
        <w:t xml:space="preserve"> gerado, como quantidade de obras cadastradas, obras emprestadas, usuários com debito, obras em atraso.</w:t>
      </w:r>
      <w:r w:rsidRPr="000857FD">
        <w:rPr>
          <w:rFonts w:ascii="Arial" w:hAnsi="Arial" w:cs="Arial"/>
          <w:sz w:val="24"/>
          <w:szCs w:val="24"/>
        </w:rPr>
        <w:t xml:space="preserve"> Foi</w:t>
      </w:r>
      <w:r w:rsidR="00DC5CAF" w:rsidRPr="000857FD">
        <w:rPr>
          <w:rFonts w:ascii="Arial" w:hAnsi="Arial" w:cs="Arial"/>
          <w:sz w:val="24"/>
          <w:szCs w:val="24"/>
        </w:rPr>
        <w:t xml:space="preserve"> realizado </w:t>
      </w:r>
      <w:r w:rsidRPr="000857FD">
        <w:rPr>
          <w:rFonts w:ascii="Arial" w:hAnsi="Arial" w:cs="Arial"/>
          <w:sz w:val="24"/>
          <w:szCs w:val="24"/>
        </w:rPr>
        <w:t>varias etapas</w:t>
      </w:r>
      <w:r w:rsidR="00DC5CAF" w:rsidRPr="000857FD">
        <w:rPr>
          <w:rFonts w:ascii="Arial" w:hAnsi="Arial" w:cs="Arial"/>
          <w:sz w:val="24"/>
          <w:szCs w:val="24"/>
        </w:rPr>
        <w:t xml:space="preserve"> da engenharia de software como, levantamento de requisitos, quadro de requisitos, expansão dos requisitos mais complicados de serem entendidos, diagrama de classe, diagrama de interface e modelo conceitual do banco de dados, no caso o </w:t>
      </w:r>
      <w:proofErr w:type="gramStart"/>
      <w:r w:rsidR="00DC5CAF" w:rsidRPr="000857FD">
        <w:rPr>
          <w:rFonts w:ascii="Arial" w:hAnsi="Arial" w:cs="Arial"/>
          <w:sz w:val="24"/>
          <w:szCs w:val="24"/>
        </w:rPr>
        <w:t>MySQL</w:t>
      </w:r>
      <w:proofErr w:type="gramEnd"/>
      <w:r w:rsidR="00DC5CAF" w:rsidRPr="000857FD">
        <w:rPr>
          <w:rFonts w:ascii="Arial" w:hAnsi="Arial" w:cs="Arial"/>
          <w:sz w:val="24"/>
          <w:szCs w:val="24"/>
        </w:rPr>
        <w:t>.</w:t>
      </w:r>
      <w:r w:rsidRPr="000857FD">
        <w:rPr>
          <w:rFonts w:ascii="Arial" w:hAnsi="Arial" w:cs="Arial"/>
          <w:sz w:val="24"/>
          <w:szCs w:val="24"/>
        </w:rPr>
        <w:t xml:space="preserve"> </w:t>
      </w:r>
      <w:r w:rsidR="00DC5CAF" w:rsidRPr="000857FD">
        <w:rPr>
          <w:rFonts w:ascii="Arial" w:hAnsi="Arial" w:cs="Arial"/>
          <w:sz w:val="24"/>
          <w:szCs w:val="24"/>
        </w:rPr>
        <w:t xml:space="preserve">Após a fase de levantamento e entendimento do software, iniciou-se a implementação em vários ciclos onde se </w:t>
      </w:r>
      <w:proofErr w:type="gramStart"/>
      <w:r w:rsidR="00DC5CAF" w:rsidRPr="000857FD">
        <w:rPr>
          <w:rFonts w:ascii="Arial" w:hAnsi="Arial" w:cs="Arial"/>
          <w:sz w:val="24"/>
          <w:szCs w:val="24"/>
        </w:rPr>
        <w:t>implementa</w:t>
      </w:r>
      <w:proofErr w:type="gramEnd"/>
      <w:r w:rsidR="00DC5CAF" w:rsidRPr="000857FD">
        <w:rPr>
          <w:rFonts w:ascii="Arial" w:hAnsi="Arial" w:cs="Arial"/>
          <w:sz w:val="24"/>
          <w:szCs w:val="24"/>
        </w:rPr>
        <w:t>, testa, corrige, modifica e retorna na implementação fazendo este ciclo até que o software esteja concluído.</w:t>
      </w:r>
      <w:r w:rsidRPr="000857FD">
        <w:rPr>
          <w:rFonts w:ascii="Arial" w:hAnsi="Arial" w:cs="Arial"/>
          <w:sz w:val="24"/>
          <w:szCs w:val="24"/>
        </w:rPr>
        <w:t xml:space="preserve"> </w:t>
      </w:r>
    </w:p>
    <w:p w:rsidR="00F37B78" w:rsidRPr="000857FD" w:rsidRDefault="00DC5CAF" w:rsidP="00DC5CAF">
      <w:pPr>
        <w:pStyle w:val="TE-Resumo"/>
        <w:spacing w:line="360" w:lineRule="aut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ab/>
      </w:r>
    </w:p>
    <w:p w:rsidR="00335D61" w:rsidRPr="000857FD" w:rsidRDefault="00F37B78" w:rsidP="008B4FE3">
      <w:pPr>
        <w:pStyle w:val="TE-Resumo"/>
        <w:spacing w:line="360" w:lineRule="auto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Palavras-chave: </w:t>
      </w:r>
      <w:r w:rsidR="00D66580" w:rsidRPr="000857FD">
        <w:rPr>
          <w:rFonts w:ascii="Arial" w:hAnsi="Arial" w:cs="Arial"/>
          <w:sz w:val="24"/>
          <w:szCs w:val="24"/>
        </w:rPr>
        <w:t>E</w:t>
      </w:r>
      <w:r w:rsidR="008B4FE3" w:rsidRPr="000857FD">
        <w:rPr>
          <w:rFonts w:ascii="Arial" w:hAnsi="Arial" w:cs="Arial"/>
          <w:sz w:val="24"/>
          <w:szCs w:val="24"/>
        </w:rPr>
        <w:t>scolas</w:t>
      </w:r>
      <w:r w:rsidR="00A86CC7" w:rsidRPr="000857FD">
        <w:rPr>
          <w:rFonts w:ascii="Arial" w:hAnsi="Arial" w:cs="Arial"/>
          <w:sz w:val="24"/>
          <w:szCs w:val="24"/>
        </w:rPr>
        <w:t>.</w:t>
      </w:r>
      <w:r w:rsidR="008B4FE3" w:rsidRPr="000857FD">
        <w:rPr>
          <w:rFonts w:ascii="Arial" w:hAnsi="Arial" w:cs="Arial"/>
          <w:sz w:val="24"/>
          <w:szCs w:val="24"/>
        </w:rPr>
        <w:t xml:space="preserve"> </w:t>
      </w:r>
      <w:r w:rsidR="00D66580" w:rsidRPr="000857FD">
        <w:rPr>
          <w:rFonts w:ascii="Arial" w:hAnsi="Arial" w:cs="Arial"/>
          <w:sz w:val="24"/>
          <w:szCs w:val="24"/>
        </w:rPr>
        <w:t xml:space="preserve"> A</w:t>
      </w:r>
      <w:r w:rsidR="008B4FE3" w:rsidRPr="000857FD">
        <w:rPr>
          <w:rFonts w:ascii="Arial" w:hAnsi="Arial" w:cs="Arial"/>
          <w:sz w:val="24"/>
          <w:szCs w:val="24"/>
        </w:rPr>
        <w:t>utores</w:t>
      </w:r>
      <w:r w:rsidR="00A86CC7" w:rsidRPr="000857FD">
        <w:rPr>
          <w:rFonts w:ascii="Arial" w:hAnsi="Arial" w:cs="Arial"/>
          <w:sz w:val="24"/>
          <w:szCs w:val="24"/>
        </w:rPr>
        <w:t>.</w:t>
      </w:r>
      <w:r w:rsidR="008B4FE3" w:rsidRPr="000857FD">
        <w:rPr>
          <w:rFonts w:ascii="Arial" w:hAnsi="Arial" w:cs="Arial"/>
          <w:sz w:val="24"/>
          <w:szCs w:val="24"/>
        </w:rPr>
        <w:t xml:space="preserve"> </w:t>
      </w:r>
      <w:r w:rsidR="00D66580" w:rsidRPr="000857FD">
        <w:rPr>
          <w:rFonts w:ascii="Arial" w:hAnsi="Arial" w:cs="Arial"/>
          <w:sz w:val="24"/>
          <w:szCs w:val="24"/>
        </w:rPr>
        <w:t xml:space="preserve"> E</w:t>
      </w:r>
      <w:r w:rsidR="008B4FE3" w:rsidRPr="000857FD">
        <w:rPr>
          <w:rFonts w:ascii="Arial" w:hAnsi="Arial" w:cs="Arial"/>
          <w:sz w:val="24"/>
          <w:szCs w:val="24"/>
        </w:rPr>
        <w:t>ditoras</w:t>
      </w:r>
      <w:r w:rsidR="00A86CC7" w:rsidRPr="000857FD">
        <w:rPr>
          <w:rFonts w:ascii="Arial" w:hAnsi="Arial" w:cs="Arial"/>
          <w:sz w:val="24"/>
          <w:szCs w:val="24"/>
        </w:rPr>
        <w:t>.</w:t>
      </w:r>
      <w:r w:rsidR="00D66580" w:rsidRPr="000857FD">
        <w:rPr>
          <w:rFonts w:ascii="Arial" w:hAnsi="Arial" w:cs="Arial"/>
          <w:sz w:val="24"/>
          <w:szCs w:val="24"/>
        </w:rPr>
        <w:t xml:space="preserve"> </w:t>
      </w:r>
      <w:r w:rsidR="008B4FE3" w:rsidRPr="000857FD">
        <w:rPr>
          <w:rFonts w:ascii="Arial" w:hAnsi="Arial" w:cs="Arial"/>
          <w:sz w:val="24"/>
          <w:szCs w:val="24"/>
        </w:rPr>
        <w:t xml:space="preserve"> </w:t>
      </w:r>
      <w:r w:rsidR="00D66580" w:rsidRPr="000857FD">
        <w:rPr>
          <w:rFonts w:ascii="Arial" w:hAnsi="Arial" w:cs="Arial"/>
          <w:sz w:val="24"/>
          <w:szCs w:val="24"/>
        </w:rPr>
        <w:t>Biblioteca.</w:t>
      </w:r>
    </w:p>
    <w:p w:rsidR="00025D31" w:rsidRPr="000857FD" w:rsidRDefault="00025D31" w:rsidP="00025D31">
      <w:pPr>
        <w:pStyle w:val="TE-Normal"/>
        <w:rPr>
          <w:rFonts w:ascii="Arial" w:hAnsi="Arial" w:cs="Arial"/>
          <w:sz w:val="24"/>
          <w:szCs w:val="24"/>
        </w:rPr>
      </w:pPr>
    </w:p>
    <w:p w:rsidR="00E44E52" w:rsidRPr="000857FD" w:rsidRDefault="00E44E52" w:rsidP="00C63EE2">
      <w:pPr>
        <w:pStyle w:val="TC-TituloPreTextual"/>
        <w:spacing w:before="0" w:after="0"/>
        <w:rPr>
          <w:rFonts w:ascii="Arial" w:hAnsi="Arial" w:cs="Arial"/>
          <w:sz w:val="24"/>
          <w:szCs w:val="24"/>
        </w:rPr>
      </w:pPr>
      <w:bookmarkStart w:id="4" w:name="_Toc527793648"/>
      <w:bookmarkStart w:id="5" w:name="_Toc527795381"/>
      <w:bookmarkStart w:id="6" w:name="_Toc527798491"/>
      <w:bookmarkStart w:id="7" w:name="_Toc527799867"/>
      <w:bookmarkStart w:id="8" w:name="_Toc527806371"/>
      <w:bookmarkStart w:id="9" w:name="_Toc36868015"/>
      <w:bookmarkStart w:id="10" w:name="_Toc36868810"/>
      <w:bookmarkStart w:id="11" w:name="_Toc36868915"/>
      <w:bookmarkStart w:id="12" w:name="_Toc65576339"/>
      <w:bookmarkEnd w:id="0"/>
      <w:bookmarkEnd w:id="1"/>
      <w:bookmarkEnd w:id="2"/>
      <w:bookmarkEnd w:id="3"/>
      <w:r w:rsidRPr="000857FD">
        <w:rPr>
          <w:rFonts w:ascii="Arial" w:hAnsi="Arial" w:cs="Arial"/>
          <w:sz w:val="24"/>
          <w:szCs w:val="24"/>
        </w:rPr>
        <w:lastRenderedPageBreak/>
        <w:t>Sumário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63EE2" w:rsidRPr="000857FD" w:rsidRDefault="00C63EE2" w:rsidP="00C63EE2">
      <w:pPr>
        <w:pStyle w:val="Sumrio2"/>
        <w:tabs>
          <w:tab w:val="right" w:leader="dot" w:pos="9061"/>
        </w:tabs>
        <w:spacing w:before="0" w:line="360" w:lineRule="auto"/>
        <w:rPr>
          <w:rFonts w:ascii="Arial" w:hAnsi="Arial" w:cs="Arial"/>
          <w:b w:val="0"/>
          <w:sz w:val="24"/>
          <w:szCs w:val="24"/>
        </w:rPr>
      </w:pPr>
    </w:p>
    <w:p w:rsidR="00305CAB" w:rsidRPr="000857FD" w:rsidRDefault="00316E4D">
      <w:pPr>
        <w:pStyle w:val="Sumrio2"/>
        <w:tabs>
          <w:tab w:val="right" w:leader="dot" w:pos="9061"/>
        </w:tabs>
        <w:rPr>
          <w:rFonts w:ascii="Arial" w:eastAsiaTheme="minorEastAsia" w:hAnsi="Arial" w:cs="Arial"/>
          <w:b w:val="0"/>
          <w:caps w:val="0"/>
          <w:noProof/>
          <w:sz w:val="24"/>
          <w:szCs w:val="24"/>
        </w:rPr>
      </w:pPr>
      <w:r w:rsidRPr="000857FD">
        <w:rPr>
          <w:rFonts w:ascii="Arial" w:hAnsi="Arial" w:cs="Arial"/>
          <w:b w:val="0"/>
          <w:sz w:val="24"/>
          <w:szCs w:val="24"/>
        </w:rPr>
        <w:fldChar w:fldCharType="begin"/>
      </w:r>
      <w:r w:rsidRPr="000857FD">
        <w:rPr>
          <w:rFonts w:ascii="Arial" w:hAnsi="Arial" w:cs="Arial"/>
          <w:b w:val="0"/>
          <w:sz w:val="24"/>
          <w:szCs w:val="24"/>
        </w:rPr>
        <w:instrText xml:space="preserve"> TOC \t "TC-TituloCentralizado;1;T1-TituloPrimario;2;T2-TituloSecundario;3;T3-TituloTerciario;4;TP-TituloCentralizadoPos;1" </w:instrText>
      </w:r>
      <w:r w:rsidRPr="000857FD">
        <w:rPr>
          <w:rFonts w:ascii="Arial" w:hAnsi="Arial" w:cs="Arial"/>
          <w:b w:val="0"/>
          <w:sz w:val="24"/>
          <w:szCs w:val="24"/>
        </w:rPr>
        <w:fldChar w:fldCharType="separate"/>
      </w:r>
      <w:r w:rsidR="00305CAB" w:rsidRPr="000857FD">
        <w:rPr>
          <w:rFonts w:ascii="Arial" w:hAnsi="Arial" w:cs="Arial"/>
          <w:noProof/>
          <w:sz w:val="24"/>
          <w:szCs w:val="24"/>
        </w:rPr>
        <w:t>1 Introdução</w:t>
      </w:r>
      <w:r w:rsidR="00305CAB" w:rsidRPr="000857FD">
        <w:rPr>
          <w:rFonts w:ascii="Arial" w:hAnsi="Arial" w:cs="Arial"/>
          <w:noProof/>
          <w:sz w:val="24"/>
          <w:szCs w:val="24"/>
        </w:rPr>
        <w:tab/>
      </w:r>
      <w:r w:rsidR="00305CAB"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="00305CAB" w:rsidRPr="000857FD">
        <w:rPr>
          <w:rFonts w:ascii="Arial" w:hAnsi="Arial" w:cs="Arial"/>
          <w:noProof/>
          <w:sz w:val="24"/>
          <w:szCs w:val="24"/>
        </w:rPr>
        <w:instrText xml:space="preserve"> PAGEREF _Toc392362340 \h </w:instrText>
      </w:r>
      <w:r w:rsidR="00305CAB" w:rsidRPr="000857FD">
        <w:rPr>
          <w:rFonts w:ascii="Arial" w:hAnsi="Arial" w:cs="Arial"/>
          <w:noProof/>
          <w:sz w:val="24"/>
          <w:szCs w:val="24"/>
        </w:rPr>
      </w:r>
      <w:r w:rsidR="00305CAB"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8</w:t>
      </w:r>
      <w:r w:rsidR="00305CAB"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2"/>
        <w:tabs>
          <w:tab w:val="right" w:leader="dot" w:pos="9061"/>
        </w:tabs>
        <w:rPr>
          <w:rFonts w:ascii="Arial" w:eastAsiaTheme="minorEastAsia" w:hAnsi="Arial" w:cs="Arial"/>
          <w:b w:val="0"/>
          <w:cap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2 DESENVOLVIMENTO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_Toc392362341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9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3"/>
        <w:tabs>
          <w:tab w:val="right" w:leader="dot" w:pos="9061"/>
        </w:tabs>
        <w:rPr>
          <w:rFonts w:ascii="Arial" w:eastAsiaTheme="minorEastAsia" w:hAnsi="Arial" w:cs="Arial"/>
          <w:iC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2.1 Objetivos específicos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_Toc392362342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8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3"/>
        <w:tabs>
          <w:tab w:val="right" w:leader="dot" w:pos="9061"/>
        </w:tabs>
        <w:rPr>
          <w:rFonts w:ascii="Arial" w:eastAsiaTheme="minorEastAsia" w:hAnsi="Arial" w:cs="Arial"/>
          <w:iC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2.1.1Levantamento de requisitos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_Toc392362343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9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3"/>
        <w:tabs>
          <w:tab w:val="right" w:leader="dot" w:pos="9061"/>
        </w:tabs>
        <w:rPr>
          <w:rFonts w:ascii="Arial" w:eastAsiaTheme="minorEastAsia" w:hAnsi="Arial" w:cs="Arial"/>
          <w:iC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2.1.2 Expansão dos casos de uso.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_Toc392362344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14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3"/>
        <w:tabs>
          <w:tab w:val="right" w:leader="dot" w:pos="9061"/>
        </w:tabs>
        <w:rPr>
          <w:rFonts w:ascii="Arial" w:eastAsiaTheme="minorEastAsia" w:hAnsi="Arial" w:cs="Arial"/>
          <w:iC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2.1.3 Diagramas.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_Toc392362345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16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3"/>
        <w:tabs>
          <w:tab w:val="right" w:leader="dot" w:pos="9061"/>
        </w:tabs>
        <w:rPr>
          <w:rFonts w:ascii="Arial" w:eastAsiaTheme="minorEastAsia" w:hAnsi="Arial" w:cs="Arial"/>
          <w:iC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2.2 Interfaces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_Toc392362346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19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2"/>
        <w:tabs>
          <w:tab w:val="right" w:leader="dot" w:pos="9061"/>
        </w:tabs>
        <w:rPr>
          <w:rFonts w:ascii="Arial" w:eastAsiaTheme="minorEastAsia" w:hAnsi="Arial" w:cs="Arial"/>
          <w:b w:val="0"/>
          <w:cap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3 Considerações finais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_Toc392362351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25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305CAB" w:rsidRPr="000857FD" w:rsidRDefault="00305CAB">
      <w:pPr>
        <w:pStyle w:val="Sumrio1"/>
        <w:tabs>
          <w:tab w:val="right" w:leader="dot" w:pos="9061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w:t>Referências</w:t>
      </w:r>
      <w:r w:rsidRPr="000857FD">
        <w:rPr>
          <w:rFonts w:ascii="Arial" w:hAnsi="Arial" w:cs="Arial"/>
          <w:noProof/>
          <w:sz w:val="24"/>
          <w:szCs w:val="24"/>
        </w:rPr>
        <w:tab/>
      </w:r>
      <w:r w:rsidRPr="000857FD">
        <w:rPr>
          <w:rFonts w:ascii="Arial" w:hAnsi="Arial" w:cs="Arial"/>
          <w:noProof/>
          <w:sz w:val="24"/>
          <w:szCs w:val="24"/>
        </w:rPr>
        <w:fldChar w:fldCharType="begin"/>
      </w:r>
      <w:r w:rsidRPr="000857FD">
        <w:rPr>
          <w:rFonts w:ascii="Arial" w:hAnsi="Arial" w:cs="Arial"/>
          <w:noProof/>
          <w:sz w:val="24"/>
          <w:szCs w:val="24"/>
        </w:rPr>
        <w:instrText xml:space="preserve"> PAGEREF _Toc392362352 \h </w:instrText>
      </w:r>
      <w:r w:rsidRPr="000857FD">
        <w:rPr>
          <w:rFonts w:ascii="Arial" w:hAnsi="Arial" w:cs="Arial"/>
          <w:noProof/>
          <w:sz w:val="24"/>
          <w:szCs w:val="24"/>
        </w:rPr>
      </w:r>
      <w:r w:rsidRPr="000857FD">
        <w:rPr>
          <w:rFonts w:ascii="Arial" w:hAnsi="Arial" w:cs="Arial"/>
          <w:noProof/>
          <w:sz w:val="24"/>
          <w:szCs w:val="24"/>
        </w:rPr>
        <w:fldChar w:fldCharType="separate"/>
      </w:r>
      <w:r w:rsidR="00240DF9">
        <w:rPr>
          <w:rFonts w:ascii="Arial" w:hAnsi="Arial" w:cs="Arial"/>
          <w:noProof/>
          <w:sz w:val="24"/>
          <w:szCs w:val="24"/>
        </w:rPr>
        <w:t>26</w:t>
      </w:r>
      <w:r w:rsidRPr="000857FD">
        <w:rPr>
          <w:rFonts w:ascii="Arial" w:hAnsi="Arial" w:cs="Arial"/>
          <w:noProof/>
          <w:sz w:val="24"/>
          <w:szCs w:val="24"/>
        </w:rPr>
        <w:fldChar w:fldCharType="end"/>
      </w:r>
    </w:p>
    <w:p w:rsidR="00E44E52" w:rsidRPr="000857FD" w:rsidRDefault="00316E4D" w:rsidP="00C63EE2">
      <w:pPr>
        <w:pStyle w:val="ndice5"/>
        <w:spacing w:line="360" w:lineRule="auto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b w:val="0"/>
          <w:noProof/>
          <w:snapToGrid/>
          <w:sz w:val="24"/>
          <w:szCs w:val="24"/>
        </w:rPr>
        <w:fldChar w:fldCharType="end"/>
      </w:r>
      <w:r w:rsidR="00E44E52" w:rsidRPr="000857FD">
        <w:rPr>
          <w:rFonts w:ascii="Arial" w:hAnsi="Arial" w:cs="Arial"/>
          <w:b w:val="0"/>
          <w:sz w:val="24"/>
          <w:szCs w:val="24"/>
        </w:rPr>
        <w:t xml:space="preserve"> </w:t>
      </w:r>
    </w:p>
    <w:p w:rsidR="00203EC6" w:rsidRPr="000857FD" w:rsidRDefault="00203EC6">
      <w:pPr>
        <w:pStyle w:val="TE-Normal"/>
        <w:rPr>
          <w:rFonts w:ascii="Arial" w:hAnsi="Arial" w:cs="Arial"/>
          <w:sz w:val="24"/>
          <w:szCs w:val="24"/>
        </w:rPr>
        <w:sectPr w:rsidR="00203EC6" w:rsidRPr="000857FD" w:rsidSect="009209D2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531" w:left="1701" w:header="720" w:footer="720" w:gutter="0"/>
          <w:cols w:space="720"/>
          <w:noEndnote/>
          <w:titlePg/>
          <w:docGrid w:linePitch="272"/>
        </w:sectPr>
      </w:pPr>
    </w:p>
    <w:p w:rsidR="007E76A6" w:rsidRPr="000857FD" w:rsidRDefault="00203EC6" w:rsidP="00EB6274">
      <w:pPr>
        <w:pStyle w:val="T1-TituloPrimario"/>
        <w:spacing w:before="0" w:after="0"/>
        <w:ind w:firstLine="0"/>
        <w:rPr>
          <w:rFonts w:ascii="Arial" w:hAnsi="Arial" w:cs="Arial"/>
          <w:sz w:val="24"/>
          <w:szCs w:val="24"/>
        </w:rPr>
      </w:pPr>
      <w:bookmarkStart w:id="13" w:name="_Toc195275339"/>
      <w:bookmarkStart w:id="14" w:name="_Toc527721613"/>
      <w:bookmarkStart w:id="15" w:name="_Toc527793652"/>
      <w:bookmarkStart w:id="16" w:name="_Toc527795385"/>
      <w:bookmarkStart w:id="17" w:name="_Toc527798495"/>
      <w:bookmarkStart w:id="18" w:name="_Toc392362340"/>
      <w:r w:rsidRPr="000857FD">
        <w:rPr>
          <w:rFonts w:ascii="Arial" w:hAnsi="Arial" w:cs="Arial"/>
          <w:sz w:val="24"/>
          <w:szCs w:val="24"/>
        </w:rPr>
        <w:lastRenderedPageBreak/>
        <w:t>Introdução</w:t>
      </w:r>
      <w:bookmarkEnd w:id="13"/>
      <w:bookmarkEnd w:id="14"/>
      <w:bookmarkEnd w:id="15"/>
      <w:bookmarkEnd w:id="16"/>
      <w:bookmarkEnd w:id="17"/>
      <w:bookmarkEnd w:id="18"/>
    </w:p>
    <w:p w:rsidR="001D544D" w:rsidRPr="000857FD" w:rsidRDefault="001D544D" w:rsidP="001D544D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Determina-se como objetivo deste relatório apresentar uma proposta de criação de um software voltado ao controle de e gerenciamento de obras nas biblio</w:t>
      </w:r>
      <w:r w:rsidR="001A75C6">
        <w:rPr>
          <w:rFonts w:ascii="Arial" w:hAnsi="Arial" w:cs="Arial"/>
          <w:sz w:val="24"/>
          <w:szCs w:val="24"/>
        </w:rPr>
        <w:t>tecas publicas do município de L</w:t>
      </w:r>
      <w:r w:rsidRPr="000857FD">
        <w:rPr>
          <w:rFonts w:ascii="Arial" w:hAnsi="Arial" w:cs="Arial"/>
          <w:sz w:val="24"/>
          <w:szCs w:val="24"/>
        </w:rPr>
        <w:t>ages.</w:t>
      </w:r>
    </w:p>
    <w:p w:rsidR="001D544D" w:rsidRPr="000857FD" w:rsidRDefault="001D544D" w:rsidP="001D544D">
      <w:pPr>
        <w:pStyle w:val="TE-Normal"/>
        <w:ind w:firstLine="643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Fazem parte deste controle administrativo as seguintes etapas: </w:t>
      </w:r>
    </w:p>
    <w:p w:rsidR="001D544D" w:rsidRPr="000857FD" w:rsidRDefault="001D544D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Cadastrar usuários; </w:t>
      </w:r>
    </w:p>
    <w:p w:rsidR="001D544D" w:rsidRPr="000857FD" w:rsidRDefault="001D544D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Cadastrar obras; </w:t>
      </w:r>
    </w:p>
    <w:p w:rsidR="001D544D" w:rsidRPr="000857FD" w:rsidRDefault="001D544D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Cadastrar editoras;</w:t>
      </w:r>
    </w:p>
    <w:p w:rsidR="001D544D" w:rsidRPr="000857FD" w:rsidRDefault="00F96F72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Cadastrar </w:t>
      </w:r>
      <w:r w:rsidR="001D544D" w:rsidRPr="000857FD">
        <w:rPr>
          <w:rFonts w:ascii="Arial" w:hAnsi="Arial" w:cs="Arial"/>
          <w:sz w:val="24"/>
          <w:szCs w:val="24"/>
        </w:rPr>
        <w:t>autores;</w:t>
      </w:r>
    </w:p>
    <w:p w:rsidR="001D544D" w:rsidRPr="000857FD" w:rsidRDefault="001D544D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Realizar empréstimo; </w:t>
      </w:r>
    </w:p>
    <w:p w:rsidR="001D544D" w:rsidRPr="000857FD" w:rsidRDefault="001D544D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Realizar devolução; </w:t>
      </w:r>
    </w:p>
    <w:p w:rsidR="001D544D" w:rsidRPr="000857FD" w:rsidRDefault="001D544D" w:rsidP="001D544D">
      <w:pPr>
        <w:pStyle w:val="TE-Normal"/>
        <w:numPr>
          <w:ilvl w:val="0"/>
          <w:numId w:val="22"/>
        </w:numPr>
        <w:snapToGrid w:val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Gerar relatórios.</w:t>
      </w:r>
    </w:p>
    <w:p w:rsidR="001D544D" w:rsidRPr="000857FD" w:rsidRDefault="001D544D" w:rsidP="001D544D">
      <w:pPr>
        <w:pStyle w:val="TE-Normal"/>
        <w:snapToGrid w:val="0"/>
        <w:rPr>
          <w:rFonts w:ascii="Arial" w:hAnsi="Arial" w:cs="Arial"/>
          <w:sz w:val="24"/>
          <w:szCs w:val="24"/>
        </w:rPr>
      </w:pPr>
    </w:p>
    <w:p w:rsidR="007E76A6" w:rsidRPr="000857FD" w:rsidRDefault="007E76A6" w:rsidP="007E76A6">
      <w:pPr>
        <w:pStyle w:val="TE-Normal"/>
        <w:rPr>
          <w:rFonts w:ascii="Arial" w:hAnsi="Arial" w:cs="Arial"/>
          <w:sz w:val="24"/>
          <w:szCs w:val="24"/>
        </w:rPr>
      </w:pPr>
    </w:p>
    <w:p w:rsidR="00972A0B" w:rsidRPr="000857FD" w:rsidRDefault="00972A0B" w:rsidP="00972A0B">
      <w:pPr>
        <w:pStyle w:val="Standard"/>
        <w:rPr>
          <w:rFonts w:ascii="Arial" w:hAnsi="Arial" w:cs="Arial"/>
          <w:b/>
          <w:bCs/>
        </w:rPr>
      </w:pPr>
    </w:p>
    <w:p w:rsidR="00972A0B" w:rsidRPr="000857FD" w:rsidRDefault="00972A0B" w:rsidP="00972A0B">
      <w:pPr>
        <w:pStyle w:val="T2-TituloSecundario"/>
        <w:ind w:left="23"/>
        <w:rPr>
          <w:rFonts w:ascii="Arial" w:hAnsi="Arial" w:cs="Arial"/>
          <w:sz w:val="24"/>
          <w:szCs w:val="24"/>
        </w:rPr>
      </w:pPr>
      <w:bookmarkStart w:id="19" w:name="_Toc195275344"/>
      <w:bookmarkStart w:id="20" w:name="_Toc372811509"/>
      <w:bookmarkStart w:id="21" w:name="_Toc392362342"/>
      <w:r w:rsidRPr="000857FD">
        <w:rPr>
          <w:rFonts w:ascii="Arial" w:hAnsi="Arial" w:cs="Arial"/>
          <w:sz w:val="24"/>
          <w:szCs w:val="24"/>
        </w:rPr>
        <w:t>Objetivos específicos</w:t>
      </w:r>
      <w:bookmarkEnd w:id="19"/>
      <w:bookmarkEnd w:id="20"/>
      <w:bookmarkEnd w:id="21"/>
    </w:p>
    <w:p w:rsidR="00972A0B" w:rsidRPr="000857FD" w:rsidRDefault="00972A0B" w:rsidP="00972A0B">
      <w:pPr>
        <w:pStyle w:val="TE-Normal"/>
        <w:numPr>
          <w:ilvl w:val="0"/>
          <w:numId w:val="20"/>
        </w:numPr>
        <w:suppressAutoHyphens/>
        <w:autoSpaceDN w:val="0"/>
        <w:ind w:firstLine="709"/>
        <w:textAlignment w:val="baseline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Realizar o levantamento de requisitos;</w:t>
      </w:r>
    </w:p>
    <w:p w:rsidR="00972A0B" w:rsidRPr="000857FD" w:rsidRDefault="00972A0B" w:rsidP="00972A0B">
      <w:pPr>
        <w:pStyle w:val="TE-Normal"/>
        <w:numPr>
          <w:ilvl w:val="0"/>
          <w:numId w:val="20"/>
        </w:numPr>
        <w:suppressAutoHyphens/>
        <w:autoSpaceDN w:val="0"/>
        <w:ind w:firstLine="709"/>
        <w:textAlignment w:val="baseline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Modelar o software;</w:t>
      </w:r>
    </w:p>
    <w:p w:rsidR="00972A0B" w:rsidRPr="000857FD" w:rsidRDefault="00972A0B" w:rsidP="00972A0B">
      <w:pPr>
        <w:pStyle w:val="TE-Normal"/>
        <w:numPr>
          <w:ilvl w:val="0"/>
          <w:numId w:val="20"/>
        </w:numPr>
        <w:suppressAutoHyphens/>
        <w:autoSpaceDN w:val="0"/>
        <w:ind w:firstLine="709"/>
        <w:textAlignment w:val="baseline"/>
        <w:rPr>
          <w:rFonts w:ascii="Arial" w:hAnsi="Arial" w:cs="Arial"/>
          <w:sz w:val="24"/>
          <w:szCs w:val="24"/>
        </w:rPr>
      </w:pPr>
      <w:proofErr w:type="gramStart"/>
      <w:r w:rsidRPr="000857FD">
        <w:rPr>
          <w:rFonts w:ascii="Arial" w:hAnsi="Arial" w:cs="Arial"/>
          <w:sz w:val="24"/>
          <w:szCs w:val="24"/>
        </w:rPr>
        <w:t>Implementar</w:t>
      </w:r>
      <w:proofErr w:type="gramEnd"/>
      <w:r w:rsidRPr="000857FD">
        <w:rPr>
          <w:rFonts w:ascii="Arial" w:hAnsi="Arial" w:cs="Arial"/>
          <w:sz w:val="24"/>
          <w:szCs w:val="24"/>
        </w:rPr>
        <w:t xml:space="preserve"> o software, realizando testes e corr</w:t>
      </w:r>
      <w:bookmarkStart w:id="22" w:name="_Toc372811524"/>
      <w:r w:rsidRPr="000857FD">
        <w:rPr>
          <w:rFonts w:ascii="Arial" w:hAnsi="Arial" w:cs="Arial"/>
          <w:sz w:val="24"/>
          <w:szCs w:val="24"/>
        </w:rPr>
        <w:t>eções durante o desenvolvimento.</w:t>
      </w: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972A0B" w:rsidRPr="000857FD" w:rsidRDefault="00972A0B" w:rsidP="00972A0B">
      <w:pPr>
        <w:pStyle w:val="TE-Normal"/>
        <w:suppressAutoHyphens/>
        <w:autoSpaceDN w:val="0"/>
        <w:ind w:firstLine="0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203EC6" w:rsidRPr="000857FD" w:rsidRDefault="00AA28E0" w:rsidP="00EB6274">
      <w:pPr>
        <w:pStyle w:val="T1-TituloPrimario"/>
        <w:spacing w:before="0" w:after="0"/>
        <w:ind w:firstLine="0"/>
        <w:rPr>
          <w:rFonts w:ascii="Arial" w:hAnsi="Arial" w:cs="Arial"/>
          <w:sz w:val="24"/>
          <w:szCs w:val="24"/>
        </w:rPr>
      </w:pPr>
      <w:bookmarkStart w:id="23" w:name="_Toc392362341"/>
      <w:bookmarkEnd w:id="22"/>
      <w:r w:rsidRPr="000857FD">
        <w:rPr>
          <w:rFonts w:ascii="Arial" w:hAnsi="Arial" w:cs="Arial"/>
          <w:sz w:val="24"/>
          <w:szCs w:val="24"/>
        </w:rPr>
        <w:lastRenderedPageBreak/>
        <w:t>DESENVOLVIMENTO</w:t>
      </w:r>
      <w:bookmarkEnd w:id="23"/>
    </w:p>
    <w:p w:rsidR="000A7CEE" w:rsidRPr="000857FD" w:rsidRDefault="000A7CEE" w:rsidP="000A7CEE">
      <w:pPr>
        <w:pStyle w:val="TE-Normal"/>
        <w:rPr>
          <w:rFonts w:ascii="Arial" w:hAnsi="Arial" w:cs="Arial"/>
          <w:sz w:val="24"/>
          <w:szCs w:val="24"/>
        </w:rPr>
      </w:pPr>
    </w:p>
    <w:p w:rsidR="00EB6274" w:rsidRPr="000857FD" w:rsidRDefault="00EB6274" w:rsidP="00EB6274">
      <w:pPr>
        <w:pStyle w:val="TE-Normal"/>
        <w:rPr>
          <w:rFonts w:ascii="Arial" w:hAnsi="Arial" w:cs="Arial"/>
          <w:sz w:val="24"/>
          <w:szCs w:val="24"/>
        </w:rPr>
      </w:pPr>
    </w:p>
    <w:p w:rsidR="007F5EAE" w:rsidRDefault="00022E8E" w:rsidP="00EB6274">
      <w:pPr>
        <w:pStyle w:val="TE-Normal"/>
        <w:ind w:firstLine="709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A ideia inicial para desenvolver esse software veio da necessidade da informatização das bibliotecas do município de Lages.</w:t>
      </w:r>
      <w:r w:rsidR="00F96F72">
        <w:rPr>
          <w:rFonts w:ascii="Arial" w:hAnsi="Arial" w:cs="Arial"/>
          <w:sz w:val="24"/>
          <w:szCs w:val="24"/>
        </w:rPr>
        <w:t xml:space="preserve"> Para conhecer o funcionamento de uma biblioteca, f</w:t>
      </w:r>
      <w:r w:rsidR="004347FE" w:rsidRPr="000857FD">
        <w:rPr>
          <w:rFonts w:ascii="Arial" w:hAnsi="Arial" w:cs="Arial"/>
          <w:sz w:val="24"/>
          <w:szCs w:val="24"/>
        </w:rPr>
        <w:t xml:space="preserve">oram </w:t>
      </w:r>
      <w:r w:rsidR="00EB6274" w:rsidRPr="000857FD">
        <w:rPr>
          <w:rFonts w:ascii="Arial" w:hAnsi="Arial" w:cs="Arial"/>
          <w:sz w:val="24"/>
          <w:szCs w:val="24"/>
        </w:rPr>
        <w:t>realizadas</w:t>
      </w:r>
      <w:r w:rsidR="00F96F72">
        <w:rPr>
          <w:rFonts w:ascii="Arial" w:hAnsi="Arial" w:cs="Arial"/>
          <w:sz w:val="24"/>
          <w:szCs w:val="24"/>
        </w:rPr>
        <w:t xml:space="preserve"> pesquisas com </w:t>
      </w:r>
      <w:r w:rsidR="00EB6274" w:rsidRPr="000857FD">
        <w:rPr>
          <w:rFonts w:ascii="Arial" w:hAnsi="Arial" w:cs="Arial"/>
          <w:sz w:val="24"/>
          <w:szCs w:val="24"/>
        </w:rPr>
        <w:t xml:space="preserve">softwares existentes no mercado, onde </w:t>
      </w:r>
      <w:r w:rsidR="00762801">
        <w:rPr>
          <w:rFonts w:ascii="Arial" w:hAnsi="Arial" w:cs="Arial"/>
          <w:sz w:val="24"/>
          <w:szCs w:val="24"/>
        </w:rPr>
        <w:t>foi possível</w:t>
      </w:r>
      <w:r w:rsidR="00EB6274" w:rsidRPr="000857FD">
        <w:rPr>
          <w:rFonts w:ascii="Arial" w:hAnsi="Arial" w:cs="Arial"/>
          <w:sz w:val="24"/>
          <w:szCs w:val="24"/>
        </w:rPr>
        <w:t xml:space="preserve"> obter um melhor conhecimento dos requisitos mais utilizados</w:t>
      </w:r>
      <w:r w:rsidR="004D79A4">
        <w:rPr>
          <w:rFonts w:ascii="Arial" w:hAnsi="Arial" w:cs="Arial"/>
          <w:sz w:val="24"/>
          <w:szCs w:val="24"/>
        </w:rPr>
        <w:t>.</w:t>
      </w:r>
      <w:r w:rsidR="00870E48" w:rsidRPr="000857FD">
        <w:rPr>
          <w:rFonts w:ascii="Arial" w:hAnsi="Arial" w:cs="Arial"/>
          <w:sz w:val="24"/>
          <w:szCs w:val="24"/>
        </w:rPr>
        <w:t xml:space="preserve"> </w:t>
      </w:r>
      <w:r w:rsidR="00240DF9">
        <w:rPr>
          <w:rFonts w:ascii="Arial" w:hAnsi="Arial" w:cs="Arial"/>
          <w:sz w:val="24"/>
          <w:szCs w:val="24"/>
        </w:rPr>
        <w:t xml:space="preserve">O Quadro </w:t>
      </w:r>
      <w:proofErr w:type="gramStart"/>
      <w:r w:rsidR="004D79A4">
        <w:rPr>
          <w:rFonts w:ascii="Arial" w:hAnsi="Arial" w:cs="Arial"/>
          <w:sz w:val="24"/>
          <w:szCs w:val="24"/>
        </w:rPr>
        <w:t>1</w:t>
      </w:r>
      <w:proofErr w:type="gramEnd"/>
      <w:r w:rsidR="00F96F72">
        <w:rPr>
          <w:rFonts w:ascii="Arial" w:hAnsi="Arial" w:cs="Arial"/>
          <w:sz w:val="24"/>
          <w:szCs w:val="24"/>
        </w:rPr>
        <w:t xml:space="preserve"> apresenta  a</w:t>
      </w:r>
      <w:r w:rsidR="00986020">
        <w:rPr>
          <w:rFonts w:ascii="Arial" w:hAnsi="Arial" w:cs="Arial"/>
          <w:sz w:val="24"/>
          <w:szCs w:val="24"/>
        </w:rPr>
        <w:t xml:space="preserve"> rel</w:t>
      </w:r>
      <w:r w:rsidR="004D79A4">
        <w:rPr>
          <w:rFonts w:ascii="Arial" w:hAnsi="Arial" w:cs="Arial"/>
          <w:sz w:val="24"/>
          <w:szCs w:val="24"/>
        </w:rPr>
        <w:t>ação dos  softwares pesquisados, as colunas do quadro 1 foram formadas seguindo os requisitos básicos que todo software de biblioteca pode ter</w:t>
      </w:r>
      <w:r w:rsidR="00390DBE">
        <w:rPr>
          <w:rFonts w:ascii="Arial" w:hAnsi="Arial" w:cs="Arial"/>
          <w:sz w:val="24"/>
          <w:szCs w:val="24"/>
        </w:rPr>
        <w:t>.</w:t>
      </w:r>
      <w:r w:rsidR="004D79A4">
        <w:rPr>
          <w:rFonts w:ascii="Arial" w:hAnsi="Arial" w:cs="Arial"/>
          <w:sz w:val="24"/>
          <w:szCs w:val="24"/>
        </w:rPr>
        <w:t xml:space="preserve"> </w:t>
      </w:r>
    </w:p>
    <w:p w:rsidR="00CD3295" w:rsidRPr="00CD3295" w:rsidRDefault="00CD3295" w:rsidP="00CD3295">
      <w:pPr>
        <w:pStyle w:val="Legenda"/>
        <w:keepNext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</w:t>
      </w:r>
      <w:bookmarkStart w:id="24" w:name="_Toc399763156"/>
      <w:r w:rsidRPr="00CD3295">
        <w:rPr>
          <w:sz w:val="24"/>
          <w:szCs w:val="24"/>
          <w:lang w:val="pt-BR"/>
        </w:rPr>
        <w:t xml:space="preserve">Quadro </w:t>
      </w:r>
      <w:r w:rsidRPr="00CD3295">
        <w:rPr>
          <w:sz w:val="24"/>
          <w:szCs w:val="24"/>
        </w:rPr>
        <w:fldChar w:fldCharType="begin"/>
      </w:r>
      <w:r w:rsidRPr="00CD3295">
        <w:rPr>
          <w:sz w:val="24"/>
          <w:szCs w:val="24"/>
          <w:lang w:val="pt-BR"/>
        </w:rPr>
        <w:instrText xml:space="preserve"> SEQ Quadro \* ARABIC </w:instrText>
      </w:r>
      <w:r w:rsidRPr="00CD3295">
        <w:rPr>
          <w:sz w:val="24"/>
          <w:szCs w:val="24"/>
        </w:rPr>
        <w:fldChar w:fldCharType="separate"/>
      </w:r>
      <w:r>
        <w:rPr>
          <w:noProof/>
          <w:sz w:val="24"/>
          <w:szCs w:val="24"/>
          <w:lang w:val="pt-BR"/>
        </w:rPr>
        <w:t>1</w:t>
      </w:r>
      <w:r w:rsidRPr="00CD3295">
        <w:rPr>
          <w:sz w:val="24"/>
          <w:szCs w:val="24"/>
        </w:rPr>
        <w:fldChar w:fldCharType="end"/>
      </w:r>
      <w:r w:rsidRPr="00CD3295">
        <w:rPr>
          <w:sz w:val="24"/>
          <w:szCs w:val="24"/>
          <w:lang w:val="pt-BR"/>
        </w:rPr>
        <w:t xml:space="preserve"> - </w:t>
      </w:r>
      <w:r w:rsidRPr="00CD3295">
        <w:rPr>
          <w:b w:val="0"/>
          <w:sz w:val="24"/>
          <w:szCs w:val="24"/>
          <w:lang w:val="pt-BR"/>
        </w:rPr>
        <w:t>Lista de softwares pesquisados na internet.</w:t>
      </w:r>
      <w:bookmarkEnd w:id="24"/>
    </w:p>
    <w:tbl>
      <w:tblPr>
        <w:tblpPr w:leftFromText="141" w:rightFromText="141" w:vertAnchor="page" w:horzAnchor="margin" w:tblpY="6850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574"/>
        <w:gridCol w:w="606"/>
        <w:gridCol w:w="717"/>
        <w:gridCol w:w="596"/>
        <w:gridCol w:w="568"/>
        <w:gridCol w:w="567"/>
        <w:gridCol w:w="569"/>
        <w:gridCol w:w="480"/>
        <w:gridCol w:w="663"/>
        <w:gridCol w:w="724"/>
        <w:gridCol w:w="624"/>
        <w:gridCol w:w="652"/>
        <w:gridCol w:w="580"/>
        <w:gridCol w:w="541"/>
      </w:tblGrid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Licença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Idioma português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Sistema Multiusuário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Cadastro de Itens do Acervo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Cadastro de Leitores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Cadastro de Autores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Cadastro de Editoras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Coleção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Assinaturas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Empréstimos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Renovação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Devoluções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Relatórios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Etiquetas</w:t>
            </w:r>
          </w:p>
        </w:tc>
      </w:tr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Autec</w:t>
            </w:r>
            <w:proofErr w:type="spellEnd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 xml:space="preserve"> Biblioteca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Shareware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</w:tr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 xml:space="preserve">Biblioteca </w:t>
            </w:r>
            <w:proofErr w:type="spell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Stylo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Shareware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 xml:space="preserve">Biblioteca </w:t>
            </w:r>
            <w:proofErr w:type="spell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Facil</w:t>
            </w:r>
            <w:proofErr w:type="spellEnd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 xml:space="preserve"> 7.6.1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Shareware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</w:tr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Biblivre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FreeWare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</w:tr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Biblioteq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FreeWare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</w:tr>
      <w:tr w:rsidR="00236622" w:rsidRPr="00236622" w:rsidTr="00390DBE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GCBiblioteca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color w:val="000000"/>
                <w:sz w:val="10"/>
                <w:szCs w:val="10"/>
              </w:rPr>
            </w:pPr>
            <w:proofErr w:type="spellStart"/>
            <w:proofErr w:type="gramStart"/>
            <w:r w:rsidRPr="00236622">
              <w:rPr>
                <w:rFonts w:ascii="Arial" w:hAnsi="Arial" w:cs="Arial"/>
                <w:color w:val="000000"/>
                <w:sz w:val="10"/>
                <w:szCs w:val="10"/>
              </w:rPr>
              <w:t>FreeWare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23662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236622" w:rsidRPr="00236622" w:rsidRDefault="00236622" w:rsidP="00390DBE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</w:tbl>
    <w:p w:rsidR="00D72896" w:rsidRPr="000857FD" w:rsidRDefault="00027D4F" w:rsidP="00D72896">
      <w:pPr>
        <w:pStyle w:val="T2-TituloSecundario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25" w:name="_Toc392362343"/>
      <w:r w:rsidRPr="000857FD">
        <w:rPr>
          <w:rFonts w:ascii="Arial" w:hAnsi="Arial" w:cs="Arial"/>
          <w:sz w:val="24"/>
          <w:szCs w:val="24"/>
        </w:rPr>
        <w:t>2.1.1</w:t>
      </w:r>
      <w:r w:rsidR="00D72896" w:rsidRPr="000857FD">
        <w:rPr>
          <w:rFonts w:ascii="Arial" w:hAnsi="Arial" w:cs="Arial"/>
          <w:sz w:val="24"/>
          <w:szCs w:val="24"/>
        </w:rPr>
        <w:t>Levantamento de requisitos</w:t>
      </w:r>
      <w:bookmarkEnd w:id="25"/>
    </w:p>
    <w:p w:rsidR="00AB3547" w:rsidRPr="000857FD" w:rsidRDefault="00D8203D" w:rsidP="005B6E20">
      <w:pPr>
        <w:pStyle w:val="TE-Normal"/>
        <w:ind w:firstLine="454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Foram</w:t>
      </w:r>
      <w:r w:rsidR="00D72896" w:rsidRPr="000857FD">
        <w:rPr>
          <w:rFonts w:ascii="Arial" w:hAnsi="Arial" w:cs="Arial"/>
          <w:sz w:val="24"/>
          <w:szCs w:val="24"/>
        </w:rPr>
        <w:t xml:space="preserve"> </w:t>
      </w:r>
      <w:r w:rsidR="002B0C1E">
        <w:rPr>
          <w:rFonts w:ascii="Arial" w:hAnsi="Arial" w:cs="Arial"/>
          <w:sz w:val="24"/>
          <w:szCs w:val="24"/>
        </w:rPr>
        <w:t xml:space="preserve">realizadas duas entrevistas </w:t>
      </w:r>
      <w:r w:rsidRPr="000857FD">
        <w:rPr>
          <w:rFonts w:ascii="Arial" w:hAnsi="Arial" w:cs="Arial"/>
          <w:sz w:val="24"/>
          <w:szCs w:val="24"/>
        </w:rPr>
        <w:t>com as bibli</w:t>
      </w:r>
      <w:r w:rsidR="00390DBE">
        <w:rPr>
          <w:rFonts w:ascii="Arial" w:hAnsi="Arial" w:cs="Arial"/>
          <w:sz w:val="24"/>
          <w:szCs w:val="24"/>
        </w:rPr>
        <w:t xml:space="preserve">otecárias do IFSC Campus Lages. O objetivo principal foi conhecer </w:t>
      </w:r>
      <w:r w:rsidR="00D72896" w:rsidRPr="000857FD">
        <w:rPr>
          <w:rFonts w:ascii="Arial" w:hAnsi="Arial" w:cs="Arial"/>
          <w:sz w:val="24"/>
          <w:szCs w:val="24"/>
        </w:rPr>
        <w:t xml:space="preserve">o funcionamento de uma biblioteca, quais ações que um software de gerenciamento de biblioteca necessita ter para facilitar o controle de entrada e saída </w:t>
      </w:r>
      <w:r w:rsidR="002B0C1E">
        <w:rPr>
          <w:rFonts w:ascii="Arial" w:hAnsi="Arial" w:cs="Arial"/>
          <w:sz w:val="24"/>
          <w:szCs w:val="24"/>
        </w:rPr>
        <w:t>de obras. Nesta etapa criou-se o</w:t>
      </w:r>
      <w:r w:rsidR="00D72896" w:rsidRPr="000857FD">
        <w:rPr>
          <w:rFonts w:ascii="Arial" w:hAnsi="Arial" w:cs="Arial"/>
          <w:sz w:val="24"/>
          <w:szCs w:val="24"/>
        </w:rPr>
        <w:t xml:space="preserve"> </w:t>
      </w:r>
      <w:r w:rsidR="002B0C1E">
        <w:rPr>
          <w:rFonts w:ascii="Arial" w:hAnsi="Arial" w:cs="Arial"/>
          <w:sz w:val="24"/>
          <w:szCs w:val="24"/>
        </w:rPr>
        <w:t>quadro</w:t>
      </w:r>
      <w:r w:rsidR="00D72896" w:rsidRPr="000857FD">
        <w:rPr>
          <w:rFonts w:ascii="Arial" w:hAnsi="Arial" w:cs="Arial"/>
          <w:sz w:val="24"/>
          <w:szCs w:val="24"/>
        </w:rPr>
        <w:t xml:space="preserve"> de requisitos onde se descreveu todas as funcionalidades que o software deverá conter. </w:t>
      </w:r>
      <w:r w:rsidR="00922976">
        <w:rPr>
          <w:rFonts w:ascii="Arial" w:hAnsi="Arial" w:cs="Arial"/>
          <w:sz w:val="24"/>
          <w:szCs w:val="24"/>
        </w:rPr>
        <w:t>Os Q</w:t>
      </w:r>
      <w:r w:rsidR="00F17133" w:rsidRPr="000857FD">
        <w:rPr>
          <w:rFonts w:ascii="Arial" w:hAnsi="Arial" w:cs="Arial"/>
          <w:sz w:val="24"/>
          <w:szCs w:val="24"/>
        </w:rPr>
        <w:t xml:space="preserve">uadros de </w:t>
      </w:r>
      <w:proofErr w:type="gramStart"/>
      <w:r w:rsidR="00F17133" w:rsidRPr="000857FD">
        <w:rPr>
          <w:rFonts w:ascii="Arial" w:hAnsi="Arial" w:cs="Arial"/>
          <w:sz w:val="24"/>
          <w:szCs w:val="24"/>
        </w:rPr>
        <w:t>3</w:t>
      </w:r>
      <w:proofErr w:type="gramEnd"/>
      <w:r w:rsidRPr="000857FD">
        <w:rPr>
          <w:rFonts w:ascii="Arial" w:hAnsi="Arial" w:cs="Arial"/>
          <w:sz w:val="24"/>
          <w:szCs w:val="24"/>
        </w:rPr>
        <w:t xml:space="preserve"> até </w:t>
      </w:r>
      <w:r w:rsidR="00F17133" w:rsidRPr="000857FD">
        <w:rPr>
          <w:rFonts w:ascii="Arial" w:hAnsi="Arial" w:cs="Arial"/>
          <w:sz w:val="24"/>
          <w:szCs w:val="24"/>
        </w:rPr>
        <w:t>17</w:t>
      </w:r>
      <w:r w:rsidRPr="000857FD">
        <w:rPr>
          <w:rFonts w:ascii="Arial" w:hAnsi="Arial" w:cs="Arial"/>
          <w:sz w:val="24"/>
          <w:szCs w:val="24"/>
        </w:rPr>
        <w:t xml:space="preserve"> </w:t>
      </w:r>
      <w:r w:rsidR="00F17133" w:rsidRPr="000857FD">
        <w:rPr>
          <w:rFonts w:ascii="Arial" w:hAnsi="Arial" w:cs="Arial"/>
          <w:sz w:val="24"/>
          <w:szCs w:val="24"/>
        </w:rPr>
        <w:t xml:space="preserve">mostram os requisitos que foram levantados com base nas entrevistas </w:t>
      </w:r>
      <w:r w:rsidR="00922976">
        <w:rPr>
          <w:rFonts w:ascii="Arial" w:hAnsi="Arial" w:cs="Arial"/>
          <w:sz w:val="24"/>
          <w:szCs w:val="24"/>
        </w:rPr>
        <w:t>realizadas</w:t>
      </w:r>
      <w:r w:rsidR="00F17133" w:rsidRPr="000857FD">
        <w:rPr>
          <w:rFonts w:ascii="Arial" w:hAnsi="Arial" w:cs="Arial"/>
          <w:sz w:val="24"/>
          <w:szCs w:val="24"/>
        </w:rPr>
        <w:t>.</w:t>
      </w:r>
    </w:p>
    <w:p w:rsidR="00CD3295" w:rsidRPr="00CD3295" w:rsidRDefault="00CD3295" w:rsidP="00CD3295">
      <w:pPr>
        <w:pStyle w:val="Legenda"/>
        <w:keepNext/>
        <w:rPr>
          <w:sz w:val="24"/>
          <w:szCs w:val="24"/>
        </w:rPr>
      </w:pPr>
      <w:bookmarkStart w:id="26" w:name="_Toc399763157"/>
      <w:proofErr w:type="spellStart"/>
      <w:r w:rsidRPr="00390DBE">
        <w:rPr>
          <w:sz w:val="24"/>
          <w:szCs w:val="24"/>
          <w:lang w:val="pt-BR"/>
        </w:rPr>
        <w:lastRenderedPageBreak/>
        <w:t>Qu</w:t>
      </w:r>
      <w:r w:rsidRPr="00CD3295">
        <w:rPr>
          <w:sz w:val="24"/>
          <w:szCs w:val="24"/>
        </w:rPr>
        <w:t>adro</w:t>
      </w:r>
      <w:proofErr w:type="spellEnd"/>
      <w:r w:rsidRPr="00CD3295">
        <w:rPr>
          <w:sz w:val="24"/>
          <w:szCs w:val="24"/>
        </w:rPr>
        <w:t xml:space="preserve"> </w:t>
      </w:r>
      <w:r w:rsidRPr="00CD3295">
        <w:rPr>
          <w:sz w:val="24"/>
          <w:szCs w:val="24"/>
        </w:rPr>
        <w:fldChar w:fldCharType="begin"/>
      </w:r>
      <w:r w:rsidRPr="00CD3295">
        <w:rPr>
          <w:sz w:val="24"/>
          <w:szCs w:val="24"/>
        </w:rPr>
        <w:instrText xml:space="preserve"> SEQ Quadro \* ARABIC </w:instrText>
      </w:r>
      <w:r w:rsidRPr="00CD3295">
        <w:rPr>
          <w:sz w:val="24"/>
          <w:szCs w:val="24"/>
        </w:rPr>
        <w:fldChar w:fldCharType="separate"/>
      </w:r>
      <w:r w:rsidRPr="00CD3295">
        <w:rPr>
          <w:noProof/>
          <w:sz w:val="24"/>
          <w:szCs w:val="24"/>
        </w:rPr>
        <w:t>2</w:t>
      </w:r>
      <w:r w:rsidRPr="00CD3295">
        <w:rPr>
          <w:sz w:val="24"/>
          <w:szCs w:val="24"/>
        </w:rPr>
        <w:fldChar w:fldCharType="end"/>
      </w:r>
      <w:r w:rsidRPr="00CD3295">
        <w:rPr>
          <w:sz w:val="24"/>
          <w:szCs w:val="24"/>
        </w:rPr>
        <w:t xml:space="preserve"> - </w:t>
      </w:r>
      <w:proofErr w:type="spellStart"/>
      <w:r w:rsidRPr="00CD3295">
        <w:rPr>
          <w:rFonts w:ascii="Arial" w:hAnsi="Arial" w:cs="Arial"/>
          <w:b w:val="0"/>
          <w:sz w:val="24"/>
          <w:szCs w:val="24"/>
        </w:rPr>
        <w:t>Cadastro</w:t>
      </w:r>
      <w:proofErr w:type="spellEnd"/>
      <w:r w:rsidRPr="00CD3295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Pr="00CD3295">
        <w:rPr>
          <w:rFonts w:ascii="Arial" w:hAnsi="Arial" w:cs="Arial"/>
          <w:b w:val="0"/>
          <w:sz w:val="24"/>
          <w:szCs w:val="24"/>
        </w:rPr>
        <w:t>Obras</w:t>
      </w:r>
      <w:bookmarkEnd w:id="26"/>
      <w:proofErr w:type="spellEnd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4BA57123" wp14:editId="24F22A20">
            <wp:extent cx="5756275" cy="1787525"/>
            <wp:effectExtent l="0" t="0" r="0" b="3175"/>
            <wp:docPr id="27" name="Imagem 27" descr="C:\Users\Beatriz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eatriz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27" w:name="_Toc399763158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3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EB789C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B789C" w:rsidRPr="000857FD">
        <w:rPr>
          <w:rFonts w:ascii="Arial" w:hAnsi="Arial" w:cs="Arial"/>
          <w:sz w:val="24"/>
          <w:szCs w:val="24"/>
        </w:rPr>
        <w:t xml:space="preserve">- </w:t>
      </w:r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Cadastro</w:t>
      </w:r>
      <w:proofErr w:type="spellEnd"/>
      <w:proofErr w:type="gramEnd"/>
      <w:r w:rsidR="00EB789C" w:rsidRPr="000857FD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Usuários</w:t>
      </w:r>
      <w:bookmarkEnd w:id="27"/>
      <w:proofErr w:type="spellEnd"/>
    </w:p>
    <w:p w:rsidR="00F17133" w:rsidRPr="000857FD" w:rsidRDefault="00294835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1247E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5993D" wp14:editId="6B1491DF">
                <wp:simplePos x="0" y="0"/>
                <wp:positionH relativeFrom="column">
                  <wp:posOffset>2877388</wp:posOffset>
                </wp:positionH>
                <wp:positionV relativeFrom="paragraph">
                  <wp:posOffset>40005</wp:posOffset>
                </wp:positionV>
                <wp:extent cx="2374265" cy="131420"/>
                <wp:effectExtent l="0" t="0" r="1270" b="254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835" w:rsidRPr="001247E9" w:rsidRDefault="00294835" w:rsidP="0029483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6.55pt;margin-top:3.15pt;width:186.95pt;height:10.35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" stroked="f">
                <v:textbox>
                  <w:txbxContent>
                    <w:p w:rsidR="00294835" w:rsidRPr="001247E9" w:rsidRDefault="00294835" w:rsidP="0029483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08"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7946E25E" wp14:editId="2F671AB3">
            <wp:extent cx="5756275" cy="1641475"/>
            <wp:effectExtent l="38100" t="38100" r="34925" b="34925"/>
            <wp:docPr id="6" name="Imagem 6" descr="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28" w:name="_Toc399763159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4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EB789C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B789C" w:rsidRPr="000857FD">
        <w:rPr>
          <w:rFonts w:ascii="Arial" w:hAnsi="Arial" w:cs="Arial"/>
          <w:sz w:val="24"/>
          <w:szCs w:val="24"/>
        </w:rPr>
        <w:t xml:space="preserve">– </w:t>
      </w:r>
      <w:r w:rsidR="00EB789C" w:rsidRPr="000857FD">
        <w:rPr>
          <w:rFonts w:ascii="Arial" w:hAnsi="Arial" w:cs="Arial"/>
          <w:b w:val="0"/>
          <w:sz w:val="24"/>
          <w:szCs w:val="24"/>
        </w:rPr>
        <w:t xml:space="preserve"> Registrar</w:t>
      </w:r>
      <w:proofErr w:type="gramEnd"/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Empréstimo</w:t>
      </w:r>
      <w:bookmarkEnd w:id="28"/>
      <w:proofErr w:type="spellEnd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217803E5" wp14:editId="143A2AE1">
            <wp:extent cx="5756275" cy="1662430"/>
            <wp:effectExtent l="0" t="0" r="0" b="0"/>
            <wp:docPr id="7" name="Imagem 7" descr="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AB3547" w:rsidRPr="000857FD" w:rsidRDefault="005375FB" w:rsidP="00EB789C">
      <w:pPr>
        <w:pStyle w:val="Legenda"/>
        <w:keepNext/>
        <w:rPr>
          <w:rFonts w:ascii="Arial" w:hAnsi="Arial" w:cs="Arial"/>
          <w:sz w:val="24"/>
          <w:szCs w:val="24"/>
        </w:rPr>
      </w:pPr>
      <w:bookmarkStart w:id="29" w:name="_Toc399763160"/>
      <w:proofErr w:type="spellStart"/>
      <w:r w:rsidRPr="000857FD">
        <w:rPr>
          <w:rFonts w:ascii="Arial" w:hAnsi="Arial" w:cs="Arial"/>
          <w:sz w:val="24"/>
          <w:szCs w:val="24"/>
        </w:rPr>
        <w:lastRenderedPageBreak/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5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EB789C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B789C" w:rsidRPr="000857FD">
        <w:rPr>
          <w:rFonts w:ascii="Arial" w:hAnsi="Arial" w:cs="Arial"/>
          <w:sz w:val="24"/>
          <w:szCs w:val="24"/>
        </w:rPr>
        <w:t xml:space="preserve">– </w:t>
      </w:r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Registar</w:t>
      </w:r>
      <w:proofErr w:type="spellEnd"/>
      <w:proofErr w:type="gramEnd"/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Devolução</w:t>
      </w:r>
      <w:bookmarkEnd w:id="29"/>
      <w:proofErr w:type="spellEnd"/>
    </w:p>
    <w:p w:rsidR="00AB3547" w:rsidRPr="000857FD" w:rsidRDefault="00294835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1247E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ED0C8" wp14:editId="071C87E3">
                <wp:simplePos x="0" y="0"/>
                <wp:positionH relativeFrom="column">
                  <wp:posOffset>2560955</wp:posOffset>
                </wp:positionH>
                <wp:positionV relativeFrom="paragraph">
                  <wp:posOffset>42240</wp:posOffset>
                </wp:positionV>
                <wp:extent cx="2374265" cy="130810"/>
                <wp:effectExtent l="0" t="0" r="1270" b="254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0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835" w:rsidRPr="001247E9" w:rsidRDefault="00294835" w:rsidP="0029483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1.65pt;margin-top:3.35pt;width:186.95pt;height:10.3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" stroked="f">
                <v:textbox>
                  <w:txbxContent>
                    <w:p w:rsidR="00294835" w:rsidRPr="001247E9" w:rsidRDefault="00294835" w:rsidP="0029483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08"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168BC68B" wp14:editId="0B4C7CF2">
            <wp:extent cx="5756275" cy="2098675"/>
            <wp:effectExtent l="38100" t="38100" r="34925" b="34925"/>
            <wp:docPr id="8" name="Imagem 8" descr="../Deskto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B3547" w:rsidRPr="000857FD" w:rsidRDefault="00AB3547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30" w:name="_Toc399763161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6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EB789C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B789C" w:rsidRPr="000857FD">
        <w:rPr>
          <w:rFonts w:ascii="Arial" w:hAnsi="Arial" w:cs="Arial"/>
          <w:sz w:val="24"/>
          <w:szCs w:val="24"/>
        </w:rPr>
        <w:t xml:space="preserve">– </w:t>
      </w:r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Reservar</w:t>
      </w:r>
      <w:proofErr w:type="spellEnd"/>
      <w:proofErr w:type="gramEnd"/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Obra</w:t>
      </w:r>
      <w:bookmarkEnd w:id="30"/>
      <w:proofErr w:type="spellEnd"/>
    </w:p>
    <w:p w:rsidR="00F17133" w:rsidRPr="000857FD" w:rsidRDefault="00294835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1247E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4BC10" wp14:editId="75EFADE4">
                <wp:simplePos x="0" y="0"/>
                <wp:positionH relativeFrom="column">
                  <wp:posOffset>2913964</wp:posOffset>
                </wp:positionH>
                <wp:positionV relativeFrom="paragraph">
                  <wp:posOffset>54026</wp:posOffset>
                </wp:positionV>
                <wp:extent cx="2374265" cy="182880"/>
                <wp:effectExtent l="0" t="0" r="1270" b="762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835" w:rsidRPr="001247E9" w:rsidRDefault="00294835" w:rsidP="0029483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9.45pt;margin-top:4.25pt;width:186.95pt;height:14.4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" stroked="f">
                <v:textbox>
                  <w:txbxContent>
                    <w:p w:rsidR="00294835" w:rsidRPr="001247E9" w:rsidRDefault="00294835" w:rsidP="0029483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08"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1061F71B" wp14:editId="19517A36">
            <wp:extent cx="5756275" cy="2098675"/>
            <wp:effectExtent l="38100" t="38100" r="34925" b="34925"/>
            <wp:docPr id="9" name="Imagem 9" descr="../Deskto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CD3295" w:rsidRDefault="005375FB" w:rsidP="005375FB">
      <w:pPr>
        <w:pStyle w:val="Legenda"/>
        <w:keepNext/>
        <w:rPr>
          <w:rFonts w:ascii="Arial" w:hAnsi="Arial" w:cs="Arial"/>
          <w:sz w:val="24"/>
          <w:szCs w:val="24"/>
          <w:lang w:val="pt-BR"/>
        </w:rPr>
      </w:pPr>
      <w:bookmarkStart w:id="31" w:name="_Toc399763162"/>
      <w:r w:rsidRPr="00CD3295">
        <w:rPr>
          <w:rFonts w:ascii="Arial" w:hAnsi="Arial" w:cs="Arial"/>
          <w:sz w:val="24"/>
          <w:szCs w:val="24"/>
          <w:lang w:val="pt-BR"/>
        </w:rPr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7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="00EB789C" w:rsidRPr="00CD3295">
        <w:rPr>
          <w:rFonts w:ascii="Arial" w:hAnsi="Arial" w:cs="Arial"/>
          <w:sz w:val="24"/>
          <w:szCs w:val="24"/>
          <w:lang w:val="pt-BR"/>
        </w:rPr>
        <w:t xml:space="preserve"> –</w:t>
      </w:r>
      <w:proofErr w:type="gramStart"/>
      <w:r w:rsidR="00EB789C" w:rsidRPr="00CD3295">
        <w:rPr>
          <w:rFonts w:ascii="Arial" w:hAnsi="Arial" w:cs="Arial"/>
          <w:sz w:val="24"/>
          <w:szCs w:val="24"/>
          <w:lang w:val="pt-BR"/>
        </w:rPr>
        <w:t xml:space="preserve"> </w:t>
      </w:r>
      <w:r w:rsidR="00EB789C" w:rsidRPr="00CD3295">
        <w:rPr>
          <w:rFonts w:ascii="Arial" w:hAnsi="Arial" w:cs="Arial"/>
          <w:b w:val="0"/>
          <w:sz w:val="24"/>
          <w:szCs w:val="24"/>
          <w:lang w:val="pt-BR"/>
        </w:rPr>
        <w:t xml:space="preserve"> </w:t>
      </w:r>
      <w:proofErr w:type="gramEnd"/>
      <w:r w:rsidR="00EB789C" w:rsidRPr="00CD3295">
        <w:rPr>
          <w:rFonts w:ascii="Arial" w:hAnsi="Arial" w:cs="Arial"/>
          <w:b w:val="0"/>
          <w:sz w:val="24"/>
          <w:szCs w:val="24"/>
          <w:lang w:val="pt-BR"/>
        </w:rPr>
        <w:t>Gerar Código de Obra</w:t>
      </w:r>
      <w:bookmarkStart w:id="32" w:name="_GoBack"/>
      <w:bookmarkEnd w:id="31"/>
      <w:bookmarkEnd w:id="32"/>
    </w:p>
    <w:p w:rsidR="00F17133" w:rsidRPr="000857FD" w:rsidRDefault="00294835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1247E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F9CD51" wp14:editId="1D467392">
                <wp:simplePos x="0" y="0"/>
                <wp:positionH relativeFrom="column">
                  <wp:posOffset>2679878</wp:posOffset>
                </wp:positionH>
                <wp:positionV relativeFrom="paragraph">
                  <wp:posOffset>35127</wp:posOffset>
                </wp:positionV>
                <wp:extent cx="2374265" cy="197511"/>
                <wp:effectExtent l="0" t="0" r="127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7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835" w:rsidRPr="001247E9" w:rsidRDefault="00294835" w:rsidP="0029483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1pt;margin-top:2.75pt;width:186.95pt;height:15.55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" stroked="f">
                <v:textbox>
                  <w:txbxContent>
                    <w:p w:rsidR="00294835" w:rsidRPr="001247E9" w:rsidRDefault="00294835" w:rsidP="0029483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0008"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65CA3452" wp14:editId="19460B4D">
            <wp:extent cx="5756275" cy="1153160"/>
            <wp:effectExtent l="38100" t="38100" r="34925" b="46990"/>
            <wp:docPr id="10" name="Imagem 10" descr="../Deskto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CD3295" w:rsidRDefault="005375FB" w:rsidP="005375FB">
      <w:pPr>
        <w:pStyle w:val="Legenda"/>
        <w:keepNext/>
        <w:rPr>
          <w:rFonts w:ascii="Arial" w:hAnsi="Arial" w:cs="Arial"/>
          <w:sz w:val="24"/>
          <w:szCs w:val="24"/>
          <w:lang w:val="pt-BR"/>
        </w:rPr>
      </w:pPr>
      <w:bookmarkStart w:id="33" w:name="_Toc399763163"/>
      <w:r w:rsidRPr="00CD3295">
        <w:rPr>
          <w:rFonts w:ascii="Arial" w:hAnsi="Arial" w:cs="Arial"/>
          <w:sz w:val="24"/>
          <w:szCs w:val="24"/>
          <w:lang w:val="pt-BR"/>
        </w:rPr>
        <w:lastRenderedPageBreak/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8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="0021335F">
        <w:rPr>
          <w:rFonts w:ascii="Arial" w:hAnsi="Arial" w:cs="Arial"/>
          <w:sz w:val="24"/>
          <w:szCs w:val="24"/>
          <w:lang w:val="pt-BR"/>
        </w:rPr>
        <w:t xml:space="preserve"> -</w:t>
      </w:r>
      <w:r w:rsidR="00EB789C" w:rsidRPr="00CD3295">
        <w:rPr>
          <w:rFonts w:ascii="Arial" w:hAnsi="Arial" w:cs="Arial"/>
          <w:b w:val="0"/>
          <w:sz w:val="24"/>
          <w:szCs w:val="24"/>
          <w:lang w:val="pt-BR"/>
        </w:rPr>
        <w:t xml:space="preserve"> Gerar Código do Usuário</w:t>
      </w:r>
      <w:bookmarkEnd w:id="33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2F2C56D3" wp14:editId="530BABED">
            <wp:extent cx="5756275" cy="1059815"/>
            <wp:effectExtent l="38100" t="38100" r="34925" b="45085"/>
            <wp:docPr id="31" name="Imagem 31" descr="../Deskto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Desktop/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34" w:name="_Toc399763164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9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21335F">
        <w:rPr>
          <w:rFonts w:ascii="Arial" w:hAnsi="Arial" w:cs="Arial"/>
          <w:sz w:val="24"/>
          <w:szCs w:val="24"/>
        </w:rPr>
        <w:t xml:space="preserve"> -</w:t>
      </w:r>
      <w:r w:rsidR="00EB789C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Cadastro</w:t>
      </w:r>
      <w:proofErr w:type="spellEnd"/>
      <w:r w:rsidR="00EB789C" w:rsidRPr="000857FD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="00EB789C" w:rsidRPr="000857FD">
        <w:rPr>
          <w:rFonts w:ascii="Arial" w:hAnsi="Arial" w:cs="Arial"/>
          <w:b w:val="0"/>
          <w:sz w:val="24"/>
          <w:szCs w:val="24"/>
        </w:rPr>
        <w:t>Obra</w:t>
      </w:r>
      <w:bookmarkEnd w:id="34"/>
      <w:proofErr w:type="spellEnd"/>
    </w:p>
    <w:p w:rsidR="00AB3547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01CF83AF" wp14:editId="10FB8939">
            <wp:extent cx="5756275" cy="1755775"/>
            <wp:effectExtent l="38100" t="38100" r="34925" b="34925"/>
            <wp:docPr id="12" name="Imagem 12" descr="../Deskto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AB3547" w:rsidRPr="000857FD" w:rsidRDefault="00AB3547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35" w:name="_Toc399763165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10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0719AD" w:rsidRPr="000857FD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Gerar</w:t>
      </w:r>
      <w:proofErr w:type="spellEnd"/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Relatório</w:t>
      </w:r>
      <w:proofErr w:type="spellEnd"/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Estatistico</w:t>
      </w:r>
      <w:bookmarkEnd w:id="35"/>
      <w:proofErr w:type="spellEnd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1CCC0F7A" wp14:editId="5B7A758A">
            <wp:extent cx="5756275" cy="1880870"/>
            <wp:effectExtent l="0" t="0" r="0" b="5080"/>
            <wp:docPr id="13" name="Imagem 13" descr="../Desktop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0719AD" w:rsidRPr="00CD3295" w:rsidRDefault="005375FB" w:rsidP="000719AD">
      <w:pPr>
        <w:pStyle w:val="Legenda"/>
        <w:keepNext/>
        <w:rPr>
          <w:rFonts w:ascii="Arial" w:hAnsi="Arial" w:cs="Arial"/>
          <w:sz w:val="24"/>
          <w:szCs w:val="24"/>
          <w:lang w:val="pt-BR"/>
        </w:rPr>
      </w:pPr>
      <w:bookmarkStart w:id="36" w:name="_Toc399763166"/>
      <w:r w:rsidRPr="00CD3295">
        <w:rPr>
          <w:rFonts w:ascii="Arial" w:hAnsi="Arial" w:cs="Arial"/>
          <w:sz w:val="24"/>
          <w:szCs w:val="24"/>
          <w:lang w:val="pt-BR"/>
        </w:rPr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11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="0021335F">
        <w:rPr>
          <w:rFonts w:ascii="Arial" w:hAnsi="Arial" w:cs="Arial"/>
          <w:sz w:val="24"/>
          <w:szCs w:val="24"/>
          <w:lang w:val="pt-BR"/>
        </w:rPr>
        <w:t xml:space="preserve"> -</w:t>
      </w:r>
      <w:r w:rsidR="000719AD" w:rsidRPr="00CD3295">
        <w:rPr>
          <w:rFonts w:ascii="Arial" w:hAnsi="Arial" w:cs="Arial"/>
          <w:b w:val="0"/>
          <w:sz w:val="24"/>
          <w:szCs w:val="24"/>
          <w:lang w:val="pt-BR"/>
        </w:rPr>
        <w:t xml:space="preserve"> Gerar Relatório de Circulação</w:t>
      </w:r>
      <w:bookmarkEnd w:id="36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03FC0E25" wp14:editId="77B76134">
            <wp:extent cx="5756275" cy="1163955"/>
            <wp:effectExtent l="0" t="0" r="0" b="0"/>
            <wp:docPr id="14" name="Imagem 14" descr="../Desktop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CD3295" w:rsidRDefault="005375FB" w:rsidP="005375FB">
      <w:pPr>
        <w:pStyle w:val="Legenda"/>
        <w:keepNext/>
        <w:rPr>
          <w:rFonts w:ascii="Arial" w:hAnsi="Arial" w:cs="Arial"/>
          <w:sz w:val="24"/>
          <w:szCs w:val="24"/>
          <w:lang w:val="pt-BR"/>
        </w:rPr>
      </w:pPr>
      <w:bookmarkStart w:id="37" w:name="_Toc399763167"/>
      <w:r w:rsidRPr="00CD3295">
        <w:rPr>
          <w:rFonts w:ascii="Arial" w:hAnsi="Arial" w:cs="Arial"/>
          <w:sz w:val="24"/>
          <w:szCs w:val="24"/>
          <w:lang w:val="pt-BR"/>
        </w:rPr>
        <w:lastRenderedPageBreak/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12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="000719AD" w:rsidRPr="00CD3295">
        <w:rPr>
          <w:rFonts w:ascii="Arial" w:hAnsi="Arial" w:cs="Arial"/>
          <w:sz w:val="24"/>
          <w:szCs w:val="24"/>
          <w:lang w:val="pt-BR"/>
        </w:rPr>
        <w:t xml:space="preserve"> -</w:t>
      </w:r>
      <w:proofErr w:type="gramStart"/>
      <w:r w:rsidR="000719AD" w:rsidRPr="00CD3295">
        <w:rPr>
          <w:rFonts w:ascii="Arial" w:hAnsi="Arial" w:cs="Arial"/>
          <w:sz w:val="24"/>
          <w:szCs w:val="24"/>
          <w:lang w:val="pt-BR"/>
        </w:rPr>
        <w:t xml:space="preserve"> </w:t>
      </w:r>
      <w:r w:rsidR="000719AD" w:rsidRPr="00CD3295">
        <w:rPr>
          <w:rFonts w:ascii="Arial" w:hAnsi="Arial" w:cs="Arial"/>
          <w:b w:val="0"/>
          <w:sz w:val="24"/>
          <w:szCs w:val="24"/>
          <w:lang w:val="pt-BR"/>
        </w:rPr>
        <w:t xml:space="preserve"> </w:t>
      </w:r>
      <w:proofErr w:type="gramEnd"/>
      <w:r w:rsidR="000719AD" w:rsidRPr="00CD3295">
        <w:rPr>
          <w:rFonts w:ascii="Arial" w:hAnsi="Arial" w:cs="Arial"/>
          <w:b w:val="0"/>
          <w:sz w:val="24"/>
          <w:szCs w:val="24"/>
          <w:lang w:val="pt-BR"/>
        </w:rPr>
        <w:t>Gerar Relatório de Aquisições</w:t>
      </w:r>
      <w:bookmarkEnd w:id="37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5118F7D5" wp14:editId="45E88E9B">
            <wp:extent cx="5756275" cy="1361440"/>
            <wp:effectExtent l="0" t="0" r="0" b="0"/>
            <wp:docPr id="15" name="Imagem 15" descr="../Desktop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38" w:name="_Toc399763168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13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0719AD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19AD" w:rsidRPr="000857FD">
        <w:rPr>
          <w:rFonts w:ascii="Arial" w:hAnsi="Arial" w:cs="Arial"/>
          <w:sz w:val="24"/>
          <w:szCs w:val="24"/>
        </w:rPr>
        <w:t xml:space="preserve">- </w:t>
      </w:r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Gerar</w:t>
      </w:r>
      <w:proofErr w:type="spellEnd"/>
      <w:proofErr w:type="gramEnd"/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Relatório</w:t>
      </w:r>
      <w:proofErr w:type="spellEnd"/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Quantitativo</w:t>
      </w:r>
      <w:bookmarkEnd w:id="38"/>
      <w:proofErr w:type="spellEnd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05B39D30" wp14:editId="56A1FBD9">
            <wp:extent cx="5756275" cy="1340485"/>
            <wp:effectExtent l="0" t="0" r="0" b="0"/>
            <wp:docPr id="16" name="Imagem 16" descr="../Desktop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1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39" w:name="_Toc399763169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14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0719AD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19AD" w:rsidRPr="000857FD">
        <w:rPr>
          <w:rFonts w:ascii="Arial" w:hAnsi="Arial" w:cs="Arial"/>
          <w:sz w:val="24"/>
          <w:szCs w:val="24"/>
        </w:rPr>
        <w:t xml:space="preserve">- </w:t>
      </w:r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Manutenção</w:t>
      </w:r>
      <w:proofErr w:type="spellEnd"/>
      <w:proofErr w:type="gramEnd"/>
      <w:r w:rsidR="000719AD" w:rsidRPr="000857FD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Datas</w:t>
      </w:r>
      <w:bookmarkEnd w:id="39"/>
      <w:proofErr w:type="spellEnd"/>
    </w:p>
    <w:p w:rsidR="00F17133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1F47A3A1" wp14:editId="1A5D0B44">
            <wp:extent cx="5746115" cy="2171700"/>
            <wp:effectExtent l="0" t="0" r="6985" b="0"/>
            <wp:docPr id="20" name="Imagem 20" descr="C:\Users\Beatriz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eatriz\Desktop\1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33" w:rsidRPr="000857FD" w:rsidRDefault="00F17133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5375FB" w:rsidRPr="000857FD" w:rsidRDefault="005375FB" w:rsidP="005375FB">
      <w:pPr>
        <w:pStyle w:val="Legenda"/>
        <w:keepNext/>
        <w:rPr>
          <w:rFonts w:ascii="Arial" w:hAnsi="Arial" w:cs="Arial"/>
          <w:sz w:val="24"/>
          <w:szCs w:val="24"/>
        </w:rPr>
      </w:pPr>
      <w:bookmarkStart w:id="40" w:name="_Toc399763170"/>
      <w:proofErr w:type="spellStart"/>
      <w:r w:rsidRPr="000857FD">
        <w:rPr>
          <w:rFonts w:ascii="Arial" w:hAnsi="Arial" w:cs="Arial"/>
          <w:sz w:val="24"/>
          <w:szCs w:val="24"/>
        </w:rPr>
        <w:t>Quadro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="00CD3295">
        <w:rPr>
          <w:rFonts w:ascii="Arial" w:hAnsi="Arial" w:cs="Arial"/>
          <w:sz w:val="24"/>
          <w:szCs w:val="24"/>
        </w:rPr>
        <w:fldChar w:fldCharType="begin"/>
      </w:r>
      <w:r w:rsidR="00CD3295">
        <w:rPr>
          <w:rFonts w:ascii="Arial" w:hAnsi="Arial" w:cs="Arial"/>
          <w:sz w:val="24"/>
          <w:szCs w:val="24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</w:rPr>
        <w:t>15</w:t>
      </w:r>
      <w:r w:rsidR="00CD3295">
        <w:rPr>
          <w:rFonts w:ascii="Arial" w:hAnsi="Arial" w:cs="Arial"/>
          <w:sz w:val="24"/>
          <w:szCs w:val="24"/>
        </w:rPr>
        <w:fldChar w:fldCharType="end"/>
      </w:r>
      <w:r w:rsidR="000719AD" w:rsidRPr="000857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719AD" w:rsidRPr="000857FD">
        <w:rPr>
          <w:rFonts w:ascii="Arial" w:hAnsi="Arial" w:cs="Arial"/>
          <w:sz w:val="24"/>
          <w:szCs w:val="24"/>
        </w:rPr>
        <w:t xml:space="preserve">- </w:t>
      </w:r>
      <w:r w:rsidR="000719AD"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Cadastro</w:t>
      </w:r>
      <w:proofErr w:type="spellEnd"/>
      <w:proofErr w:type="gramEnd"/>
      <w:r w:rsidR="000719AD" w:rsidRPr="000857FD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="000719AD" w:rsidRPr="000857FD">
        <w:rPr>
          <w:rFonts w:ascii="Arial" w:hAnsi="Arial" w:cs="Arial"/>
          <w:b w:val="0"/>
          <w:sz w:val="24"/>
          <w:szCs w:val="24"/>
        </w:rPr>
        <w:t>Situação</w:t>
      </w:r>
      <w:bookmarkEnd w:id="40"/>
      <w:proofErr w:type="spellEnd"/>
    </w:p>
    <w:p w:rsidR="00D72896" w:rsidRPr="000857FD" w:rsidRDefault="002F0008" w:rsidP="00F17133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7E85F6E2" wp14:editId="745D2B5E">
            <wp:extent cx="5756275" cy="1090930"/>
            <wp:effectExtent l="38100" t="38100" r="34925" b="33020"/>
            <wp:docPr id="18" name="Imagem 18" descr="../Desktop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1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175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:rsidR="00EA334D" w:rsidRPr="000857FD" w:rsidRDefault="00EA334D" w:rsidP="00D72896">
      <w:pPr>
        <w:pStyle w:val="TE-Normal"/>
        <w:ind w:firstLine="709"/>
        <w:rPr>
          <w:rFonts w:ascii="Arial" w:hAnsi="Arial" w:cs="Arial"/>
          <w:sz w:val="24"/>
          <w:szCs w:val="24"/>
        </w:rPr>
      </w:pPr>
    </w:p>
    <w:p w:rsidR="00027D4F" w:rsidRPr="000857FD" w:rsidRDefault="00027D4F" w:rsidP="00027D4F">
      <w:pPr>
        <w:pStyle w:val="T2-TituloSecundario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41" w:name="_Toc392362344"/>
      <w:r w:rsidRPr="000857FD">
        <w:rPr>
          <w:rFonts w:ascii="Arial" w:hAnsi="Arial" w:cs="Arial"/>
          <w:sz w:val="24"/>
          <w:szCs w:val="24"/>
        </w:rPr>
        <w:lastRenderedPageBreak/>
        <w:t xml:space="preserve">2.1.2 </w:t>
      </w:r>
      <w:r w:rsidR="00DF1D72" w:rsidRPr="000857FD">
        <w:rPr>
          <w:rFonts w:ascii="Arial" w:hAnsi="Arial" w:cs="Arial"/>
          <w:sz w:val="24"/>
          <w:szCs w:val="24"/>
        </w:rPr>
        <w:t>Expansão</w:t>
      </w:r>
      <w:r w:rsidR="00BC6317" w:rsidRPr="000857FD">
        <w:rPr>
          <w:rFonts w:ascii="Arial" w:hAnsi="Arial" w:cs="Arial"/>
          <w:sz w:val="24"/>
          <w:szCs w:val="24"/>
        </w:rPr>
        <w:t xml:space="preserve"> dos casos de uso.</w:t>
      </w:r>
      <w:bookmarkEnd w:id="41"/>
    </w:p>
    <w:p w:rsidR="00BC6317" w:rsidRDefault="00E96A63" w:rsidP="0002367C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término dos</w:t>
      </w:r>
      <w:r w:rsidR="00DF1D72" w:rsidRPr="00085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quadros</w:t>
      </w:r>
      <w:r w:rsidR="00DF1D72" w:rsidRPr="000857FD">
        <w:rPr>
          <w:rFonts w:ascii="Arial" w:hAnsi="Arial" w:cs="Arial"/>
          <w:sz w:val="24"/>
          <w:szCs w:val="24"/>
        </w:rPr>
        <w:t xml:space="preserve"> de requisitos, foi necessário expandir alguns casos de uso, para obter detalhes do funcionamento de certas funcionalidades desejáveis para o software. </w:t>
      </w:r>
    </w:p>
    <w:p w:rsidR="00BC6317" w:rsidRPr="000857FD" w:rsidRDefault="00E96A63" w:rsidP="00685F72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caso de uso detalhado é representado no quadro 1</w:t>
      </w:r>
      <w:r w:rsidR="0021335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</w:p>
    <w:p w:rsidR="00BC6BD4" w:rsidRPr="00F96F72" w:rsidRDefault="005375FB" w:rsidP="001968DF">
      <w:pPr>
        <w:pStyle w:val="Legenda"/>
        <w:keepNext/>
        <w:rPr>
          <w:rFonts w:ascii="Arial" w:hAnsi="Arial" w:cs="Arial"/>
          <w:b w:val="0"/>
          <w:sz w:val="24"/>
          <w:szCs w:val="24"/>
          <w:lang w:val="pt-BR"/>
        </w:rPr>
      </w:pPr>
      <w:bookmarkStart w:id="42" w:name="_Toc399763171"/>
      <w:r w:rsidRPr="00F96F72">
        <w:rPr>
          <w:rFonts w:ascii="Arial" w:hAnsi="Arial" w:cs="Arial"/>
          <w:sz w:val="24"/>
          <w:szCs w:val="24"/>
          <w:lang w:val="pt-BR"/>
        </w:rPr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16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Pr="00F96F72">
        <w:rPr>
          <w:rFonts w:ascii="Arial" w:hAnsi="Arial" w:cs="Arial"/>
          <w:sz w:val="24"/>
          <w:szCs w:val="24"/>
          <w:lang w:val="pt-BR"/>
        </w:rPr>
        <w:t xml:space="preserve"> – </w:t>
      </w:r>
      <w:r w:rsidR="001968DF" w:rsidRPr="00F96F72">
        <w:rPr>
          <w:rFonts w:ascii="Arial" w:hAnsi="Arial" w:cs="Arial"/>
          <w:b w:val="0"/>
          <w:sz w:val="24"/>
          <w:szCs w:val="24"/>
          <w:lang w:val="pt-BR"/>
        </w:rPr>
        <w:t>Caso de uso cadastro de obra</w:t>
      </w:r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C6317" w:rsidRPr="000857FD" w:rsidTr="0021335F">
        <w:trPr>
          <w:trHeight w:val="448"/>
        </w:trPr>
        <w:tc>
          <w:tcPr>
            <w:tcW w:w="9211" w:type="dxa"/>
          </w:tcPr>
          <w:p w:rsidR="00BC6317" w:rsidRPr="004A6651" w:rsidRDefault="00BC6BD4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  <w:b/>
              </w:rPr>
              <w:t>Caso de uso</w:t>
            </w:r>
            <w:r w:rsidRPr="004A6651">
              <w:rPr>
                <w:rFonts w:ascii="Arial" w:hAnsi="Arial" w:cs="Arial"/>
              </w:rPr>
              <w:t>: C</w:t>
            </w:r>
            <w:r w:rsidR="00BC6317" w:rsidRPr="004A6651">
              <w:rPr>
                <w:rFonts w:ascii="Arial" w:hAnsi="Arial" w:cs="Arial"/>
              </w:rPr>
              <w:t>adastro de obra</w:t>
            </w:r>
          </w:p>
          <w:p w:rsidR="00BC6317" w:rsidRPr="004A6651" w:rsidRDefault="00BC6317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  <w:b/>
              </w:rPr>
              <w:t>Ator</w:t>
            </w:r>
            <w:r w:rsidRPr="004A6651">
              <w:rPr>
                <w:rFonts w:ascii="Arial" w:hAnsi="Arial" w:cs="Arial"/>
              </w:rPr>
              <w:t>: Bibliotecário.</w:t>
            </w:r>
          </w:p>
        </w:tc>
      </w:tr>
      <w:tr w:rsidR="00BC6317" w:rsidRPr="000857FD" w:rsidTr="00BC6317">
        <w:tc>
          <w:tcPr>
            <w:tcW w:w="9211" w:type="dxa"/>
          </w:tcPr>
          <w:p w:rsidR="00BC6BD4" w:rsidRPr="004A6651" w:rsidRDefault="00BC6BD4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  <w:b/>
              </w:rPr>
              <w:t>Fluxo Principal:</w:t>
            </w:r>
          </w:p>
          <w:p w:rsidR="00BC6317" w:rsidRPr="004A6651" w:rsidRDefault="00BC6317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1-A bibliotecária (o) pesquisa no sistema se o livro já está cadastrado.</w:t>
            </w:r>
          </w:p>
          <w:p w:rsidR="00BC6317" w:rsidRPr="004A6651" w:rsidRDefault="00BC6317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2-[</w:t>
            </w:r>
            <w:proofErr w:type="spellStart"/>
            <w:r w:rsidRPr="004A6651">
              <w:rPr>
                <w:rFonts w:ascii="Arial" w:hAnsi="Arial" w:cs="Arial"/>
              </w:rPr>
              <w:t>ev</w:t>
            </w:r>
            <w:proofErr w:type="spellEnd"/>
            <w:r w:rsidRPr="004A6651">
              <w:rPr>
                <w:rFonts w:ascii="Arial" w:hAnsi="Arial" w:cs="Arial"/>
              </w:rPr>
              <w:t xml:space="preserve">] A bibliotecária (o) entra com as informações da </w:t>
            </w:r>
            <w:proofErr w:type="gramStart"/>
            <w:r w:rsidRPr="004A6651">
              <w:rPr>
                <w:rFonts w:ascii="Arial" w:hAnsi="Arial" w:cs="Arial"/>
              </w:rPr>
              <w:t>obra(</w:t>
            </w:r>
            <w:proofErr w:type="gramEnd"/>
            <w:r w:rsidRPr="004A6651">
              <w:rPr>
                <w:rFonts w:ascii="Arial" w:hAnsi="Arial" w:cs="Arial"/>
              </w:rPr>
              <w:t>Título da obra, nome do autor, nome da editora, ISBN) .</w:t>
            </w:r>
          </w:p>
          <w:p w:rsidR="00BC6317" w:rsidRPr="004A6651" w:rsidRDefault="00BC6317" w:rsidP="00E96A63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3-[</w:t>
            </w:r>
            <w:proofErr w:type="spellStart"/>
            <w:proofErr w:type="gramStart"/>
            <w:r w:rsidRPr="004A6651">
              <w:rPr>
                <w:rFonts w:ascii="Arial" w:hAnsi="Arial" w:cs="Arial"/>
              </w:rPr>
              <w:t>rs</w:t>
            </w:r>
            <w:proofErr w:type="spellEnd"/>
            <w:proofErr w:type="gramEnd"/>
            <w:r w:rsidRPr="004A6651">
              <w:rPr>
                <w:rFonts w:ascii="Arial" w:hAnsi="Arial" w:cs="Arial"/>
              </w:rPr>
              <w:t>]Sistema retorna os dados cadastrais da obra(Título da obra, nome do autor, nome da editora, ISBN).</w:t>
            </w:r>
          </w:p>
        </w:tc>
      </w:tr>
      <w:tr w:rsidR="00BC6317" w:rsidRPr="000857FD" w:rsidTr="00BC6317">
        <w:tc>
          <w:tcPr>
            <w:tcW w:w="9211" w:type="dxa"/>
          </w:tcPr>
          <w:p w:rsidR="00BC6317" w:rsidRPr="004A6651" w:rsidRDefault="00BC6317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  <w:b/>
              </w:rPr>
              <w:t>Fluxo alternativo (tratamento de exceções)</w:t>
            </w:r>
            <w:r w:rsidR="00BC6BD4" w:rsidRPr="004A6651">
              <w:rPr>
                <w:rFonts w:ascii="Arial" w:hAnsi="Arial" w:cs="Arial"/>
                <w:b/>
              </w:rPr>
              <w:t>:</w:t>
            </w:r>
          </w:p>
          <w:p w:rsidR="00BC6317" w:rsidRPr="004A6651" w:rsidRDefault="00BC6317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 xml:space="preserve">1.a-Obra já cadastrado.                    </w:t>
            </w:r>
          </w:p>
          <w:p w:rsidR="00BC6317" w:rsidRPr="004A6651" w:rsidRDefault="00BC6317" w:rsidP="00BC6317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1.</w:t>
            </w:r>
            <w:proofErr w:type="gramEnd"/>
            <w:r w:rsidRPr="004A6651">
              <w:rPr>
                <w:rFonts w:ascii="Arial" w:hAnsi="Arial" w:cs="Arial"/>
              </w:rPr>
              <w:t>a1-O bibliotecário(a) adiciona mais exemplares da mesma obra.</w:t>
            </w:r>
          </w:p>
          <w:p w:rsidR="00BC6317" w:rsidRPr="004A6651" w:rsidRDefault="00BC6317" w:rsidP="00BC6317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2.a - Campos obrigatórios não preenchidos.</w:t>
            </w:r>
          </w:p>
          <w:p w:rsidR="00BC6317" w:rsidRPr="004A6651" w:rsidRDefault="00BC6317" w:rsidP="00BC6317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a1-  O sistema retorna uma mensagem para preencher os campos específicos.</w:t>
            </w:r>
            <w:r w:rsidRPr="004A6651">
              <w:rPr>
                <w:rFonts w:ascii="Arial" w:hAnsi="Arial" w:cs="Arial"/>
              </w:rPr>
              <w:tab/>
            </w:r>
          </w:p>
          <w:p w:rsidR="00BC6317" w:rsidRPr="004A6651" w:rsidRDefault="00BC6317" w:rsidP="00BC6317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a2 - O bibliotecário(a) preenche.</w:t>
            </w:r>
          </w:p>
          <w:p w:rsidR="00BC6317" w:rsidRPr="004A6651" w:rsidRDefault="00BC6317" w:rsidP="00E96A63">
            <w:pPr>
              <w:ind w:firstLine="708"/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2.a.3 -</w:t>
            </w:r>
            <w:proofErr w:type="gramStart"/>
            <w:r w:rsidRPr="004A6651">
              <w:rPr>
                <w:rFonts w:ascii="Arial" w:hAnsi="Arial" w:cs="Arial"/>
              </w:rPr>
              <w:t xml:space="preserve">  </w:t>
            </w:r>
            <w:proofErr w:type="gramEnd"/>
            <w:r w:rsidRPr="004A6651">
              <w:rPr>
                <w:rFonts w:ascii="Arial" w:hAnsi="Arial" w:cs="Arial"/>
              </w:rPr>
              <w:t xml:space="preserve">Retorna ao fluxo principal. </w:t>
            </w:r>
          </w:p>
        </w:tc>
      </w:tr>
    </w:tbl>
    <w:p w:rsidR="00BC6BD4" w:rsidRPr="00F96F72" w:rsidRDefault="00BC6BD4" w:rsidP="00BC6BD4">
      <w:pPr>
        <w:rPr>
          <w:rFonts w:ascii="Arial" w:hAnsi="Arial" w:cs="Arial"/>
          <w:sz w:val="24"/>
          <w:szCs w:val="24"/>
        </w:rPr>
      </w:pPr>
    </w:p>
    <w:p w:rsidR="00BC6BD4" w:rsidRPr="000857FD" w:rsidRDefault="00685F72" w:rsidP="00685F72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1335F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caso de uso detalhado é representado no quadro 1</w:t>
      </w:r>
      <w:r w:rsidR="0021335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</w:p>
    <w:p w:rsidR="00BC6BD4" w:rsidRPr="00F96F72" w:rsidRDefault="005375FB" w:rsidP="001968DF">
      <w:pPr>
        <w:pStyle w:val="Legenda"/>
        <w:keepNext/>
        <w:rPr>
          <w:rFonts w:ascii="Arial" w:hAnsi="Arial" w:cs="Arial"/>
          <w:b w:val="0"/>
          <w:sz w:val="24"/>
          <w:szCs w:val="24"/>
          <w:lang w:val="pt-BR"/>
        </w:rPr>
      </w:pPr>
      <w:bookmarkStart w:id="43" w:name="_Toc399763172"/>
      <w:r w:rsidRPr="00F96F72">
        <w:rPr>
          <w:rFonts w:ascii="Arial" w:hAnsi="Arial" w:cs="Arial"/>
          <w:sz w:val="24"/>
          <w:szCs w:val="24"/>
          <w:lang w:val="pt-BR"/>
        </w:rPr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17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Pr="00F96F72">
        <w:rPr>
          <w:rFonts w:ascii="Arial" w:hAnsi="Arial" w:cs="Arial"/>
          <w:sz w:val="24"/>
          <w:szCs w:val="24"/>
          <w:lang w:val="pt-BR"/>
        </w:rPr>
        <w:t xml:space="preserve"> – </w:t>
      </w:r>
      <w:r w:rsidRPr="00F96F72">
        <w:rPr>
          <w:rFonts w:ascii="Arial" w:hAnsi="Arial" w:cs="Arial"/>
          <w:b w:val="0"/>
          <w:sz w:val="24"/>
          <w:szCs w:val="24"/>
          <w:lang w:val="pt-BR"/>
        </w:rPr>
        <w:t>Caso de uso Cadastro de obras.</w:t>
      </w:r>
      <w:bookmarkEnd w:id="4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C6317" w:rsidRPr="000857FD" w:rsidTr="00BC6317">
        <w:tc>
          <w:tcPr>
            <w:tcW w:w="9211" w:type="dxa"/>
          </w:tcPr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  <w:b/>
              </w:rPr>
              <w:t>Caso de uso</w:t>
            </w:r>
            <w:r w:rsidRPr="004A6651">
              <w:rPr>
                <w:rFonts w:ascii="Arial" w:hAnsi="Arial" w:cs="Arial"/>
              </w:rPr>
              <w:t>: Empréstimos de Obras.</w:t>
            </w:r>
          </w:p>
          <w:p w:rsidR="00BC6317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  <w:b/>
              </w:rPr>
              <w:t>Ator:</w:t>
            </w:r>
            <w:r w:rsidRPr="004A6651">
              <w:rPr>
                <w:rFonts w:ascii="Arial" w:hAnsi="Arial" w:cs="Arial"/>
              </w:rPr>
              <w:t xml:space="preserve"> Alunos e servidores.</w:t>
            </w:r>
          </w:p>
        </w:tc>
      </w:tr>
      <w:tr w:rsidR="00BC6317" w:rsidRPr="000857FD" w:rsidTr="00BC6317">
        <w:tc>
          <w:tcPr>
            <w:tcW w:w="9211" w:type="dxa"/>
          </w:tcPr>
          <w:p w:rsidR="00BC6BD4" w:rsidRPr="004A6651" w:rsidRDefault="00BC6BD4" w:rsidP="00BC6BD4">
            <w:pPr>
              <w:rPr>
                <w:rFonts w:ascii="Arial" w:hAnsi="Arial" w:cs="Arial"/>
                <w:b/>
              </w:rPr>
            </w:pPr>
            <w:r w:rsidRPr="004A6651">
              <w:rPr>
                <w:rFonts w:ascii="Arial" w:hAnsi="Arial" w:cs="Arial"/>
                <w:b/>
              </w:rPr>
              <w:t>Fluxo Principal.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1-usuario entrega as obras desejadas.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2-[</w:t>
            </w:r>
            <w:proofErr w:type="spellStart"/>
            <w:r w:rsidRPr="004A6651">
              <w:rPr>
                <w:rFonts w:ascii="Arial" w:hAnsi="Arial" w:cs="Arial"/>
              </w:rPr>
              <w:t>ev</w:t>
            </w:r>
            <w:proofErr w:type="spellEnd"/>
            <w:proofErr w:type="gramStart"/>
            <w:r w:rsidRPr="004A6651">
              <w:rPr>
                <w:rFonts w:ascii="Arial" w:hAnsi="Arial" w:cs="Arial"/>
              </w:rPr>
              <w:t>]O</w:t>
            </w:r>
            <w:proofErr w:type="gramEnd"/>
            <w:r w:rsidRPr="004A6651">
              <w:rPr>
                <w:rFonts w:ascii="Arial" w:hAnsi="Arial" w:cs="Arial"/>
              </w:rPr>
              <w:t xml:space="preserve"> bibliotecário insere o código do livro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3- [</w:t>
            </w:r>
            <w:proofErr w:type="spellStart"/>
            <w:proofErr w:type="gramStart"/>
            <w:r w:rsidRPr="004A6651">
              <w:rPr>
                <w:rFonts w:ascii="Arial" w:hAnsi="Arial" w:cs="Arial"/>
              </w:rPr>
              <w:t>rs</w:t>
            </w:r>
            <w:proofErr w:type="spellEnd"/>
            <w:proofErr w:type="gramEnd"/>
            <w:r w:rsidRPr="004A6651">
              <w:rPr>
                <w:rFonts w:ascii="Arial" w:hAnsi="Arial" w:cs="Arial"/>
              </w:rPr>
              <w:t>] O sistema retorna o nome do livro.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4-[</w:t>
            </w:r>
            <w:proofErr w:type="spellStart"/>
            <w:r w:rsidRPr="004A6651">
              <w:rPr>
                <w:rFonts w:ascii="Arial" w:hAnsi="Arial" w:cs="Arial"/>
              </w:rPr>
              <w:t>ev</w:t>
            </w:r>
            <w:proofErr w:type="spellEnd"/>
            <w:proofErr w:type="gramStart"/>
            <w:r w:rsidRPr="004A6651">
              <w:rPr>
                <w:rFonts w:ascii="Arial" w:hAnsi="Arial" w:cs="Arial"/>
              </w:rPr>
              <w:t>]O</w:t>
            </w:r>
            <w:proofErr w:type="gramEnd"/>
            <w:r w:rsidRPr="004A6651">
              <w:rPr>
                <w:rFonts w:ascii="Arial" w:hAnsi="Arial" w:cs="Arial"/>
              </w:rPr>
              <w:t xml:space="preserve"> aluno informa o nome ou a matrícula.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 xml:space="preserve"> 5-[</w:t>
            </w:r>
            <w:proofErr w:type="spellStart"/>
            <w:proofErr w:type="gramStart"/>
            <w:r w:rsidRPr="004A6651">
              <w:rPr>
                <w:rFonts w:ascii="Arial" w:hAnsi="Arial" w:cs="Arial"/>
              </w:rPr>
              <w:t>rs</w:t>
            </w:r>
            <w:proofErr w:type="spellEnd"/>
            <w:proofErr w:type="gramEnd"/>
            <w:r w:rsidRPr="004A6651">
              <w:rPr>
                <w:rFonts w:ascii="Arial" w:hAnsi="Arial" w:cs="Arial"/>
              </w:rPr>
              <w:t>]O sistema retorna o nome e a matrícula.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6-[</w:t>
            </w:r>
            <w:proofErr w:type="spellStart"/>
            <w:proofErr w:type="gramStart"/>
            <w:r w:rsidRPr="004A6651">
              <w:rPr>
                <w:rFonts w:ascii="Arial" w:hAnsi="Arial" w:cs="Arial"/>
              </w:rPr>
              <w:t>rs</w:t>
            </w:r>
            <w:proofErr w:type="spellEnd"/>
            <w:proofErr w:type="gramEnd"/>
            <w:r w:rsidRPr="004A6651">
              <w:rPr>
                <w:rFonts w:ascii="Arial" w:hAnsi="Arial" w:cs="Arial"/>
              </w:rPr>
              <w:t>] O sistema retorna a data do dia e a data da devolução.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7-[</w:t>
            </w:r>
            <w:proofErr w:type="spellStart"/>
            <w:r w:rsidRPr="004A6651">
              <w:rPr>
                <w:rFonts w:ascii="Arial" w:hAnsi="Arial" w:cs="Arial"/>
              </w:rPr>
              <w:t>ev</w:t>
            </w:r>
            <w:proofErr w:type="spellEnd"/>
            <w:proofErr w:type="gramStart"/>
            <w:r w:rsidRPr="004A6651">
              <w:rPr>
                <w:rFonts w:ascii="Arial" w:hAnsi="Arial" w:cs="Arial"/>
              </w:rPr>
              <w:t>]O</w:t>
            </w:r>
            <w:proofErr w:type="gramEnd"/>
            <w:r w:rsidRPr="004A6651">
              <w:rPr>
                <w:rFonts w:ascii="Arial" w:hAnsi="Arial" w:cs="Arial"/>
              </w:rPr>
              <w:t xml:space="preserve"> bibliotecário confirma o empréstimo.</w:t>
            </w:r>
          </w:p>
          <w:p w:rsidR="00BC6317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8-[</w:t>
            </w:r>
            <w:proofErr w:type="spellStart"/>
            <w:r w:rsidRPr="004A6651">
              <w:rPr>
                <w:rFonts w:ascii="Arial" w:hAnsi="Arial" w:cs="Arial"/>
              </w:rPr>
              <w:t>ev</w:t>
            </w:r>
            <w:proofErr w:type="spellEnd"/>
            <w:r w:rsidRPr="004A6651">
              <w:rPr>
                <w:rFonts w:ascii="Arial" w:hAnsi="Arial" w:cs="Arial"/>
              </w:rPr>
              <w:t>] O usuário entra com a senha.</w:t>
            </w:r>
          </w:p>
        </w:tc>
      </w:tr>
      <w:tr w:rsidR="00BC6317" w:rsidRPr="000857FD" w:rsidTr="00BC6317">
        <w:tc>
          <w:tcPr>
            <w:tcW w:w="9211" w:type="dxa"/>
          </w:tcPr>
          <w:p w:rsidR="00BC6BD4" w:rsidRPr="004A6651" w:rsidRDefault="00BC6BD4" w:rsidP="00BC6BD4">
            <w:pPr>
              <w:rPr>
                <w:rFonts w:ascii="Arial" w:hAnsi="Arial" w:cs="Arial"/>
                <w:b/>
              </w:rPr>
            </w:pPr>
            <w:r w:rsidRPr="004A6651">
              <w:rPr>
                <w:rFonts w:ascii="Arial" w:hAnsi="Arial" w:cs="Arial"/>
                <w:b/>
              </w:rPr>
              <w:t>Fluxo alternativo (tratamento de exceções):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1.a- Número máximo de livros.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ab/>
            </w:r>
            <w:proofErr w:type="gramStart"/>
            <w:r w:rsidRPr="004A6651">
              <w:rPr>
                <w:rFonts w:ascii="Arial" w:hAnsi="Arial" w:cs="Arial"/>
              </w:rPr>
              <w:t>1.</w:t>
            </w:r>
            <w:proofErr w:type="gramEnd"/>
            <w:r w:rsidRPr="004A6651">
              <w:rPr>
                <w:rFonts w:ascii="Arial" w:hAnsi="Arial" w:cs="Arial"/>
              </w:rPr>
              <w:t>a1 – Bibliotecário informa que o numero máximo é de 5 para aluno ou 10 servidor.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ab/>
            </w:r>
            <w:proofErr w:type="gramStart"/>
            <w:r w:rsidRPr="004A6651">
              <w:rPr>
                <w:rFonts w:ascii="Arial" w:hAnsi="Arial" w:cs="Arial"/>
              </w:rPr>
              <w:t>1.</w:t>
            </w:r>
            <w:proofErr w:type="gramEnd"/>
            <w:r w:rsidRPr="004A6651">
              <w:rPr>
                <w:rFonts w:ascii="Arial" w:hAnsi="Arial" w:cs="Arial"/>
              </w:rPr>
              <w:t>a2 – Retorna ao passo 1.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 xml:space="preserve">2.a – Livro não poder sair da </w:t>
            </w:r>
            <w:proofErr w:type="gramStart"/>
            <w:r w:rsidRPr="004A6651">
              <w:rPr>
                <w:rFonts w:ascii="Arial" w:hAnsi="Arial" w:cs="Arial"/>
              </w:rPr>
              <w:t>biblioteca(</w:t>
            </w:r>
            <w:proofErr w:type="gramEnd"/>
            <w:r w:rsidRPr="004A6651">
              <w:rPr>
                <w:rFonts w:ascii="Arial" w:hAnsi="Arial" w:cs="Arial"/>
              </w:rPr>
              <w:t xml:space="preserve">dicionários, primeiro exemplar de livros didáticos, </w:t>
            </w:r>
            <w:proofErr w:type="spellStart"/>
            <w:r w:rsidRPr="004A6651">
              <w:rPr>
                <w:rFonts w:ascii="Arial" w:hAnsi="Arial" w:cs="Arial"/>
              </w:rPr>
              <w:t>etc</w:t>
            </w:r>
            <w:proofErr w:type="spellEnd"/>
            <w:r w:rsidRPr="004A6651">
              <w:rPr>
                <w:rFonts w:ascii="Arial" w:hAnsi="Arial" w:cs="Arial"/>
              </w:rPr>
              <w:t>).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a1-Informar ao usuário que o livro não pode ser emprestado.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a2- Recolher livro.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 xml:space="preserve">a3 – Volte ao passo 2.                   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2.b – Livro já está reservado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b1-Informar a impossibilidade de empréstimo.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b2 – informar a possiblidade de reserva.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b3 – recolher o livro.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2.</w:t>
            </w:r>
            <w:proofErr w:type="gramEnd"/>
            <w:r w:rsidRPr="004A6651">
              <w:rPr>
                <w:rFonts w:ascii="Arial" w:hAnsi="Arial" w:cs="Arial"/>
              </w:rPr>
              <w:t>b4- voltar ao passo 2.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 xml:space="preserve">4.a – Usuário não cadastrado 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lastRenderedPageBreak/>
              <w:tab/>
            </w:r>
            <w:proofErr w:type="gramStart"/>
            <w:r w:rsidRPr="004A6651">
              <w:rPr>
                <w:rFonts w:ascii="Arial" w:hAnsi="Arial" w:cs="Arial"/>
              </w:rPr>
              <w:t>4.</w:t>
            </w:r>
            <w:proofErr w:type="gramEnd"/>
            <w:r w:rsidRPr="004A6651">
              <w:rPr>
                <w:rFonts w:ascii="Arial" w:hAnsi="Arial" w:cs="Arial"/>
              </w:rPr>
              <w:t>a1 – Cadastrar usuário.</w:t>
            </w:r>
          </w:p>
          <w:p w:rsidR="00BC6BD4" w:rsidRPr="004A6651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4A6651">
              <w:rPr>
                <w:rFonts w:ascii="Arial" w:hAnsi="Arial" w:cs="Arial"/>
              </w:rPr>
              <w:t>4.</w:t>
            </w:r>
            <w:proofErr w:type="gramEnd"/>
            <w:r w:rsidRPr="004A6651">
              <w:rPr>
                <w:rFonts w:ascii="Arial" w:hAnsi="Arial" w:cs="Arial"/>
              </w:rPr>
              <w:t>a2 – voltar ao passo 4.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>4.b – Usuário bloqueado</w:t>
            </w:r>
          </w:p>
          <w:p w:rsidR="00BC6BD4" w:rsidRPr="004A6651" w:rsidRDefault="00BC6BD4" w:rsidP="00BC6BD4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ab/>
            </w:r>
            <w:proofErr w:type="gramStart"/>
            <w:r w:rsidRPr="004A6651">
              <w:rPr>
                <w:rFonts w:ascii="Arial" w:hAnsi="Arial" w:cs="Arial"/>
              </w:rPr>
              <w:t>4.</w:t>
            </w:r>
            <w:proofErr w:type="gramEnd"/>
            <w:r w:rsidRPr="004A6651">
              <w:rPr>
                <w:rFonts w:ascii="Arial" w:hAnsi="Arial" w:cs="Arial"/>
              </w:rPr>
              <w:t>b1 – Informar o usuário que está bloqueado e tem que pagar a multa.</w:t>
            </w:r>
          </w:p>
          <w:p w:rsidR="00BC6317" w:rsidRPr="004A6651" w:rsidRDefault="00BC6BD4" w:rsidP="004A6651">
            <w:pPr>
              <w:rPr>
                <w:rFonts w:ascii="Arial" w:hAnsi="Arial" w:cs="Arial"/>
              </w:rPr>
            </w:pPr>
            <w:r w:rsidRPr="004A6651">
              <w:rPr>
                <w:rFonts w:ascii="Arial" w:hAnsi="Arial" w:cs="Arial"/>
              </w:rPr>
              <w:tab/>
            </w:r>
            <w:proofErr w:type="gramStart"/>
            <w:r w:rsidRPr="004A6651">
              <w:rPr>
                <w:rFonts w:ascii="Arial" w:hAnsi="Arial" w:cs="Arial"/>
              </w:rPr>
              <w:t>4.</w:t>
            </w:r>
            <w:proofErr w:type="gramEnd"/>
            <w:r w:rsidRPr="004A6651">
              <w:rPr>
                <w:rFonts w:ascii="Arial" w:hAnsi="Arial" w:cs="Arial"/>
              </w:rPr>
              <w:t>b2 – Cancelar empréstimo.</w:t>
            </w:r>
          </w:p>
        </w:tc>
      </w:tr>
    </w:tbl>
    <w:p w:rsidR="00BC6317" w:rsidRDefault="00BC6317" w:rsidP="00DF1D72">
      <w:pPr>
        <w:pStyle w:val="TE-Normal"/>
        <w:rPr>
          <w:rFonts w:ascii="Arial" w:hAnsi="Arial" w:cs="Arial"/>
          <w:sz w:val="24"/>
          <w:szCs w:val="24"/>
        </w:rPr>
      </w:pPr>
    </w:p>
    <w:p w:rsidR="00685F72" w:rsidRPr="000857FD" w:rsidRDefault="00685F72" w:rsidP="00685F72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1335F">
        <w:rPr>
          <w:rFonts w:ascii="Arial" w:hAnsi="Arial" w:cs="Arial"/>
          <w:sz w:val="24"/>
          <w:szCs w:val="24"/>
        </w:rPr>
        <w:t>terceiro</w:t>
      </w:r>
      <w:r>
        <w:rPr>
          <w:rFonts w:ascii="Arial" w:hAnsi="Arial" w:cs="Arial"/>
          <w:sz w:val="24"/>
          <w:szCs w:val="24"/>
        </w:rPr>
        <w:t xml:space="preserve"> caso de uso detal</w:t>
      </w:r>
      <w:r w:rsidR="0021335F">
        <w:rPr>
          <w:rFonts w:ascii="Arial" w:hAnsi="Arial" w:cs="Arial"/>
          <w:sz w:val="24"/>
          <w:szCs w:val="24"/>
        </w:rPr>
        <w:t>hado é representado no quadro 18</w:t>
      </w:r>
      <w:r>
        <w:rPr>
          <w:rFonts w:ascii="Arial" w:hAnsi="Arial" w:cs="Arial"/>
          <w:sz w:val="24"/>
          <w:szCs w:val="24"/>
        </w:rPr>
        <w:t>.</w:t>
      </w:r>
    </w:p>
    <w:p w:rsidR="00BC6BD4" w:rsidRPr="00CD3295" w:rsidRDefault="005375FB" w:rsidP="001968DF">
      <w:pPr>
        <w:pStyle w:val="Legenda"/>
        <w:keepNext/>
        <w:rPr>
          <w:rFonts w:ascii="Arial" w:hAnsi="Arial" w:cs="Arial"/>
          <w:sz w:val="24"/>
          <w:szCs w:val="24"/>
          <w:lang w:val="pt-BR"/>
        </w:rPr>
      </w:pPr>
      <w:bookmarkStart w:id="44" w:name="_Toc399763173"/>
      <w:r w:rsidRPr="00CD3295">
        <w:rPr>
          <w:rFonts w:ascii="Arial" w:hAnsi="Arial" w:cs="Arial"/>
          <w:sz w:val="24"/>
          <w:szCs w:val="24"/>
          <w:lang w:val="pt-BR"/>
        </w:rPr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18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proofErr w:type="gramStart"/>
      <w:r w:rsidRPr="00CD3295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CD3295">
        <w:rPr>
          <w:rFonts w:ascii="Arial" w:hAnsi="Arial" w:cs="Arial"/>
          <w:sz w:val="24"/>
          <w:szCs w:val="24"/>
          <w:lang w:val="pt-BR"/>
        </w:rPr>
        <w:t xml:space="preserve">– </w:t>
      </w:r>
      <w:r w:rsidRPr="00CD3295">
        <w:rPr>
          <w:rFonts w:ascii="Arial" w:hAnsi="Arial" w:cs="Arial"/>
          <w:b w:val="0"/>
          <w:sz w:val="24"/>
          <w:szCs w:val="24"/>
          <w:lang w:val="pt-BR"/>
        </w:rPr>
        <w:t>Caso de uso Reserva</w:t>
      </w:r>
      <w:bookmarkEnd w:id="4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C6BD4" w:rsidRPr="000857FD" w:rsidTr="00BC6BD4">
        <w:tc>
          <w:tcPr>
            <w:tcW w:w="9211" w:type="dxa"/>
          </w:tcPr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  <w:b/>
              </w:rPr>
              <w:t>Caso de uso:</w:t>
            </w:r>
            <w:r w:rsidRPr="00760FD2">
              <w:rPr>
                <w:rFonts w:ascii="Arial" w:hAnsi="Arial" w:cs="Arial"/>
              </w:rPr>
              <w:t xml:space="preserve"> Reserva.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  <w:b/>
              </w:rPr>
              <w:t>Ator:</w:t>
            </w:r>
            <w:r w:rsidRPr="00760FD2">
              <w:rPr>
                <w:rFonts w:ascii="Arial" w:hAnsi="Arial" w:cs="Arial"/>
              </w:rPr>
              <w:t xml:space="preserve"> Bibliotecário e Usuário.</w:t>
            </w:r>
          </w:p>
        </w:tc>
      </w:tr>
      <w:tr w:rsidR="00BC6BD4" w:rsidRPr="000857FD" w:rsidTr="00BC6BD4">
        <w:tc>
          <w:tcPr>
            <w:tcW w:w="9211" w:type="dxa"/>
          </w:tcPr>
          <w:p w:rsidR="00BC6BD4" w:rsidRPr="00760FD2" w:rsidRDefault="00BC6BD4" w:rsidP="00BC6BD4">
            <w:pPr>
              <w:rPr>
                <w:rFonts w:ascii="Arial" w:hAnsi="Arial" w:cs="Arial"/>
                <w:b/>
              </w:rPr>
            </w:pPr>
            <w:r w:rsidRPr="00760FD2">
              <w:rPr>
                <w:rFonts w:ascii="Arial" w:hAnsi="Arial" w:cs="Arial"/>
                <w:b/>
              </w:rPr>
              <w:t>Fluxo Principal: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1-A bibliotecária (o) verifica se a obra está emprestada ou reservada.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2-[</w:t>
            </w:r>
            <w:proofErr w:type="spellStart"/>
            <w:r w:rsidRPr="00760FD2">
              <w:rPr>
                <w:rFonts w:ascii="Arial" w:hAnsi="Arial" w:cs="Arial"/>
              </w:rPr>
              <w:t>ev</w:t>
            </w:r>
            <w:proofErr w:type="spellEnd"/>
            <w:r w:rsidRPr="00760FD2">
              <w:rPr>
                <w:rFonts w:ascii="Arial" w:hAnsi="Arial" w:cs="Arial"/>
              </w:rPr>
              <w:t xml:space="preserve">] O bibliotecário entra com os </w:t>
            </w:r>
            <w:proofErr w:type="gramStart"/>
            <w:r w:rsidRPr="00760FD2">
              <w:rPr>
                <w:rFonts w:ascii="Arial" w:hAnsi="Arial" w:cs="Arial"/>
              </w:rPr>
              <w:t>dados(</w:t>
            </w:r>
            <w:proofErr w:type="gramEnd"/>
            <w:r w:rsidRPr="00760FD2">
              <w:rPr>
                <w:rFonts w:ascii="Arial" w:hAnsi="Arial" w:cs="Arial"/>
              </w:rPr>
              <w:t>Título e código da obra).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3-[</w:t>
            </w:r>
            <w:proofErr w:type="spellStart"/>
            <w:proofErr w:type="gramStart"/>
            <w:r w:rsidRPr="00760FD2">
              <w:rPr>
                <w:rFonts w:ascii="Arial" w:hAnsi="Arial" w:cs="Arial"/>
              </w:rPr>
              <w:t>rs</w:t>
            </w:r>
            <w:proofErr w:type="spellEnd"/>
            <w:proofErr w:type="gramEnd"/>
            <w:r w:rsidRPr="00760FD2">
              <w:rPr>
                <w:rFonts w:ascii="Arial" w:hAnsi="Arial" w:cs="Arial"/>
              </w:rPr>
              <w:t>]Sistema retorna os dados cadastrais da obra e uma mensagem dizendo que os dados foram salvos.</w:t>
            </w:r>
          </w:p>
        </w:tc>
      </w:tr>
      <w:tr w:rsidR="00BC6BD4" w:rsidRPr="000857FD" w:rsidTr="00E64D3D">
        <w:trPr>
          <w:trHeight w:val="557"/>
        </w:trPr>
        <w:tc>
          <w:tcPr>
            <w:tcW w:w="9211" w:type="dxa"/>
          </w:tcPr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  <w:b/>
              </w:rPr>
              <w:t>Fluxo alternativo (tratamento de exceções):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 xml:space="preserve">1.a-Obra não está emprestada.                    </w:t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1.</w:t>
            </w:r>
            <w:proofErr w:type="gramEnd"/>
            <w:r w:rsidRPr="00760FD2">
              <w:rPr>
                <w:rFonts w:ascii="Arial" w:hAnsi="Arial" w:cs="Arial"/>
              </w:rPr>
              <w:t>a1-O bibliotecário informa que o livro está disponível.</w:t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1.</w:t>
            </w:r>
            <w:proofErr w:type="gramEnd"/>
            <w:r w:rsidRPr="00760FD2">
              <w:rPr>
                <w:rFonts w:ascii="Arial" w:hAnsi="Arial" w:cs="Arial"/>
              </w:rPr>
              <w:t>a2- É realizado o empréstimo.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1.b-</w:t>
            </w:r>
            <w:proofErr w:type="gramStart"/>
            <w:r w:rsidRPr="00760FD2">
              <w:rPr>
                <w:rFonts w:ascii="Arial" w:hAnsi="Arial" w:cs="Arial"/>
              </w:rPr>
              <w:t xml:space="preserve">  </w:t>
            </w:r>
            <w:proofErr w:type="gramEnd"/>
            <w:r w:rsidRPr="00760FD2">
              <w:rPr>
                <w:rFonts w:ascii="Arial" w:hAnsi="Arial" w:cs="Arial"/>
              </w:rPr>
              <w:t>Obra já reservada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ab/>
            </w:r>
            <w:proofErr w:type="gramStart"/>
            <w:r w:rsidRPr="00760FD2">
              <w:rPr>
                <w:rFonts w:ascii="Arial" w:hAnsi="Arial" w:cs="Arial"/>
              </w:rPr>
              <w:t>1.</w:t>
            </w:r>
            <w:proofErr w:type="gramEnd"/>
            <w:r w:rsidRPr="00760FD2">
              <w:rPr>
                <w:rFonts w:ascii="Arial" w:hAnsi="Arial" w:cs="Arial"/>
              </w:rPr>
              <w:t xml:space="preserve">b1 – O bibliotecário informa  a situação, e disponibiliza reserva. 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ab/>
            </w:r>
            <w:proofErr w:type="gramStart"/>
            <w:r w:rsidRPr="00760FD2">
              <w:rPr>
                <w:rFonts w:ascii="Arial" w:hAnsi="Arial" w:cs="Arial"/>
              </w:rPr>
              <w:t>1.</w:t>
            </w:r>
            <w:proofErr w:type="gramEnd"/>
            <w:r w:rsidRPr="00760FD2">
              <w:rPr>
                <w:rFonts w:ascii="Arial" w:hAnsi="Arial" w:cs="Arial"/>
              </w:rPr>
              <w:t>b2 – O usuário entra na fila de espera.</w:t>
            </w:r>
          </w:p>
        </w:tc>
      </w:tr>
    </w:tbl>
    <w:p w:rsidR="00BC6317" w:rsidRDefault="00BC6317" w:rsidP="00DF1D72">
      <w:pPr>
        <w:pStyle w:val="TE-Normal"/>
        <w:rPr>
          <w:rFonts w:ascii="Arial" w:hAnsi="Arial" w:cs="Arial"/>
          <w:sz w:val="24"/>
          <w:szCs w:val="24"/>
        </w:rPr>
      </w:pPr>
    </w:p>
    <w:p w:rsidR="00685F72" w:rsidRPr="000857FD" w:rsidRDefault="00685F72" w:rsidP="00685F72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21335F">
        <w:rPr>
          <w:rFonts w:ascii="Arial" w:hAnsi="Arial" w:cs="Arial"/>
          <w:sz w:val="24"/>
          <w:szCs w:val="24"/>
        </w:rPr>
        <w:t>quarto</w:t>
      </w:r>
      <w:r>
        <w:rPr>
          <w:rFonts w:ascii="Arial" w:hAnsi="Arial" w:cs="Arial"/>
          <w:sz w:val="24"/>
          <w:szCs w:val="24"/>
        </w:rPr>
        <w:t xml:space="preserve"> caso de uso detalhado é representado no quadro </w:t>
      </w:r>
      <w:r w:rsidR="0021335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.</w:t>
      </w:r>
    </w:p>
    <w:p w:rsidR="00BC6BD4" w:rsidRPr="00F96F72" w:rsidRDefault="005375FB" w:rsidP="001968DF">
      <w:pPr>
        <w:pStyle w:val="Legenda"/>
        <w:keepNext/>
        <w:rPr>
          <w:rFonts w:ascii="Arial" w:hAnsi="Arial" w:cs="Arial"/>
          <w:sz w:val="24"/>
          <w:szCs w:val="24"/>
          <w:lang w:val="pt-BR"/>
        </w:rPr>
      </w:pPr>
      <w:bookmarkStart w:id="45" w:name="_Toc399763174"/>
      <w:r w:rsidRPr="00F96F72">
        <w:rPr>
          <w:rFonts w:ascii="Arial" w:hAnsi="Arial" w:cs="Arial"/>
          <w:sz w:val="24"/>
          <w:szCs w:val="24"/>
          <w:lang w:val="pt-BR"/>
        </w:rPr>
        <w:t xml:space="preserve">Quadro </w:t>
      </w:r>
      <w:r w:rsidR="00CD3295">
        <w:rPr>
          <w:rFonts w:ascii="Arial" w:hAnsi="Arial" w:cs="Arial"/>
          <w:sz w:val="24"/>
          <w:szCs w:val="24"/>
          <w:lang w:val="pt-BR"/>
        </w:rPr>
        <w:fldChar w:fldCharType="begin"/>
      </w:r>
      <w:r w:rsidR="00CD3295">
        <w:rPr>
          <w:rFonts w:ascii="Arial" w:hAnsi="Arial" w:cs="Arial"/>
          <w:sz w:val="24"/>
          <w:szCs w:val="24"/>
          <w:lang w:val="pt-BR"/>
        </w:rPr>
        <w:instrText xml:space="preserve"> SEQ Quadro \* ARABIC </w:instrText>
      </w:r>
      <w:r w:rsidR="00CD3295">
        <w:rPr>
          <w:rFonts w:ascii="Arial" w:hAnsi="Arial" w:cs="Arial"/>
          <w:sz w:val="24"/>
          <w:szCs w:val="24"/>
          <w:lang w:val="pt-BR"/>
        </w:rPr>
        <w:fldChar w:fldCharType="separate"/>
      </w:r>
      <w:r w:rsidR="00CD3295">
        <w:rPr>
          <w:rFonts w:ascii="Arial" w:hAnsi="Arial" w:cs="Arial"/>
          <w:noProof/>
          <w:sz w:val="24"/>
          <w:szCs w:val="24"/>
          <w:lang w:val="pt-BR"/>
        </w:rPr>
        <w:t>19</w:t>
      </w:r>
      <w:r w:rsidR="00CD3295">
        <w:rPr>
          <w:rFonts w:ascii="Arial" w:hAnsi="Arial" w:cs="Arial"/>
          <w:sz w:val="24"/>
          <w:szCs w:val="24"/>
          <w:lang w:val="pt-BR"/>
        </w:rPr>
        <w:fldChar w:fldCharType="end"/>
      </w:r>
      <w:r w:rsidRPr="00F96F72">
        <w:rPr>
          <w:rFonts w:ascii="Arial" w:hAnsi="Arial" w:cs="Arial"/>
          <w:sz w:val="24"/>
          <w:szCs w:val="24"/>
          <w:lang w:val="pt-BR"/>
        </w:rPr>
        <w:t xml:space="preserve"> – </w:t>
      </w:r>
      <w:r w:rsidRPr="00F96F72">
        <w:rPr>
          <w:rFonts w:ascii="Arial" w:hAnsi="Arial" w:cs="Arial"/>
          <w:b w:val="0"/>
          <w:sz w:val="24"/>
          <w:szCs w:val="24"/>
          <w:lang w:val="pt-BR"/>
        </w:rPr>
        <w:t>Caso de uso Devolução de obra.</w:t>
      </w:r>
      <w:bookmarkEnd w:id="4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C6BD4" w:rsidRPr="000857FD" w:rsidTr="00BC6BD4">
        <w:tc>
          <w:tcPr>
            <w:tcW w:w="9211" w:type="dxa"/>
          </w:tcPr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  <w:b/>
              </w:rPr>
              <w:t>Caso de uso:</w:t>
            </w:r>
            <w:r w:rsidRPr="00760FD2">
              <w:rPr>
                <w:rFonts w:ascii="Arial" w:hAnsi="Arial" w:cs="Arial"/>
              </w:rPr>
              <w:t xml:space="preserve"> Devolução de obra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  <w:b/>
              </w:rPr>
              <w:t>Ator: Bibliotecário:</w:t>
            </w:r>
            <w:proofErr w:type="gramStart"/>
            <w:r w:rsidRPr="00760FD2">
              <w:rPr>
                <w:rFonts w:ascii="Arial" w:hAnsi="Arial" w:cs="Arial"/>
              </w:rPr>
              <w:t xml:space="preserve">  </w:t>
            </w:r>
            <w:proofErr w:type="gramEnd"/>
            <w:r w:rsidRPr="00760FD2">
              <w:rPr>
                <w:rFonts w:ascii="Arial" w:hAnsi="Arial" w:cs="Arial"/>
              </w:rPr>
              <w:t>usuário.</w:t>
            </w:r>
          </w:p>
        </w:tc>
      </w:tr>
      <w:tr w:rsidR="00BC6BD4" w:rsidRPr="000857FD" w:rsidTr="00BC6BD4">
        <w:tc>
          <w:tcPr>
            <w:tcW w:w="9211" w:type="dxa"/>
          </w:tcPr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Fluxo Principal.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1-Usuário entrega a obra.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2-[</w:t>
            </w:r>
            <w:proofErr w:type="spellStart"/>
            <w:r w:rsidRPr="00760FD2">
              <w:rPr>
                <w:rFonts w:ascii="Arial" w:hAnsi="Arial" w:cs="Arial"/>
              </w:rPr>
              <w:t>ev</w:t>
            </w:r>
            <w:proofErr w:type="spellEnd"/>
            <w:proofErr w:type="gramStart"/>
            <w:r w:rsidRPr="00760FD2">
              <w:rPr>
                <w:rFonts w:ascii="Arial" w:hAnsi="Arial" w:cs="Arial"/>
              </w:rPr>
              <w:t>]Digita</w:t>
            </w:r>
            <w:proofErr w:type="gramEnd"/>
            <w:r w:rsidRPr="00760FD2">
              <w:rPr>
                <w:rFonts w:ascii="Arial" w:hAnsi="Arial" w:cs="Arial"/>
              </w:rPr>
              <w:t xml:space="preserve"> o numero do exemplar.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3-[</w:t>
            </w:r>
            <w:proofErr w:type="spellStart"/>
            <w:proofErr w:type="gramStart"/>
            <w:r w:rsidRPr="00760FD2">
              <w:rPr>
                <w:rFonts w:ascii="Arial" w:hAnsi="Arial" w:cs="Arial"/>
              </w:rPr>
              <w:t>rs</w:t>
            </w:r>
            <w:proofErr w:type="spellEnd"/>
            <w:proofErr w:type="gramEnd"/>
            <w:r w:rsidRPr="00760FD2">
              <w:rPr>
                <w:rFonts w:ascii="Arial" w:hAnsi="Arial" w:cs="Arial"/>
              </w:rPr>
              <w:t xml:space="preserve">] O sistema retorna o nome do usuário que realizou o empréstimo a data do empréstimo e da devolução 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4</w:t>
            </w:r>
            <w:proofErr w:type="gramEnd"/>
            <w:r w:rsidRPr="00760FD2">
              <w:rPr>
                <w:rFonts w:ascii="Arial" w:hAnsi="Arial" w:cs="Arial"/>
              </w:rPr>
              <w:t>[</w:t>
            </w:r>
            <w:proofErr w:type="spellStart"/>
            <w:r w:rsidRPr="00760FD2">
              <w:rPr>
                <w:rFonts w:ascii="Arial" w:hAnsi="Arial" w:cs="Arial"/>
              </w:rPr>
              <w:t>rs</w:t>
            </w:r>
            <w:proofErr w:type="spellEnd"/>
            <w:r w:rsidRPr="00760FD2">
              <w:rPr>
                <w:rFonts w:ascii="Arial" w:hAnsi="Arial" w:cs="Arial"/>
              </w:rPr>
              <w:t>] Devolução realizada com sucesso</w:t>
            </w:r>
          </w:p>
        </w:tc>
      </w:tr>
      <w:tr w:rsidR="00BC6BD4" w:rsidRPr="000857FD" w:rsidTr="00BC6BD4">
        <w:tc>
          <w:tcPr>
            <w:tcW w:w="9211" w:type="dxa"/>
          </w:tcPr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  <w:b/>
              </w:rPr>
              <w:t>Fluxo alternativo (tratamento de exceções)</w:t>
            </w:r>
            <w:r w:rsidR="00760FD2" w:rsidRPr="00760FD2">
              <w:rPr>
                <w:rFonts w:ascii="Arial" w:hAnsi="Arial" w:cs="Arial"/>
                <w:b/>
              </w:rPr>
              <w:t>: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 xml:space="preserve">1.a-Obra danificada.                    </w:t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1.</w:t>
            </w:r>
            <w:proofErr w:type="gramEnd"/>
            <w:r w:rsidRPr="00760FD2">
              <w:rPr>
                <w:rFonts w:ascii="Arial" w:hAnsi="Arial" w:cs="Arial"/>
              </w:rPr>
              <w:t>a1-O bibliotecário informa ao usuário que ele está bloqueado até ressarcir a obra.</w:t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1.</w:t>
            </w:r>
            <w:proofErr w:type="gramEnd"/>
            <w:r w:rsidRPr="00760FD2">
              <w:rPr>
                <w:rFonts w:ascii="Arial" w:hAnsi="Arial" w:cs="Arial"/>
              </w:rPr>
              <w:t>a2- O livro fica retido na biblioteca e indisponível para empréstimo.</w:t>
            </w:r>
          </w:p>
          <w:p w:rsidR="00BC6BD4" w:rsidRPr="00760FD2" w:rsidRDefault="00BC6BD4" w:rsidP="00760FD2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ab/>
              <w:t xml:space="preserve">1. </w:t>
            </w:r>
            <w:proofErr w:type="gramStart"/>
            <w:r w:rsidRPr="00760FD2">
              <w:rPr>
                <w:rFonts w:ascii="Arial" w:hAnsi="Arial" w:cs="Arial"/>
              </w:rPr>
              <w:t>a3</w:t>
            </w:r>
            <w:proofErr w:type="gramEnd"/>
            <w:r w:rsidRPr="00760FD2">
              <w:rPr>
                <w:rFonts w:ascii="Arial" w:hAnsi="Arial" w:cs="Arial"/>
              </w:rPr>
              <w:t>- A situação do livro muda para danificado.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>3.a – Devolução atrasada.</w:t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3.</w:t>
            </w:r>
            <w:proofErr w:type="gramEnd"/>
            <w:r w:rsidRPr="00760FD2">
              <w:rPr>
                <w:rFonts w:ascii="Arial" w:hAnsi="Arial" w:cs="Arial"/>
              </w:rPr>
              <w:t>a1-  Bibliotecário(a) informa o atraso.</w:t>
            </w:r>
            <w:r w:rsidRPr="00760FD2">
              <w:rPr>
                <w:rFonts w:ascii="Arial" w:hAnsi="Arial" w:cs="Arial"/>
              </w:rPr>
              <w:tab/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3.</w:t>
            </w:r>
            <w:proofErr w:type="gramEnd"/>
            <w:r w:rsidRPr="00760FD2">
              <w:rPr>
                <w:rFonts w:ascii="Arial" w:hAnsi="Arial" w:cs="Arial"/>
              </w:rPr>
              <w:t>a2 – Sistema gera a multa.</w:t>
            </w:r>
          </w:p>
          <w:p w:rsidR="00BC6BD4" w:rsidRPr="00760FD2" w:rsidRDefault="00BC6BD4" w:rsidP="00BC6BD4">
            <w:pPr>
              <w:ind w:firstLine="708"/>
              <w:rPr>
                <w:rFonts w:ascii="Arial" w:hAnsi="Arial" w:cs="Arial"/>
              </w:rPr>
            </w:pPr>
            <w:proofErr w:type="gramStart"/>
            <w:r w:rsidRPr="00760FD2">
              <w:rPr>
                <w:rFonts w:ascii="Arial" w:hAnsi="Arial" w:cs="Arial"/>
              </w:rPr>
              <w:t>3.</w:t>
            </w:r>
            <w:proofErr w:type="gramEnd"/>
            <w:r w:rsidRPr="00760FD2">
              <w:rPr>
                <w:rFonts w:ascii="Arial" w:hAnsi="Arial" w:cs="Arial"/>
              </w:rPr>
              <w:t xml:space="preserve">a3 -  Usuário será bloqueado se passar de 10 dias úteis. </w:t>
            </w:r>
          </w:p>
          <w:p w:rsidR="00BC6BD4" w:rsidRPr="00760FD2" w:rsidRDefault="00BC6BD4" w:rsidP="00BC6BD4">
            <w:pPr>
              <w:rPr>
                <w:rFonts w:ascii="Arial" w:hAnsi="Arial" w:cs="Arial"/>
              </w:rPr>
            </w:pPr>
            <w:r w:rsidRPr="00760FD2">
              <w:rPr>
                <w:rFonts w:ascii="Arial" w:hAnsi="Arial" w:cs="Arial"/>
              </w:rPr>
              <w:tab/>
            </w:r>
            <w:proofErr w:type="gramStart"/>
            <w:r w:rsidRPr="00760FD2">
              <w:rPr>
                <w:rFonts w:ascii="Arial" w:hAnsi="Arial" w:cs="Arial"/>
              </w:rPr>
              <w:t>3.</w:t>
            </w:r>
            <w:proofErr w:type="gramEnd"/>
            <w:r w:rsidRPr="00760FD2">
              <w:rPr>
                <w:rFonts w:ascii="Arial" w:hAnsi="Arial" w:cs="Arial"/>
              </w:rPr>
              <w:t>a4 – Usuário será desbloqueado após o pagamento da multa.</w:t>
            </w:r>
          </w:p>
        </w:tc>
      </w:tr>
    </w:tbl>
    <w:p w:rsidR="00287A64" w:rsidRDefault="00287A64" w:rsidP="00146296">
      <w:pPr>
        <w:pStyle w:val="T2-TituloSecundario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46" w:name="_Toc392362345"/>
    </w:p>
    <w:p w:rsidR="00287A64" w:rsidRDefault="00287A64" w:rsidP="00146296">
      <w:pPr>
        <w:pStyle w:val="T2-TituloSecundario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146296" w:rsidRPr="000857FD" w:rsidRDefault="00287A64" w:rsidP="00146296">
      <w:pPr>
        <w:pStyle w:val="T2-TituloSecundario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2.1.3 Modelo conceitual</w:t>
      </w:r>
      <w:r w:rsidR="00146296" w:rsidRPr="000857FD">
        <w:rPr>
          <w:rFonts w:ascii="Arial" w:hAnsi="Arial" w:cs="Arial"/>
          <w:sz w:val="24"/>
          <w:szCs w:val="24"/>
        </w:rPr>
        <w:t>.</w:t>
      </w:r>
      <w:bookmarkEnd w:id="46"/>
    </w:p>
    <w:p w:rsidR="00146296" w:rsidRPr="000857FD" w:rsidRDefault="00146296" w:rsidP="00DF1D72">
      <w:pPr>
        <w:pStyle w:val="TE-Normal"/>
        <w:rPr>
          <w:rFonts w:ascii="Arial" w:hAnsi="Arial" w:cs="Arial"/>
          <w:sz w:val="24"/>
          <w:szCs w:val="24"/>
        </w:rPr>
      </w:pPr>
    </w:p>
    <w:p w:rsidR="00BC6317" w:rsidRPr="000857FD" w:rsidRDefault="00287A64" w:rsidP="00287A64">
      <w:pPr>
        <w:pStyle w:val="TE-Normal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Utilizou-se o quadro</w:t>
      </w:r>
      <w:r w:rsidR="00146296" w:rsidRPr="000857FD">
        <w:rPr>
          <w:rFonts w:ascii="Arial" w:hAnsi="Arial" w:cs="Arial"/>
          <w:sz w:val="24"/>
          <w:szCs w:val="24"/>
        </w:rPr>
        <w:t xml:space="preserve"> de requisitos </w:t>
      </w:r>
      <w:r>
        <w:rPr>
          <w:rFonts w:ascii="Arial" w:hAnsi="Arial" w:cs="Arial"/>
          <w:sz w:val="24"/>
          <w:szCs w:val="24"/>
        </w:rPr>
        <w:t>para</w:t>
      </w:r>
      <w:r w:rsidR="00146296" w:rsidRPr="000857FD">
        <w:rPr>
          <w:rFonts w:ascii="Arial" w:hAnsi="Arial" w:cs="Arial"/>
          <w:sz w:val="24"/>
          <w:szCs w:val="24"/>
        </w:rPr>
        <w:t xml:space="preserve"> a co</w:t>
      </w:r>
      <w:r>
        <w:rPr>
          <w:rFonts w:ascii="Arial" w:hAnsi="Arial" w:cs="Arial"/>
          <w:sz w:val="24"/>
          <w:szCs w:val="24"/>
        </w:rPr>
        <w:t>nstrução do modelo conceitual.</w:t>
      </w:r>
    </w:p>
    <w:p w:rsidR="00BC6317" w:rsidRPr="000857FD" w:rsidRDefault="00287A64" w:rsidP="00760FD2">
      <w:pPr>
        <w:pStyle w:val="TE-Normal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-770255</wp:posOffset>
            </wp:positionH>
            <wp:positionV relativeFrom="paragraph">
              <wp:posOffset>1144905</wp:posOffset>
            </wp:positionV>
            <wp:extent cx="6798945" cy="4620895"/>
            <wp:effectExtent l="0" t="0" r="190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BB4" w:rsidRPr="000857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28B05" wp14:editId="1BCC23D3">
                <wp:simplePos x="0" y="0"/>
                <wp:positionH relativeFrom="column">
                  <wp:posOffset>-720725</wp:posOffset>
                </wp:positionH>
                <wp:positionV relativeFrom="paragraph">
                  <wp:posOffset>349250</wp:posOffset>
                </wp:positionV>
                <wp:extent cx="6629400" cy="457200"/>
                <wp:effectExtent l="0" t="0" r="0" b="0"/>
                <wp:wrapSquare wrapText="bothSides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0DF9" w:rsidRPr="00256629" w:rsidRDefault="00240DF9" w:rsidP="000D6BB4">
                            <w:pPr>
                              <w:pStyle w:val="Legenda"/>
                              <w:ind w:right="-58"/>
                              <w:rPr>
                                <w:rFonts w:ascii="Times New Roman" w:hAnsi="Times New Roman"/>
                                <w:noProof/>
                                <w:snapToGrid w:val="0"/>
                                <w:sz w:val="36"/>
                              </w:rPr>
                            </w:pPr>
                            <w:bookmarkStart w:id="47" w:name="_Toc392362418"/>
                            <w:proofErr w:type="spellStart"/>
                            <w:r w:rsidRPr="00256629">
                              <w:rPr>
                                <w:sz w:val="26"/>
                              </w:rPr>
                              <w:t>Figura</w:t>
                            </w:r>
                            <w:proofErr w:type="spellEnd"/>
                            <w:r w:rsidRPr="00256629">
                              <w:rPr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</w:rPr>
                              <w:t>1</w:t>
                            </w:r>
                            <w:r>
                              <w:rPr>
                                <w:sz w:val="26"/>
                              </w:rPr>
                              <w:fldChar w:fldCharType="end"/>
                            </w:r>
                            <w:r w:rsidRPr="00256629">
                              <w:rPr>
                                <w:sz w:val="26"/>
                              </w:rPr>
                              <w:t xml:space="preserve"> – </w:t>
                            </w:r>
                            <w:proofErr w:type="spellStart"/>
                            <w:r w:rsidRPr="00256629">
                              <w:rPr>
                                <w:b w:val="0"/>
                                <w:sz w:val="26"/>
                              </w:rPr>
                              <w:t>Modelo</w:t>
                            </w:r>
                            <w:proofErr w:type="spellEnd"/>
                            <w:r w:rsidRPr="00256629">
                              <w:rPr>
                                <w:b w:val="0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256629">
                              <w:rPr>
                                <w:b w:val="0"/>
                                <w:sz w:val="26"/>
                              </w:rPr>
                              <w:t>conceitual</w:t>
                            </w:r>
                            <w:bookmarkEnd w:id="4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2" o:spid="_x0000_s1026" type="#_x0000_t202" style="position:absolute;left:0;text-align:left;margin-left:-56.75pt;margin-top:27.5pt;width:522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" stroked="f">
                <v:textbox inset="0,0,0,0">
                  <w:txbxContent>
                    <w:p w:rsidR="00253EB2" w:rsidRPr="00256629" w:rsidRDefault="00253EB2" w:rsidP="000D6BB4">
                      <w:pPr>
                        <w:pStyle w:val="Legenda"/>
                        <w:ind w:right="-58"/>
                        <w:rPr>
                          <w:rFonts w:ascii="Times New Roman" w:hAnsi="Times New Roman"/>
                          <w:noProof/>
                          <w:snapToGrid w:val="0"/>
                          <w:sz w:val="36"/>
                        </w:rPr>
                      </w:pPr>
                      <w:bookmarkStart w:id="48" w:name="_Toc392362418"/>
                      <w:proofErr w:type="spellStart"/>
                      <w:r w:rsidRPr="00256629">
                        <w:rPr>
                          <w:sz w:val="26"/>
                        </w:rPr>
                        <w:t>Figura</w:t>
                      </w:r>
                      <w:proofErr w:type="spellEnd"/>
                      <w:r w:rsidRPr="00256629">
                        <w:rPr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fldChar w:fldCharType="begin"/>
                      </w:r>
                      <w:r>
                        <w:rPr>
                          <w:sz w:val="26"/>
                        </w:rPr>
                        <w:instrText xml:space="preserve"> SEQ Figura \* ARABIC </w:instrText>
                      </w:r>
                      <w:r>
                        <w:rPr>
                          <w:sz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</w:rPr>
                        <w:t>1</w:t>
                      </w:r>
                      <w:r>
                        <w:rPr>
                          <w:sz w:val="26"/>
                        </w:rPr>
                        <w:fldChar w:fldCharType="end"/>
                      </w:r>
                      <w:r w:rsidRPr="00256629">
                        <w:rPr>
                          <w:sz w:val="26"/>
                        </w:rPr>
                        <w:t xml:space="preserve"> – </w:t>
                      </w:r>
                      <w:proofErr w:type="spellStart"/>
                      <w:r w:rsidRPr="00256629">
                        <w:rPr>
                          <w:b w:val="0"/>
                          <w:sz w:val="26"/>
                        </w:rPr>
                        <w:t>Modelo</w:t>
                      </w:r>
                      <w:proofErr w:type="spellEnd"/>
                      <w:r w:rsidRPr="00256629">
                        <w:rPr>
                          <w:b w:val="0"/>
                          <w:sz w:val="26"/>
                        </w:rPr>
                        <w:t xml:space="preserve"> </w:t>
                      </w:r>
                      <w:proofErr w:type="spellStart"/>
                      <w:r w:rsidRPr="00256629">
                        <w:rPr>
                          <w:b w:val="0"/>
                          <w:sz w:val="26"/>
                        </w:rPr>
                        <w:t>conceitual</w:t>
                      </w:r>
                      <w:bookmarkEnd w:id="4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46296" w:rsidRPr="000857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870370" wp14:editId="339B927D">
                <wp:simplePos x="0" y="0"/>
                <wp:positionH relativeFrom="column">
                  <wp:posOffset>-656590</wp:posOffset>
                </wp:positionH>
                <wp:positionV relativeFrom="paragraph">
                  <wp:posOffset>8194040</wp:posOffset>
                </wp:positionV>
                <wp:extent cx="6629400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0DF9" w:rsidRPr="00D81C5C" w:rsidRDefault="00240DF9" w:rsidP="00146296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" o:spid="_x0000_s1027" type="#_x0000_t202" style="position:absolute;left:0;text-align:left;margin-left:-51.7pt;margin-top:645.2pt;width:52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" stroked="f">
                <v:textbox style="mso-fit-shape-to-text:t" inset="0,0,0,0">
                  <w:txbxContent>
                    <w:p w:rsidR="00253EB2" w:rsidRPr="00D81C5C" w:rsidRDefault="00253EB2" w:rsidP="00146296">
                      <w:pPr>
                        <w:pStyle w:val="Legenda"/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6317" w:rsidRPr="000857FD" w:rsidRDefault="00760FD2" w:rsidP="00760FD2">
      <w:pPr>
        <w:pStyle w:val="TE-Normal"/>
        <w:ind w:firstLine="0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-1351915</wp:posOffset>
            </wp:positionH>
            <wp:positionV relativeFrom="paragraph">
              <wp:posOffset>1640840</wp:posOffset>
            </wp:positionV>
            <wp:extent cx="8305165" cy="5365750"/>
            <wp:effectExtent l="2858" t="0" r="3492" b="0"/>
            <wp:wrapSquare wrapText="bothSides"/>
            <wp:docPr id="24" name="Imagem 7" descr="Diagrama de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Interfac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05165" cy="536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13B" w:rsidRPr="000857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24AE6" wp14:editId="6100253B">
                <wp:simplePos x="0" y="0"/>
                <wp:positionH relativeFrom="column">
                  <wp:posOffset>-2486660</wp:posOffset>
                </wp:positionH>
                <wp:positionV relativeFrom="paragraph">
                  <wp:posOffset>5191760</wp:posOffset>
                </wp:positionV>
                <wp:extent cx="3677920" cy="457200"/>
                <wp:effectExtent l="0" t="8890" r="8890" b="8890"/>
                <wp:wrapTight wrapText="bothSides">
                  <wp:wrapPolygon edited="0">
                    <wp:start x="21652" y="420"/>
                    <wp:lineTo x="60" y="420"/>
                    <wp:lineTo x="60" y="21120"/>
                    <wp:lineTo x="21652" y="21120"/>
                    <wp:lineTo x="21652" y="42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779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0DF9" w:rsidRPr="00256629" w:rsidRDefault="00240DF9" w:rsidP="0097313B">
                            <w:pPr>
                              <w:pStyle w:val="Legenda"/>
                              <w:rPr>
                                <w:sz w:val="26"/>
                              </w:rPr>
                            </w:pPr>
                            <w:bookmarkStart w:id="48" w:name="_Toc392362419"/>
                            <w:proofErr w:type="spellStart"/>
                            <w:r w:rsidRPr="00256629">
                              <w:rPr>
                                <w:sz w:val="26"/>
                              </w:rPr>
                              <w:t>Figura</w:t>
                            </w:r>
                            <w:proofErr w:type="spellEnd"/>
                            <w:r w:rsidRPr="00256629">
                              <w:rPr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sz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</w:rPr>
                              <w:fldChar w:fldCharType="end"/>
                            </w:r>
                            <w:r w:rsidRPr="00256629">
                              <w:rPr>
                                <w:sz w:val="26"/>
                              </w:rPr>
                              <w:t xml:space="preserve"> – </w:t>
                            </w:r>
                            <w:proofErr w:type="spellStart"/>
                            <w:r w:rsidRPr="00256629">
                              <w:rPr>
                                <w:b w:val="0"/>
                                <w:sz w:val="26"/>
                              </w:rPr>
                              <w:t>Diagrama</w:t>
                            </w:r>
                            <w:proofErr w:type="spellEnd"/>
                            <w:r w:rsidRPr="00256629">
                              <w:rPr>
                                <w:b w:val="0"/>
                                <w:sz w:val="26"/>
                              </w:rPr>
                              <w:t xml:space="preserve"> de interfaces</w:t>
                            </w:r>
                            <w:bookmarkEnd w:id="48"/>
                          </w:p>
                          <w:p w:rsidR="00240DF9" w:rsidRPr="0097313B" w:rsidRDefault="00240DF9" w:rsidP="009731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33" o:spid="_x0000_s1028" type="#_x0000_t202" style="position:absolute;left:0;text-align:left;margin-left:-195.8pt;margin-top:408.8pt;width:289.6pt;height:36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" stroked="f">
                <v:textbox inset="0,0,0,0">
                  <w:txbxContent>
                    <w:p w:rsidR="00253EB2" w:rsidRPr="00256629" w:rsidRDefault="00253EB2" w:rsidP="0097313B">
                      <w:pPr>
                        <w:pStyle w:val="Legenda"/>
                        <w:rPr>
                          <w:sz w:val="26"/>
                        </w:rPr>
                      </w:pPr>
                      <w:bookmarkStart w:id="50" w:name="_Toc392362419"/>
                      <w:proofErr w:type="spellStart"/>
                      <w:r w:rsidRPr="00256629">
                        <w:rPr>
                          <w:sz w:val="26"/>
                        </w:rPr>
                        <w:t>Figura</w:t>
                      </w:r>
                      <w:proofErr w:type="spellEnd"/>
                      <w:r w:rsidRPr="00256629">
                        <w:rPr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fldChar w:fldCharType="begin"/>
                      </w:r>
                      <w:r>
                        <w:rPr>
                          <w:sz w:val="26"/>
                        </w:rPr>
                        <w:instrText xml:space="preserve"> SEQ Figura \* ARABIC </w:instrText>
                      </w:r>
                      <w:r>
                        <w:rPr>
                          <w:sz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</w:rPr>
                        <w:t>2</w:t>
                      </w:r>
                      <w:r>
                        <w:rPr>
                          <w:sz w:val="26"/>
                        </w:rPr>
                        <w:fldChar w:fldCharType="end"/>
                      </w:r>
                      <w:r w:rsidRPr="00256629">
                        <w:rPr>
                          <w:sz w:val="26"/>
                        </w:rPr>
                        <w:t xml:space="preserve"> – </w:t>
                      </w:r>
                      <w:proofErr w:type="spellStart"/>
                      <w:r w:rsidRPr="00256629">
                        <w:rPr>
                          <w:b w:val="0"/>
                          <w:sz w:val="26"/>
                        </w:rPr>
                        <w:t>Diagrama</w:t>
                      </w:r>
                      <w:proofErr w:type="spellEnd"/>
                      <w:r w:rsidRPr="00256629">
                        <w:rPr>
                          <w:b w:val="0"/>
                          <w:sz w:val="26"/>
                        </w:rPr>
                        <w:t xml:space="preserve"> de interfaces</w:t>
                      </w:r>
                      <w:bookmarkEnd w:id="50"/>
                    </w:p>
                    <w:p w:rsidR="00253EB2" w:rsidRPr="0097313B" w:rsidRDefault="00253EB2" w:rsidP="009731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46296" w:rsidRPr="000857FD">
        <w:rPr>
          <w:rFonts w:ascii="Arial" w:hAnsi="Arial" w:cs="Arial"/>
          <w:sz w:val="24"/>
          <w:szCs w:val="24"/>
        </w:rPr>
        <w:br w:type="page"/>
      </w:r>
    </w:p>
    <w:p w:rsidR="00027D4F" w:rsidRPr="000857FD" w:rsidRDefault="00027D4F" w:rsidP="00D72896">
      <w:pPr>
        <w:pStyle w:val="TE-Normal"/>
        <w:rPr>
          <w:rFonts w:ascii="Arial" w:hAnsi="Arial" w:cs="Arial"/>
          <w:sz w:val="24"/>
          <w:szCs w:val="24"/>
        </w:rPr>
      </w:pPr>
    </w:p>
    <w:p w:rsidR="00DF1D72" w:rsidRDefault="0097313B" w:rsidP="0097313B">
      <w:pPr>
        <w:pStyle w:val="TE-Normal"/>
        <w:ind w:firstLine="0"/>
        <w:rPr>
          <w:rFonts w:ascii="Arial" w:hAnsi="Arial" w:cs="Arial"/>
          <w:noProof/>
          <w:snapToGrid/>
          <w:sz w:val="24"/>
          <w:szCs w:val="24"/>
        </w:rPr>
      </w:pPr>
      <w:r w:rsidRPr="000857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1DCAB" wp14:editId="600B7B17">
                <wp:simplePos x="0" y="0"/>
                <wp:positionH relativeFrom="column">
                  <wp:posOffset>-83185</wp:posOffset>
                </wp:positionH>
                <wp:positionV relativeFrom="paragraph">
                  <wp:posOffset>135255</wp:posOffset>
                </wp:positionV>
                <wp:extent cx="5715000" cy="635"/>
                <wp:effectExtent l="0" t="0" r="0" b="635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0DF9" w:rsidRPr="00F96F72" w:rsidRDefault="00240DF9" w:rsidP="0097313B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  <w:sz w:val="36"/>
                                <w:lang w:val="pt-BR"/>
                              </w:rPr>
                            </w:pPr>
                            <w:bookmarkStart w:id="49" w:name="_Toc392362420"/>
                            <w:r w:rsidRPr="00F96F72">
                              <w:rPr>
                                <w:sz w:val="26"/>
                                <w:lang w:val="pt-BR"/>
                              </w:rPr>
                              <w:t xml:space="preserve">Figura </w:t>
                            </w:r>
                            <w:r>
                              <w:rPr>
                                <w:sz w:val="26"/>
                              </w:rPr>
                              <w:fldChar w:fldCharType="begin"/>
                            </w:r>
                            <w:r w:rsidRPr="00F96F72">
                              <w:rPr>
                                <w:sz w:val="26"/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sz w:val="26"/>
                              </w:rPr>
                              <w:fldChar w:fldCharType="separate"/>
                            </w:r>
                            <w:r w:rsidRPr="00F96F72">
                              <w:rPr>
                                <w:noProof/>
                                <w:sz w:val="26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sz w:val="26"/>
                              </w:rPr>
                              <w:fldChar w:fldCharType="end"/>
                            </w:r>
                            <w:r w:rsidRPr="00F96F72">
                              <w:rPr>
                                <w:sz w:val="26"/>
                                <w:lang w:val="pt-BR"/>
                              </w:rPr>
                              <w:t xml:space="preserve"> – </w:t>
                            </w:r>
                            <w:r w:rsidRPr="00F96F72">
                              <w:rPr>
                                <w:b w:val="0"/>
                                <w:sz w:val="26"/>
                                <w:lang w:val="pt-BR"/>
                              </w:rPr>
                              <w:t>Diagrama de casos de uso</w:t>
                            </w:r>
                            <w:bookmarkEnd w:id="49"/>
                            <w:r w:rsidRPr="00F96F72">
                              <w:rPr>
                                <w:sz w:val="26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5" o:spid="_x0000_s1029" type="#_x0000_t202" style="position:absolute;left:0;text-align:left;margin-left:-6.55pt;margin-top:10.65pt;width:450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" stroked="f">
                <v:textbox style="mso-fit-shape-to-text:t" inset="0,0,0,0">
                  <w:txbxContent>
                    <w:p w:rsidR="00253EB2" w:rsidRPr="00F96F72" w:rsidRDefault="00253EB2" w:rsidP="0097313B">
                      <w:pPr>
                        <w:pStyle w:val="Legenda"/>
                        <w:rPr>
                          <w:rFonts w:ascii="Times New Roman" w:hAnsi="Times New Roman"/>
                          <w:noProof/>
                          <w:sz w:val="36"/>
                          <w:lang w:val="pt-BR"/>
                        </w:rPr>
                      </w:pPr>
                      <w:bookmarkStart w:id="52" w:name="_Toc392362420"/>
                      <w:r w:rsidRPr="00F96F72">
                        <w:rPr>
                          <w:sz w:val="26"/>
                          <w:lang w:val="pt-BR"/>
                        </w:rPr>
                        <w:t xml:space="preserve">Figura </w:t>
                      </w:r>
                      <w:r>
                        <w:rPr>
                          <w:sz w:val="26"/>
                        </w:rPr>
                        <w:fldChar w:fldCharType="begin"/>
                      </w:r>
                      <w:r w:rsidRPr="00F96F72">
                        <w:rPr>
                          <w:sz w:val="26"/>
                          <w:lang w:val="pt-BR"/>
                        </w:rPr>
                        <w:instrText xml:space="preserve"> SEQ Figura \* ARABIC </w:instrText>
                      </w:r>
                      <w:r>
                        <w:rPr>
                          <w:sz w:val="26"/>
                        </w:rPr>
                        <w:fldChar w:fldCharType="separate"/>
                      </w:r>
                      <w:r w:rsidRPr="00F96F72">
                        <w:rPr>
                          <w:noProof/>
                          <w:sz w:val="26"/>
                          <w:lang w:val="pt-BR"/>
                        </w:rPr>
                        <w:t>3</w:t>
                      </w:r>
                      <w:r>
                        <w:rPr>
                          <w:sz w:val="26"/>
                        </w:rPr>
                        <w:fldChar w:fldCharType="end"/>
                      </w:r>
                      <w:r w:rsidRPr="00F96F72">
                        <w:rPr>
                          <w:sz w:val="26"/>
                          <w:lang w:val="pt-BR"/>
                        </w:rPr>
                        <w:t xml:space="preserve"> – </w:t>
                      </w:r>
                      <w:r w:rsidRPr="00F96F72">
                        <w:rPr>
                          <w:b w:val="0"/>
                          <w:sz w:val="26"/>
                          <w:lang w:val="pt-BR"/>
                        </w:rPr>
                        <w:t>Diagrama de casos de uso</w:t>
                      </w:r>
                      <w:bookmarkEnd w:id="52"/>
                      <w:r w:rsidRPr="00F96F72">
                        <w:rPr>
                          <w:sz w:val="26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7A64" w:rsidRPr="000857FD" w:rsidRDefault="00287A64" w:rsidP="0097313B">
      <w:pPr>
        <w:pStyle w:val="TE-Normal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>
            <wp:extent cx="5227773" cy="5075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 de us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DA" w:rsidRPr="000857FD" w:rsidRDefault="000D6BB4" w:rsidP="0002367C">
      <w:pPr>
        <w:pStyle w:val="TE-Normal"/>
        <w:ind w:firstLine="709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Na </w:t>
      </w:r>
      <w:r w:rsidRPr="00287A64">
        <w:rPr>
          <w:rFonts w:ascii="Arial" w:hAnsi="Arial" w:cs="Arial"/>
          <w:sz w:val="24"/>
          <w:szCs w:val="24"/>
        </w:rPr>
        <w:t>figura 2</w:t>
      </w:r>
      <w:r w:rsidR="00016ADA" w:rsidRPr="000857FD">
        <w:rPr>
          <w:rFonts w:ascii="Arial" w:hAnsi="Arial" w:cs="Arial"/>
          <w:sz w:val="24"/>
          <w:szCs w:val="24"/>
        </w:rPr>
        <w:t xml:space="preserve"> esta representada como a</w:t>
      </w:r>
      <w:r w:rsidRPr="000857FD">
        <w:rPr>
          <w:rFonts w:ascii="Arial" w:hAnsi="Arial" w:cs="Arial"/>
          <w:sz w:val="24"/>
          <w:szCs w:val="24"/>
        </w:rPr>
        <w:t>s telas irão se comportar como será a navegação entre elas, ela e utilizada como um rascunho</w:t>
      </w:r>
      <w:r w:rsidR="00016ADA" w:rsidRPr="000857FD">
        <w:rPr>
          <w:rFonts w:ascii="Arial" w:hAnsi="Arial" w:cs="Arial"/>
          <w:sz w:val="24"/>
          <w:szCs w:val="24"/>
        </w:rPr>
        <w:t xml:space="preserve"> e também um modelo para poder criar as interfaces, a partir de uma ideia já estudada anteriormente, desta forma e etapa de </w:t>
      </w:r>
      <w:proofErr w:type="gramStart"/>
      <w:r w:rsidR="00016ADA" w:rsidRPr="000857FD">
        <w:rPr>
          <w:rFonts w:ascii="Arial" w:hAnsi="Arial" w:cs="Arial"/>
          <w:sz w:val="24"/>
          <w:szCs w:val="24"/>
        </w:rPr>
        <w:t>implementação</w:t>
      </w:r>
      <w:proofErr w:type="gramEnd"/>
      <w:r w:rsidR="00016ADA" w:rsidRPr="000857FD">
        <w:rPr>
          <w:rFonts w:ascii="Arial" w:hAnsi="Arial" w:cs="Arial"/>
          <w:sz w:val="24"/>
          <w:szCs w:val="24"/>
        </w:rPr>
        <w:t xml:space="preserve"> será muito facilitada.</w:t>
      </w:r>
    </w:p>
    <w:p w:rsidR="00E64D3D" w:rsidRPr="000857FD" w:rsidRDefault="00016ADA" w:rsidP="0002367C">
      <w:pPr>
        <w:pStyle w:val="TE-Normal"/>
        <w:ind w:firstLine="709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Na </w:t>
      </w:r>
      <w:r w:rsidRPr="00287A64">
        <w:rPr>
          <w:rFonts w:ascii="Arial" w:hAnsi="Arial" w:cs="Arial"/>
          <w:sz w:val="24"/>
          <w:szCs w:val="24"/>
        </w:rPr>
        <w:t>figura 3</w:t>
      </w:r>
      <w:r w:rsidRPr="000857FD">
        <w:rPr>
          <w:rFonts w:ascii="Arial" w:hAnsi="Arial" w:cs="Arial"/>
          <w:sz w:val="24"/>
          <w:szCs w:val="24"/>
        </w:rPr>
        <w:t xml:space="preserve"> o diagrama de casos de uso demonstra quais são os atores e também os requisitos que estarão envolvidos no processo de manipulação do software. </w:t>
      </w:r>
      <w:r w:rsidR="000D6BB4" w:rsidRPr="000857FD">
        <w:rPr>
          <w:rFonts w:ascii="Arial" w:hAnsi="Arial" w:cs="Arial"/>
          <w:sz w:val="24"/>
          <w:szCs w:val="24"/>
        </w:rPr>
        <w:t xml:space="preserve"> </w:t>
      </w:r>
    </w:p>
    <w:p w:rsidR="006A406E" w:rsidRPr="000857FD" w:rsidRDefault="006A406E" w:rsidP="006A406E">
      <w:pPr>
        <w:pStyle w:val="TE-Normal"/>
        <w:rPr>
          <w:rFonts w:ascii="Arial" w:hAnsi="Arial" w:cs="Arial"/>
          <w:sz w:val="24"/>
          <w:szCs w:val="24"/>
        </w:rPr>
      </w:pPr>
    </w:p>
    <w:p w:rsidR="00256629" w:rsidRPr="000857FD" w:rsidRDefault="00256629" w:rsidP="00256629">
      <w:pPr>
        <w:pStyle w:val="T2-TituloSecundario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bookmarkStart w:id="50" w:name="_Toc392362346"/>
      <w:proofErr w:type="gramStart"/>
      <w:r w:rsidRPr="000857FD">
        <w:rPr>
          <w:rFonts w:ascii="Arial" w:hAnsi="Arial" w:cs="Arial"/>
          <w:sz w:val="24"/>
          <w:szCs w:val="24"/>
        </w:rPr>
        <w:lastRenderedPageBreak/>
        <w:t>2.2</w:t>
      </w:r>
      <w:bookmarkEnd w:id="50"/>
      <w:r w:rsidR="00287A64">
        <w:rPr>
          <w:rFonts w:ascii="Arial" w:hAnsi="Arial" w:cs="Arial"/>
          <w:sz w:val="24"/>
          <w:szCs w:val="24"/>
        </w:rPr>
        <w:t xml:space="preserve"> Apresentação</w:t>
      </w:r>
      <w:proofErr w:type="gramEnd"/>
      <w:r w:rsidR="00287A64">
        <w:rPr>
          <w:rFonts w:ascii="Arial" w:hAnsi="Arial" w:cs="Arial"/>
          <w:sz w:val="24"/>
          <w:szCs w:val="24"/>
        </w:rPr>
        <w:t xml:space="preserve"> das Interfaces Gráficas</w:t>
      </w:r>
    </w:p>
    <w:p w:rsidR="00E64D3D" w:rsidRPr="000857FD" w:rsidRDefault="00256629" w:rsidP="00E64D3D">
      <w:pPr>
        <w:pStyle w:val="T2-TituloSecundario"/>
        <w:numPr>
          <w:ilvl w:val="0"/>
          <w:numId w:val="0"/>
        </w:numPr>
        <w:ind w:firstLine="709"/>
        <w:rPr>
          <w:rFonts w:ascii="Arial" w:hAnsi="Arial" w:cs="Arial"/>
          <w:b w:val="0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 </w:t>
      </w:r>
      <w:bookmarkStart w:id="51" w:name="_Toc392358195"/>
      <w:bookmarkStart w:id="52" w:name="_Toc392362347"/>
      <w:r w:rsidRPr="000857FD">
        <w:rPr>
          <w:rFonts w:ascii="Arial" w:hAnsi="Arial" w:cs="Arial"/>
          <w:b w:val="0"/>
          <w:sz w:val="24"/>
          <w:szCs w:val="24"/>
        </w:rPr>
        <w:t>Desde o começo da impl</w:t>
      </w:r>
      <w:r w:rsidR="00287A64">
        <w:rPr>
          <w:rFonts w:ascii="Arial" w:hAnsi="Arial" w:cs="Arial"/>
          <w:b w:val="0"/>
          <w:sz w:val="24"/>
          <w:szCs w:val="24"/>
        </w:rPr>
        <w:t>ementação das interfaces ocorreram</w:t>
      </w:r>
      <w:r w:rsidRPr="000857FD">
        <w:rPr>
          <w:rFonts w:ascii="Arial" w:hAnsi="Arial" w:cs="Arial"/>
          <w:b w:val="0"/>
          <w:sz w:val="24"/>
          <w:szCs w:val="24"/>
        </w:rPr>
        <w:t xml:space="preserve"> alguns problemas com respeito </w:t>
      </w:r>
      <w:proofErr w:type="gramStart"/>
      <w:r w:rsidRPr="000857FD">
        <w:rPr>
          <w:rFonts w:ascii="Arial" w:hAnsi="Arial" w:cs="Arial"/>
          <w:b w:val="0"/>
          <w:sz w:val="24"/>
          <w:szCs w:val="24"/>
        </w:rPr>
        <w:t>a</w:t>
      </w:r>
      <w:proofErr w:type="gramEnd"/>
      <w:r w:rsidRPr="000857FD">
        <w:rPr>
          <w:rFonts w:ascii="Arial" w:hAnsi="Arial" w:cs="Arial"/>
          <w:b w:val="0"/>
          <w:sz w:val="24"/>
          <w:szCs w:val="24"/>
        </w:rPr>
        <w:t xml:space="preserve"> padronização delas, visto que pessoas leigas, no assunto informática tivemos que simplificar todas as interfaces. O padrão feito consiste em um gerenciador padrão para cada tipo de cadastro, uma tela principal simplificada, tela de busca padronizada assim também como tela de exclusão.</w:t>
      </w:r>
      <w:bookmarkEnd w:id="51"/>
      <w:bookmarkEnd w:id="52"/>
    </w:p>
    <w:p w:rsidR="00E64D3D" w:rsidRDefault="00C04454" w:rsidP="00E64D3D">
      <w:pPr>
        <w:pStyle w:val="T2-TituloSecundario"/>
        <w:numPr>
          <w:ilvl w:val="0"/>
          <w:numId w:val="0"/>
        </w:numPr>
        <w:ind w:firstLine="709"/>
        <w:jc w:val="center"/>
        <w:rPr>
          <w:rFonts w:ascii="Arial" w:hAnsi="Arial" w:cs="Arial"/>
          <w:noProof/>
          <w:sz w:val="24"/>
          <w:szCs w:val="24"/>
        </w:rPr>
      </w:pPr>
      <w:bookmarkStart w:id="53" w:name="_Toc392358196"/>
      <w:bookmarkStart w:id="54" w:name="_Toc392362348"/>
      <w:bookmarkStart w:id="55" w:name="_Toc392362421"/>
      <w:r w:rsidRPr="000857FD">
        <w:rPr>
          <w:rFonts w:ascii="Arial" w:hAnsi="Arial" w:cs="Arial"/>
          <w:sz w:val="24"/>
          <w:szCs w:val="24"/>
        </w:rPr>
        <w:t xml:space="preserve">Figura </w:t>
      </w:r>
      <w:r w:rsidR="00463C2F" w:rsidRPr="000857FD">
        <w:rPr>
          <w:rFonts w:ascii="Arial" w:hAnsi="Arial" w:cs="Arial"/>
          <w:sz w:val="24"/>
          <w:szCs w:val="24"/>
        </w:rPr>
        <w:fldChar w:fldCharType="begin"/>
      </w:r>
      <w:r w:rsidR="00463C2F" w:rsidRPr="000857FD">
        <w:rPr>
          <w:rFonts w:ascii="Arial" w:hAnsi="Arial" w:cs="Arial"/>
          <w:sz w:val="24"/>
          <w:szCs w:val="24"/>
        </w:rPr>
        <w:instrText xml:space="preserve"> SEQ Figura \* ARABIC </w:instrText>
      </w:r>
      <w:r w:rsidR="00463C2F" w:rsidRPr="000857FD">
        <w:rPr>
          <w:rFonts w:ascii="Arial" w:hAnsi="Arial" w:cs="Arial"/>
          <w:sz w:val="24"/>
          <w:szCs w:val="24"/>
        </w:rPr>
        <w:fldChar w:fldCharType="separate"/>
      </w:r>
      <w:r w:rsidR="00A03D5A">
        <w:rPr>
          <w:rFonts w:ascii="Arial" w:hAnsi="Arial" w:cs="Arial"/>
          <w:noProof/>
          <w:sz w:val="24"/>
          <w:szCs w:val="24"/>
        </w:rPr>
        <w:t>4</w:t>
      </w:r>
      <w:r w:rsidR="00463C2F" w:rsidRPr="000857FD">
        <w:rPr>
          <w:rFonts w:ascii="Arial" w:hAnsi="Arial" w:cs="Arial"/>
          <w:noProof/>
          <w:sz w:val="24"/>
          <w:szCs w:val="24"/>
        </w:rPr>
        <w:fldChar w:fldCharType="end"/>
      </w:r>
      <w:r w:rsidRPr="000857F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857FD">
        <w:rPr>
          <w:rFonts w:ascii="Arial" w:hAnsi="Arial" w:cs="Arial"/>
          <w:b w:val="0"/>
          <w:i/>
          <w:sz w:val="24"/>
          <w:szCs w:val="24"/>
        </w:rPr>
        <w:t>Login</w:t>
      </w:r>
      <w:proofErr w:type="spellEnd"/>
      <w:r w:rsidRPr="000857FD">
        <w:rPr>
          <w:rFonts w:ascii="Arial" w:hAnsi="Arial" w:cs="Arial"/>
          <w:b w:val="0"/>
          <w:sz w:val="24"/>
          <w:szCs w:val="24"/>
        </w:rPr>
        <w:t xml:space="preserve"> Usuário</w:t>
      </w:r>
      <w:bookmarkEnd w:id="53"/>
      <w:bookmarkEnd w:id="54"/>
      <w:bookmarkEnd w:id="55"/>
    </w:p>
    <w:p w:rsidR="00287A64" w:rsidRPr="00287A64" w:rsidRDefault="00287A64" w:rsidP="00287A64">
      <w:pPr>
        <w:pStyle w:val="TE-Normal"/>
      </w:pPr>
      <w:r>
        <w:rPr>
          <w:noProof/>
          <w:snapToGrid/>
        </w:rPr>
        <w:drawing>
          <wp:inline distT="0" distB="0" distL="0" distR="0">
            <wp:extent cx="3863675" cy="1798476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logi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BF" w:rsidRPr="000857FD" w:rsidRDefault="00AB7C09" w:rsidP="0002367C">
      <w:pPr>
        <w:pStyle w:val="TE-Normal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0108BF" w:rsidRPr="000857FD">
        <w:rPr>
          <w:rFonts w:ascii="Arial" w:hAnsi="Arial" w:cs="Arial"/>
          <w:sz w:val="24"/>
          <w:szCs w:val="24"/>
        </w:rPr>
        <w:t xml:space="preserve">ara ter acesso ao sistema e necessário realizar o </w:t>
      </w:r>
      <w:proofErr w:type="spellStart"/>
      <w:r w:rsidR="000108BF" w:rsidRPr="000857FD">
        <w:rPr>
          <w:rFonts w:ascii="Arial" w:hAnsi="Arial" w:cs="Arial"/>
          <w:i/>
          <w:sz w:val="24"/>
          <w:szCs w:val="24"/>
        </w:rPr>
        <w:t>login</w:t>
      </w:r>
      <w:proofErr w:type="spellEnd"/>
      <w:r w:rsidR="006A406E" w:rsidRPr="000857FD">
        <w:rPr>
          <w:rFonts w:ascii="Arial" w:hAnsi="Arial" w:cs="Arial"/>
          <w:i/>
          <w:sz w:val="24"/>
          <w:szCs w:val="24"/>
        </w:rPr>
        <w:t>,</w:t>
      </w:r>
      <w:r w:rsidR="000108BF" w:rsidRPr="000857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como mostra </w:t>
      </w:r>
      <w:r w:rsidR="000108BF" w:rsidRPr="000857FD">
        <w:rPr>
          <w:rFonts w:ascii="Arial" w:hAnsi="Arial" w:cs="Arial"/>
          <w:sz w:val="24"/>
          <w:szCs w:val="24"/>
        </w:rPr>
        <w:t xml:space="preserve">a figura 4, </w:t>
      </w:r>
      <w:r>
        <w:rPr>
          <w:rFonts w:ascii="Arial" w:hAnsi="Arial" w:cs="Arial"/>
          <w:sz w:val="24"/>
          <w:szCs w:val="24"/>
        </w:rPr>
        <w:t>o botão fechar fecha o sistema quando clicado.</w:t>
      </w:r>
    </w:p>
    <w:p w:rsidR="000108BF" w:rsidRPr="000857FD" w:rsidRDefault="000108BF" w:rsidP="000108BF">
      <w:pPr>
        <w:pStyle w:val="TE-Normal"/>
        <w:rPr>
          <w:rFonts w:ascii="Arial" w:hAnsi="Arial" w:cs="Arial"/>
          <w:sz w:val="24"/>
          <w:szCs w:val="24"/>
        </w:rPr>
      </w:pPr>
    </w:p>
    <w:p w:rsidR="000857FD" w:rsidRPr="000857FD" w:rsidRDefault="000857FD" w:rsidP="000108BF">
      <w:pPr>
        <w:pStyle w:val="TE-Normal"/>
        <w:rPr>
          <w:rFonts w:ascii="Arial" w:hAnsi="Arial" w:cs="Arial"/>
          <w:sz w:val="24"/>
          <w:szCs w:val="24"/>
        </w:rPr>
      </w:pPr>
    </w:p>
    <w:p w:rsidR="000857FD" w:rsidRPr="000857FD" w:rsidRDefault="000857FD" w:rsidP="000108BF">
      <w:pPr>
        <w:pStyle w:val="TE-Normal"/>
        <w:rPr>
          <w:rFonts w:ascii="Arial" w:hAnsi="Arial" w:cs="Arial"/>
          <w:sz w:val="24"/>
          <w:szCs w:val="24"/>
        </w:rPr>
      </w:pPr>
    </w:p>
    <w:p w:rsidR="000108BF" w:rsidRPr="000857FD" w:rsidRDefault="000108BF" w:rsidP="000108BF">
      <w:pPr>
        <w:pStyle w:val="TE-Normal"/>
        <w:rPr>
          <w:rFonts w:ascii="Arial" w:hAnsi="Arial" w:cs="Arial"/>
          <w:sz w:val="24"/>
          <w:szCs w:val="24"/>
        </w:rPr>
      </w:pPr>
    </w:p>
    <w:p w:rsidR="000108BF" w:rsidRPr="000857FD" w:rsidRDefault="000108BF" w:rsidP="000108BF">
      <w:pPr>
        <w:pStyle w:val="TE-Normal"/>
        <w:rPr>
          <w:rFonts w:ascii="Arial" w:hAnsi="Arial" w:cs="Arial"/>
          <w:sz w:val="24"/>
          <w:szCs w:val="24"/>
        </w:rPr>
      </w:pPr>
    </w:p>
    <w:p w:rsidR="00AB7C09" w:rsidRDefault="00AB7C09" w:rsidP="00E64D3D">
      <w:pPr>
        <w:pStyle w:val="T2-TituloSecundario"/>
        <w:numPr>
          <w:ilvl w:val="0"/>
          <w:numId w:val="0"/>
        </w:numPr>
        <w:spacing w:before="0"/>
        <w:ind w:firstLine="709"/>
        <w:jc w:val="center"/>
        <w:rPr>
          <w:rFonts w:ascii="Arial" w:hAnsi="Arial" w:cs="Arial"/>
          <w:sz w:val="24"/>
          <w:szCs w:val="24"/>
        </w:rPr>
      </w:pPr>
      <w:bookmarkStart w:id="56" w:name="_Toc392358197"/>
      <w:bookmarkStart w:id="57" w:name="_Toc392362349"/>
      <w:bookmarkStart w:id="58" w:name="_Toc392362422"/>
    </w:p>
    <w:p w:rsidR="00AB7C09" w:rsidRDefault="00AB7C09" w:rsidP="00E64D3D">
      <w:pPr>
        <w:pStyle w:val="T2-TituloSecundario"/>
        <w:numPr>
          <w:ilvl w:val="0"/>
          <w:numId w:val="0"/>
        </w:numPr>
        <w:spacing w:before="0"/>
        <w:ind w:firstLine="709"/>
        <w:jc w:val="center"/>
        <w:rPr>
          <w:rFonts w:ascii="Arial" w:hAnsi="Arial" w:cs="Arial"/>
          <w:sz w:val="24"/>
          <w:szCs w:val="24"/>
        </w:rPr>
      </w:pPr>
    </w:p>
    <w:p w:rsidR="00AB7C09" w:rsidRDefault="00AB7C09" w:rsidP="00E64D3D">
      <w:pPr>
        <w:pStyle w:val="T2-TituloSecundario"/>
        <w:numPr>
          <w:ilvl w:val="0"/>
          <w:numId w:val="0"/>
        </w:numPr>
        <w:spacing w:before="0"/>
        <w:ind w:firstLine="709"/>
        <w:jc w:val="center"/>
        <w:rPr>
          <w:rFonts w:ascii="Arial" w:hAnsi="Arial" w:cs="Arial"/>
          <w:sz w:val="24"/>
          <w:szCs w:val="24"/>
        </w:rPr>
      </w:pPr>
    </w:p>
    <w:p w:rsidR="00AB7C09" w:rsidRDefault="00AB7C09" w:rsidP="00E64D3D">
      <w:pPr>
        <w:pStyle w:val="T2-TituloSecundario"/>
        <w:numPr>
          <w:ilvl w:val="0"/>
          <w:numId w:val="0"/>
        </w:numPr>
        <w:spacing w:before="0"/>
        <w:ind w:firstLine="709"/>
        <w:jc w:val="center"/>
        <w:rPr>
          <w:rFonts w:ascii="Arial" w:hAnsi="Arial" w:cs="Arial"/>
          <w:sz w:val="24"/>
          <w:szCs w:val="24"/>
        </w:rPr>
      </w:pPr>
    </w:p>
    <w:p w:rsidR="00256629" w:rsidRPr="000857FD" w:rsidRDefault="00C04454" w:rsidP="00E64D3D">
      <w:pPr>
        <w:pStyle w:val="T2-TituloSecundario"/>
        <w:numPr>
          <w:ilvl w:val="0"/>
          <w:numId w:val="0"/>
        </w:numPr>
        <w:spacing w:before="0"/>
        <w:ind w:firstLine="709"/>
        <w:jc w:val="center"/>
        <w:rPr>
          <w:rFonts w:ascii="Arial" w:hAnsi="Arial" w:cs="Arial"/>
          <w:noProof/>
          <w:snapToGrid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lastRenderedPageBreak/>
        <w:t xml:space="preserve">Figura </w:t>
      </w:r>
      <w:r w:rsidR="00463C2F" w:rsidRPr="000857FD">
        <w:rPr>
          <w:rFonts w:ascii="Arial" w:hAnsi="Arial" w:cs="Arial"/>
          <w:sz w:val="24"/>
          <w:szCs w:val="24"/>
        </w:rPr>
        <w:fldChar w:fldCharType="begin"/>
      </w:r>
      <w:r w:rsidR="00463C2F" w:rsidRPr="000857FD">
        <w:rPr>
          <w:rFonts w:ascii="Arial" w:hAnsi="Arial" w:cs="Arial"/>
          <w:sz w:val="24"/>
          <w:szCs w:val="24"/>
        </w:rPr>
        <w:instrText xml:space="preserve"> SEQ Figura \* ARABIC </w:instrText>
      </w:r>
      <w:r w:rsidR="00463C2F" w:rsidRPr="000857FD">
        <w:rPr>
          <w:rFonts w:ascii="Arial" w:hAnsi="Arial" w:cs="Arial"/>
          <w:sz w:val="24"/>
          <w:szCs w:val="24"/>
        </w:rPr>
        <w:fldChar w:fldCharType="separate"/>
      </w:r>
      <w:r w:rsidR="00A03D5A">
        <w:rPr>
          <w:rFonts w:ascii="Arial" w:hAnsi="Arial" w:cs="Arial"/>
          <w:noProof/>
          <w:sz w:val="24"/>
          <w:szCs w:val="24"/>
        </w:rPr>
        <w:t>5</w:t>
      </w:r>
      <w:r w:rsidR="00463C2F" w:rsidRPr="000857FD">
        <w:rPr>
          <w:rFonts w:ascii="Arial" w:hAnsi="Arial" w:cs="Arial"/>
          <w:noProof/>
          <w:sz w:val="24"/>
          <w:szCs w:val="24"/>
        </w:rPr>
        <w:fldChar w:fldCharType="end"/>
      </w:r>
      <w:r w:rsidR="00E64D3D" w:rsidRPr="000857FD">
        <w:rPr>
          <w:rFonts w:ascii="Arial" w:hAnsi="Arial" w:cs="Arial"/>
          <w:sz w:val="24"/>
          <w:szCs w:val="24"/>
        </w:rPr>
        <w:t xml:space="preserve"> </w:t>
      </w:r>
      <w:r w:rsidRPr="000857FD">
        <w:rPr>
          <w:rFonts w:ascii="Arial" w:hAnsi="Arial" w:cs="Arial"/>
          <w:sz w:val="24"/>
          <w:szCs w:val="24"/>
        </w:rPr>
        <w:t xml:space="preserve">– </w:t>
      </w:r>
      <w:r w:rsidRPr="000857FD">
        <w:rPr>
          <w:rFonts w:ascii="Arial" w:hAnsi="Arial" w:cs="Arial"/>
          <w:b w:val="0"/>
          <w:sz w:val="24"/>
          <w:szCs w:val="24"/>
        </w:rPr>
        <w:t>Tela Principal.</w:t>
      </w:r>
      <w:r w:rsidR="00E64D3D" w:rsidRPr="000857FD">
        <w:rPr>
          <w:rFonts w:ascii="Arial" w:hAnsi="Arial" w:cs="Arial"/>
          <w:noProof/>
          <w:snapToGrid/>
          <w:sz w:val="24"/>
          <w:szCs w:val="24"/>
        </w:rPr>
        <w:t xml:space="preserve"> </w:t>
      </w:r>
      <w:r w:rsidR="00E64D3D"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3144A3BC" wp14:editId="314A4408">
            <wp:extent cx="4960620" cy="3117850"/>
            <wp:effectExtent l="0" t="0" r="0" b="6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  <w:bookmarkEnd w:id="57"/>
      <w:bookmarkEnd w:id="58"/>
    </w:p>
    <w:p w:rsidR="000108BF" w:rsidRPr="000857FD" w:rsidRDefault="00AB7C09" w:rsidP="0002367C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0108BF" w:rsidRPr="000857FD">
        <w:rPr>
          <w:rFonts w:ascii="Arial" w:hAnsi="Arial" w:cs="Arial"/>
          <w:sz w:val="24"/>
          <w:szCs w:val="24"/>
        </w:rPr>
        <w:t>a tela principal é possível ter</w:t>
      </w:r>
      <w:r w:rsidR="006A406E" w:rsidRPr="000857FD">
        <w:rPr>
          <w:rFonts w:ascii="Arial" w:hAnsi="Arial" w:cs="Arial"/>
          <w:sz w:val="24"/>
          <w:szCs w:val="24"/>
        </w:rPr>
        <w:t xml:space="preserve"> acesso a todas as outras telas, a partir do </w:t>
      </w:r>
      <w:proofErr w:type="gramStart"/>
      <w:r w:rsidR="006A406E" w:rsidRPr="000857FD">
        <w:rPr>
          <w:rFonts w:ascii="Arial" w:hAnsi="Arial" w:cs="Arial"/>
          <w:sz w:val="24"/>
          <w:szCs w:val="24"/>
        </w:rPr>
        <w:t>menu</w:t>
      </w:r>
      <w:proofErr w:type="gramEnd"/>
      <w:r w:rsidR="006A406E" w:rsidRPr="000857FD">
        <w:rPr>
          <w:rFonts w:ascii="Arial" w:hAnsi="Arial" w:cs="Arial"/>
          <w:sz w:val="24"/>
          <w:szCs w:val="24"/>
        </w:rPr>
        <w:t xml:space="preserve"> a esquerda é possível cadastrar usuário, obras, editoras, realizar empréstimos, devoluções e também relatórios, no menu superior é possível realizar as mesmas ações descritas anteriormente. </w:t>
      </w:r>
    </w:p>
    <w:p w:rsidR="00256629" w:rsidRPr="000857FD" w:rsidRDefault="00AB7C09" w:rsidP="00C04454">
      <w:pPr>
        <w:pStyle w:val="Legenda"/>
        <w:keepNext/>
        <w:rPr>
          <w:rFonts w:ascii="Arial" w:hAnsi="Arial" w:cs="Arial"/>
          <w:sz w:val="24"/>
          <w:szCs w:val="24"/>
        </w:rPr>
      </w:pPr>
      <w:bookmarkStart w:id="59" w:name="_Toc392362423"/>
      <w:proofErr w:type="spellStart"/>
      <w:r>
        <w:rPr>
          <w:rFonts w:ascii="Arial" w:hAnsi="Arial" w:cs="Arial"/>
          <w:sz w:val="24"/>
          <w:szCs w:val="24"/>
        </w:rPr>
        <w:lastRenderedPageBreak/>
        <w:t>F</w:t>
      </w:r>
      <w:r w:rsidR="00C04454" w:rsidRPr="000857FD">
        <w:rPr>
          <w:rFonts w:ascii="Arial" w:hAnsi="Arial" w:cs="Arial"/>
          <w:sz w:val="24"/>
          <w:szCs w:val="24"/>
        </w:rPr>
        <w:t>igura</w:t>
      </w:r>
      <w:proofErr w:type="spellEnd"/>
      <w:r w:rsidR="00C04454" w:rsidRPr="000857FD">
        <w:rPr>
          <w:rFonts w:ascii="Arial" w:hAnsi="Arial" w:cs="Arial"/>
          <w:sz w:val="24"/>
          <w:szCs w:val="24"/>
        </w:rPr>
        <w:t xml:space="preserve"> </w:t>
      </w:r>
      <w:r w:rsidR="00C04454" w:rsidRPr="000857FD">
        <w:rPr>
          <w:rFonts w:ascii="Arial" w:hAnsi="Arial" w:cs="Arial"/>
          <w:sz w:val="24"/>
          <w:szCs w:val="24"/>
        </w:rPr>
        <w:fldChar w:fldCharType="begin"/>
      </w:r>
      <w:r w:rsidR="00C04454" w:rsidRPr="000857FD">
        <w:rPr>
          <w:rFonts w:ascii="Arial" w:hAnsi="Arial" w:cs="Arial"/>
          <w:sz w:val="24"/>
          <w:szCs w:val="24"/>
        </w:rPr>
        <w:instrText xml:space="preserve"> SEQ Figura \* ARABIC </w:instrText>
      </w:r>
      <w:r w:rsidR="00C04454" w:rsidRPr="000857FD">
        <w:rPr>
          <w:rFonts w:ascii="Arial" w:hAnsi="Arial" w:cs="Arial"/>
          <w:sz w:val="24"/>
          <w:szCs w:val="24"/>
        </w:rPr>
        <w:fldChar w:fldCharType="separate"/>
      </w:r>
      <w:r w:rsidR="00A03D5A">
        <w:rPr>
          <w:rFonts w:ascii="Arial" w:hAnsi="Arial" w:cs="Arial"/>
          <w:noProof/>
          <w:sz w:val="24"/>
          <w:szCs w:val="24"/>
        </w:rPr>
        <w:t>6</w:t>
      </w:r>
      <w:r w:rsidR="00C04454" w:rsidRPr="000857FD">
        <w:rPr>
          <w:rFonts w:ascii="Arial" w:hAnsi="Arial" w:cs="Arial"/>
          <w:sz w:val="24"/>
          <w:szCs w:val="24"/>
        </w:rPr>
        <w:fldChar w:fldCharType="end"/>
      </w:r>
      <w:r w:rsidR="00C04454" w:rsidRPr="000857F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C04454" w:rsidRPr="000857FD">
        <w:rPr>
          <w:rFonts w:ascii="Arial" w:hAnsi="Arial" w:cs="Arial"/>
          <w:b w:val="0"/>
          <w:sz w:val="24"/>
          <w:szCs w:val="24"/>
        </w:rPr>
        <w:t>Cadastro</w:t>
      </w:r>
      <w:proofErr w:type="spellEnd"/>
      <w:r w:rsidR="00C04454" w:rsidRPr="000857FD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="00C04454" w:rsidRPr="000857FD">
        <w:rPr>
          <w:rFonts w:ascii="Arial" w:hAnsi="Arial" w:cs="Arial"/>
          <w:b w:val="0"/>
          <w:sz w:val="24"/>
          <w:szCs w:val="24"/>
        </w:rPr>
        <w:t>usuário</w:t>
      </w:r>
      <w:bookmarkEnd w:id="59"/>
      <w:proofErr w:type="spellEnd"/>
    </w:p>
    <w:p w:rsidR="00256629" w:rsidRPr="000857FD" w:rsidRDefault="00AB7C09" w:rsidP="00256629">
      <w:pPr>
        <w:pStyle w:val="Legenda"/>
        <w:tabs>
          <w:tab w:val="clear" w:pos="720"/>
          <w:tab w:val="left" w:pos="0"/>
          <w:tab w:val="left" w:pos="9071"/>
        </w:tabs>
        <w:ind w:left="0"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5760085" cy="38900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usuari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BF" w:rsidRPr="00F96F72" w:rsidRDefault="000108BF" w:rsidP="000108BF">
      <w:pPr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  <w:lang w:val="en-US"/>
        </w:rPr>
        <w:tab/>
      </w:r>
      <w:r w:rsidR="00AB7C09" w:rsidRPr="00F96F72">
        <w:rPr>
          <w:rFonts w:ascii="Arial" w:hAnsi="Arial" w:cs="Arial"/>
          <w:sz w:val="24"/>
          <w:szCs w:val="24"/>
        </w:rPr>
        <w:t>N</w:t>
      </w:r>
      <w:r w:rsidRPr="00F96F72">
        <w:rPr>
          <w:rFonts w:ascii="Arial" w:hAnsi="Arial" w:cs="Arial"/>
          <w:sz w:val="24"/>
          <w:szCs w:val="24"/>
        </w:rPr>
        <w:t>esta tela é poss</w:t>
      </w:r>
      <w:r w:rsidR="00BC0F67" w:rsidRPr="00F96F72">
        <w:rPr>
          <w:rFonts w:ascii="Arial" w:hAnsi="Arial" w:cs="Arial"/>
          <w:sz w:val="24"/>
          <w:szCs w:val="24"/>
        </w:rPr>
        <w:t>í</w:t>
      </w:r>
      <w:r w:rsidRPr="00F96F72">
        <w:rPr>
          <w:rFonts w:ascii="Arial" w:hAnsi="Arial" w:cs="Arial"/>
          <w:sz w:val="24"/>
          <w:szCs w:val="24"/>
        </w:rPr>
        <w:t>vel real</w:t>
      </w:r>
      <w:r w:rsidR="00BC0F67" w:rsidRPr="00F96F72">
        <w:rPr>
          <w:rFonts w:ascii="Arial" w:hAnsi="Arial" w:cs="Arial"/>
          <w:sz w:val="24"/>
          <w:szCs w:val="24"/>
        </w:rPr>
        <w:t>izar o cadastro de usuá</w:t>
      </w:r>
      <w:r w:rsidRPr="00F96F72">
        <w:rPr>
          <w:rFonts w:ascii="Arial" w:hAnsi="Arial" w:cs="Arial"/>
          <w:sz w:val="24"/>
          <w:szCs w:val="24"/>
        </w:rPr>
        <w:t>rios.</w:t>
      </w:r>
      <w:r w:rsidR="00BC0F67" w:rsidRPr="00F96F72">
        <w:rPr>
          <w:rFonts w:ascii="Arial" w:hAnsi="Arial" w:cs="Arial"/>
          <w:sz w:val="24"/>
          <w:szCs w:val="24"/>
        </w:rPr>
        <w:t xml:space="preserve"> Adicionando nome, </w:t>
      </w:r>
      <w:proofErr w:type="spellStart"/>
      <w:r w:rsidR="00BC0F67" w:rsidRPr="00F96F72">
        <w:rPr>
          <w:rFonts w:ascii="Arial" w:hAnsi="Arial" w:cs="Arial"/>
          <w:sz w:val="24"/>
          <w:szCs w:val="24"/>
        </w:rPr>
        <w:t>email</w:t>
      </w:r>
      <w:proofErr w:type="spellEnd"/>
      <w:r w:rsidR="00BC0F67" w:rsidRPr="00F96F72">
        <w:rPr>
          <w:rFonts w:ascii="Arial" w:hAnsi="Arial" w:cs="Arial"/>
          <w:sz w:val="24"/>
          <w:szCs w:val="24"/>
        </w:rPr>
        <w:t xml:space="preserve">, telefone e foto. </w:t>
      </w:r>
    </w:p>
    <w:p w:rsidR="000108BF" w:rsidRPr="00F96F72" w:rsidRDefault="000108BF" w:rsidP="000108BF">
      <w:pPr>
        <w:rPr>
          <w:rFonts w:ascii="Arial" w:hAnsi="Arial" w:cs="Arial"/>
          <w:sz w:val="24"/>
          <w:szCs w:val="24"/>
        </w:rPr>
      </w:pPr>
    </w:p>
    <w:p w:rsidR="000857FD" w:rsidRPr="00F96F72" w:rsidRDefault="000857FD" w:rsidP="000108BF">
      <w:pPr>
        <w:rPr>
          <w:rFonts w:ascii="Arial" w:hAnsi="Arial" w:cs="Arial"/>
          <w:sz w:val="24"/>
          <w:szCs w:val="24"/>
        </w:rPr>
      </w:pPr>
    </w:p>
    <w:p w:rsidR="00256629" w:rsidRPr="000857FD" w:rsidRDefault="00C04454" w:rsidP="00C04454">
      <w:pPr>
        <w:pStyle w:val="Legenda"/>
        <w:keepNext/>
        <w:rPr>
          <w:rFonts w:ascii="Arial" w:hAnsi="Arial" w:cs="Arial"/>
          <w:b w:val="0"/>
          <w:sz w:val="24"/>
          <w:szCs w:val="24"/>
        </w:rPr>
      </w:pPr>
      <w:bookmarkStart w:id="60" w:name="_Toc392362424"/>
      <w:proofErr w:type="spellStart"/>
      <w:r w:rsidRPr="000857FD">
        <w:rPr>
          <w:rFonts w:ascii="Arial" w:hAnsi="Arial" w:cs="Arial"/>
          <w:sz w:val="24"/>
          <w:szCs w:val="24"/>
        </w:rPr>
        <w:t>Figura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Pr="000857FD">
        <w:rPr>
          <w:rFonts w:ascii="Arial" w:hAnsi="Arial" w:cs="Arial"/>
          <w:sz w:val="24"/>
          <w:szCs w:val="24"/>
        </w:rPr>
        <w:fldChar w:fldCharType="begin"/>
      </w:r>
      <w:r w:rsidRPr="000857FD">
        <w:rPr>
          <w:rFonts w:ascii="Arial" w:hAnsi="Arial" w:cs="Arial"/>
          <w:sz w:val="24"/>
          <w:szCs w:val="24"/>
        </w:rPr>
        <w:instrText xml:space="preserve"> SEQ Figura \* ARABIC </w:instrText>
      </w:r>
      <w:r w:rsidRPr="000857FD">
        <w:rPr>
          <w:rFonts w:ascii="Arial" w:hAnsi="Arial" w:cs="Arial"/>
          <w:sz w:val="24"/>
          <w:szCs w:val="24"/>
        </w:rPr>
        <w:fldChar w:fldCharType="separate"/>
      </w:r>
      <w:r w:rsidR="00A03D5A">
        <w:rPr>
          <w:rFonts w:ascii="Arial" w:hAnsi="Arial" w:cs="Arial"/>
          <w:noProof/>
          <w:sz w:val="24"/>
          <w:szCs w:val="24"/>
        </w:rPr>
        <w:t>7</w:t>
      </w:r>
      <w:r w:rsidRPr="000857FD">
        <w:rPr>
          <w:rFonts w:ascii="Arial" w:hAnsi="Arial" w:cs="Arial"/>
          <w:sz w:val="24"/>
          <w:szCs w:val="24"/>
        </w:rPr>
        <w:fldChar w:fldCharType="end"/>
      </w:r>
      <w:r w:rsidRPr="000857FD">
        <w:rPr>
          <w:rFonts w:ascii="Arial" w:hAnsi="Arial" w:cs="Arial"/>
          <w:b w:val="0"/>
          <w:sz w:val="24"/>
          <w:szCs w:val="24"/>
        </w:rPr>
        <w:t xml:space="preserve"> - </w:t>
      </w:r>
      <w:proofErr w:type="spellStart"/>
      <w:r w:rsidRPr="000857FD">
        <w:rPr>
          <w:rFonts w:ascii="Arial" w:hAnsi="Arial" w:cs="Arial"/>
          <w:b w:val="0"/>
          <w:sz w:val="24"/>
          <w:szCs w:val="24"/>
        </w:rPr>
        <w:t>Gerenciador</w:t>
      </w:r>
      <w:proofErr w:type="spellEnd"/>
      <w:r w:rsidRPr="000857FD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57FD">
        <w:rPr>
          <w:rFonts w:ascii="Arial" w:hAnsi="Arial" w:cs="Arial"/>
          <w:b w:val="0"/>
          <w:sz w:val="24"/>
          <w:szCs w:val="24"/>
        </w:rPr>
        <w:t>Padrão</w:t>
      </w:r>
      <w:bookmarkEnd w:id="60"/>
      <w:proofErr w:type="spellEnd"/>
    </w:p>
    <w:p w:rsidR="00256629" w:rsidRDefault="00256629" w:rsidP="00256629">
      <w:pPr>
        <w:pStyle w:val="TE-Normal"/>
        <w:keepNext/>
        <w:ind w:firstLine="0"/>
        <w:jc w:val="center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03A997F1" wp14:editId="1C36B339">
            <wp:extent cx="1851102" cy="2074127"/>
            <wp:effectExtent l="0" t="0" r="0" b="2540"/>
            <wp:docPr id="19" name="Imagem 11" descr="requisito funcional edit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quisito funcional editora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56" cy="2074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7C09" w:rsidRPr="000857FD" w:rsidRDefault="00AB7C09" w:rsidP="00256629">
      <w:pPr>
        <w:pStyle w:val="TE-Normal"/>
        <w:keepNext/>
        <w:ind w:firstLine="0"/>
        <w:jc w:val="center"/>
        <w:rPr>
          <w:rFonts w:ascii="Arial" w:hAnsi="Arial" w:cs="Arial"/>
          <w:sz w:val="24"/>
          <w:szCs w:val="24"/>
        </w:rPr>
      </w:pPr>
    </w:p>
    <w:p w:rsidR="003305CB" w:rsidRPr="000857FD" w:rsidRDefault="003305CB" w:rsidP="00256629">
      <w:pPr>
        <w:pStyle w:val="TE-Normal"/>
        <w:keepNext/>
        <w:ind w:firstLine="0"/>
        <w:jc w:val="center"/>
        <w:rPr>
          <w:rFonts w:ascii="Arial" w:hAnsi="Arial" w:cs="Arial"/>
          <w:sz w:val="24"/>
          <w:szCs w:val="24"/>
        </w:rPr>
      </w:pPr>
    </w:p>
    <w:p w:rsidR="00BC0F67" w:rsidRPr="000857FD" w:rsidRDefault="00AB7C09" w:rsidP="0002367C">
      <w:pPr>
        <w:pStyle w:val="TE-Normal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0108BF" w:rsidRPr="000857FD">
        <w:rPr>
          <w:rFonts w:ascii="Arial" w:hAnsi="Arial" w:cs="Arial"/>
          <w:sz w:val="24"/>
          <w:szCs w:val="24"/>
        </w:rPr>
        <w:t>é gerenciador padrão</w:t>
      </w:r>
      <w:r w:rsidR="00BC0F67" w:rsidRPr="000857FD">
        <w:rPr>
          <w:rFonts w:ascii="Arial" w:hAnsi="Arial" w:cs="Arial"/>
          <w:sz w:val="24"/>
          <w:szCs w:val="24"/>
        </w:rPr>
        <w:t xml:space="preserve"> é</w:t>
      </w:r>
      <w:r w:rsidR="000108BF" w:rsidRPr="000857FD">
        <w:rPr>
          <w:rFonts w:ascii="Arial" w:hAnsi="Arial" w:cs="Arial"/>
          <w:sz w:val="24"/>
          <w:szCs w:val="24"/>
        </w:rPr>
        <w:t xml:space="preserve"> utilizado em todos os cadastros. Nova</w:t>
      </w:r>
      <w:r w:rsidR="00BC0F67" w:rsidRPr="000857FD">
        <w:rPr>
          <w:rFonts w:ascii="Arial" w:hAnsi="Arial" w:cs="Arial"/>
          <w:sz w:val="24"/>
          <w:szCs w:val="24"/>
        </w:rPr>
        <w:t>,</w:t>
      </w:r>
      <w:r w:rsidR="000108BF" w:rsidRPr="000857FD">
        <w:rPr>
          <w:rFonts w:ascii="Arial" w:hAnsi="Arial" w:cs="Arial"/>
          <w:sz w:val="24"/>
          <w:szCs w:val="24"/>
        </w:rPr>
        <w:t xml:space="preserve"> </w:t>
      </w:r>
      <w:r w:rsidR="0059472D" w:rsidRPr="000857FD">
        <w:rPr>
          <w:rFonts w:ascii="Arial" w:hAnsi="Arial" w:cs="Arial"/>
          <w:sz w:val="24"/>
          <w:szCs w:val="24"/>
        </w:rPr>
        <w:t>dá</w:t>
      </w:r>
      <w:r w:rsidR="00352CDA" w:rsidRPr="000857FD">
        <w:rPr>
          <w:rFonts w:ascii="Arial" w:hAnsi="Arial" w:cs="Arial"/>
          <w:sz w:val="24"/>
          <w:szCs w:val="24"/>
        </w:rPr>
        <w:t xml:space="preserve"> acesso a</w:t>
      </w:r>
      <w:r w:rsidR="00BC0F67" w:rsidRPr="000857FD">
        <w:rPr>
          <w:rFonts w:ascii="Arial" w:hAnsi="Arial" w:cs="Arial"/>
          <w:sz w:val="24"/>
          <w:szCs w:val="24"/>
        </w:rPr>
        <w:t>s</w:t>
      </w:r>
      <w:r w:rsidR="00352CDA" w:rsidRPr="000857FD">
        <w:rPr>
          <w:rFonts w:ascii="Arial" w:hAnsi="Arial" w:cs="Arial"/>
          <w:sz w:val="24"/>
          <w:szCs w:val="24"/>
        </w:rPr>
        <w:t xml:space="preserve"> tela</w:t>
      </w:r>
      <w:r w:rsidR="00BC0F67" w:rsidRPr="000857FD">
        <w:rPr>
          <w:rFonts w:ascii="Arial" w:hAnsi="Arial" w:cs="Arial"/>
          <w:sz w:val="24"/>
          <w:szCs w:val="24"/>
        </w:rPr>
        <w:t>s</w:t>
      </w:r>
      <w:r w:rsidR="00352CDA" w:rsidRPr="000857FD">
        <w:rPr>
          <w:rFonts w:ascii="Arial" w:hAnsi="Arial" w:cs="Arial"/>
          <w:sz w:val="24"/>
          <w:szCs w:val="24"/>
        </w:rPr>
        <w:t xml:space="preserve"> </w:t>
      </w:r>
      <w:r w:rsidR="00BC0F67" w:rsidRPr="000857FD">
        <w:rPr>
          <w:rFonts w:ascii="Arial" w:hAnsi="Arial" w:cs="Arial"/>
          <w:sz w:val="24"/>
          <w:szCs w:val="24"/>
        </w:rPr>
        <w:t>de inserção dos valores dos cadastros</w:t>
      </w:r>
      <w:r w:rsidR="0059472D" w:rsidRPr="000857FD">
        <w:rPr>
          <w:rFonts w:ascii="Arial" w:hAnsi="Arial" w:cs="Arial"/>
          <w:sz w:val="24"/>
          <w:szCs w:val="24"/>
        </w:rPr>
        <w:t>; Excluir dá</w:t>
      </w:r>
      <w:r w:rsidR="00352CDA" w:rsidRPr="000857FD">
        <w:rPr>
          <w:rFonts w:ascii="Arial" w:hAnsi="Arial" w:cs="Arial"/>
          <w:sz w:val="24"/>
          <w:szCs w:val="24"/>
        </w:rPr>
        <w:t xml:space="preserve"> acesso </w:t>
      </w:r>
      <w:proofErr w:type="gramStart"/>
      <w:r w:rsidR="00352CDA" w:rsidRPr="000857FD">
        <w:rPr>
          <w:rFonts w:ascii="Arial" w:hAnsi="Arial" w:cs="Arial"/>
          <w:sz w:val="24"/>
          <w:szCs w:val="24"/>
        </w:rPr>
        <w:t>a</w:t>
      </w:r>
      <w:proofErr w:type="gramEnd"/>
      <w:r w:rsidR="00352CDA" w:rsidRPr="000857FD">
        <w:rPr>
          <w:rFonts w:ascii="Arial" w:hAnsi="Arial" w:cs="Arial"/>
          <w:sz w:val="24"/>
          <w:szCs w:val="24"/>
        </w:rPr>
        <w:t xml:space="preserve"> tela </w:t>
      </w:r>
      <w:r w:rsidR="006F330E" w:rsidRPr="000857FD">
        <w:rPr>
          <w:rFonts w:ascii="Arial" w:hAnsi="Arial" w:cs="Arial"/>
          <w:sz w:val="24"/>
          <w:szCs w:val="24"/>
        </w:rPr>
        <w:t>de exclusão dos cadastros; Atualizar dá</w:t>
      </w:r>
      <w:r w:rsidR="00352CDA" w:rsidRPr="000857FD">
        <w:rPr>
          <w:rFonts w:ascii="Arial" w:hAnsi="Arial" w:cs="Arial"/>
          <w:sz w:val="24"/>
          <w:szCs w:val="24"/>
        </w:rPr>
        <w:t xml:space="preserve"> acesso a</w:t>
      </w:r>
      <w:r w:rsidR="00BC0F67" w:rsidRPr="000857FD">
        <w:rPr>
          <w:rFonts w:ascii="Arial" w:hAnsi="Arial" w:cs="Arial"/>
          <w:sz w:val="24"/>
          <w:szCs w:val="24"/>
        </w:rPr>
        <w:t>s</w:t>
      </w:r>
      <w:r w:rsidR="00352CDA" w:rsidRPr="000857FD">
        <w:rPr>
          <w:rFonts w:ascii="Arial" w:hAnsi="Arial" w:cs="Arial"/>
          <w:sz w:val="24"/>
          <w:szCs w:val="24"/>
        </w:rPr>
        <w:t xml:space="preserve"> tela</w:t>
      </w:r>
      <w:r w:rsidR="00BC0F67" w:rsidRPr="000857FD">
        <w:rPr>
          <w:rFonts w:ascii="Arial" w:hAnsi="Arial" w:cs="Arial"/>
          <w:sz w:val="24"/>
          <w:szCs w:val="24"/>
        </w:rPr>
        <w:t>s de atualizações</w:t>
      </w:r>
      <w:r w:rsidR="006F330E" w:rsidRPr="000857FD">
        <w:rPr>
          <w:rFonts w:ascii="Arial" w:hAnsi="Arial" w:cs="Arial"/>
          <w:sz w:val="24"/>
          <w:szCs w:val="24"/>
        </w:rPr>
        <w:t>; Consultar da</w:t>
      </w:r>
      <w:r w:rsidR="00352CDA" w:rsidRPr="000857FD">
        <w:rPr>
          <w:rFonts w:ascii="Arial" w:hAnsi="Arial" w:cs="Arial"/>
          <w:sz w:val="24"/>
          <w:szCs w:val="24"/>
        </w:rPr>
        <w:t xml:space="preserve"> </w:t>
      </w:r>
      <w:r w:rsidR="00352CDA" w:rsidRPr="000857FD">
        <w:rPr>
          <w:rFonts w:ascii="Arial" w:hAnsi="Arial" w:cs="Arial"/>
          <w:sz w:val="24"/>
          <w:szCs w:val="24"/>
        </w:rPr>
        <w:lastRenderedPageBreak/>
        <w:t>acesso a tela</w:t>
      </w:r>
      <w:r w:rsidR="006F330E" w:rsidRPr="000857FD">
        <w:rPr>
          <w:rFonts w:ascii="Arial" w:hAnsi="Arial" w:cs="Arial"/>
          <w:sz w:val="24"/>
          <w:szCs w:val="24"/>
        </w:rPr>
        <w:t>s de consultas</w:t>
      </w:r>
      <w:r w:rsidR="00BC0F67" w:rsidRPr="000857FD">
        <w:rPr>
          <w:rFonts w:ascii="Arial" w:hAnsi="Arial" w:cs="Arial"/>
          <w:sz w:val="24"/>
          <w:szCs w:val="24"/>
        </w:rPr>
        <w:t xml:space="preserve"> </w:t>
      </w:r>
      <w:r w:rsidR="006F330E" w:rsidRPr="000857FD">
        <w:rPr>
          <w:rFonts w:ascii="Arial" w:hAnsi="Arial" w:cs="Arial"/>
          <w:sz w:val="24"/>
          <w:szCs w:val="24"/>
        </w:rPr>
        <w:t xml:space="preserve">onde </w:t>
      </w:r>
      <w:r w:rsidR="00BC0F67" w:rsidRPr="000857FD">
        <w:rPr>
          <w:rFonts w:ascii="Arial" w:hAnsi="Arial" w:cs="Arial"/>
          <w:sz w:val="24"/>
          <w:szCs w:val="24"/>
        </w:rPr>
        <w:t>é possível,</w:t>
      </w:r>
      <w:r w:rsidR="006F330E" w:rsidRPr="000857FD">
        <w:rPr>
          <w:rFonts w:ascii="Arial" w:hAnsi="Arial" w:cs="Arial"/>
          <w:sz w:val="24"/>
          <w:szCs w:val="24"/>
        </w:rPr>
        <w:t xml:space="preserve"> por exemplo,</w:t>
      </w:r>
      <w:r w:rsidR="00BC0F67" w:rsidRPr="000857FD">
        <w:rPr>
          <w:rFonts w:ascii="Arial" w:hAnsi="Arial" w:cs="Arial"/>
          <w:sz w:val="24"/>
          <w:szCs w:val="24"/>
        </w:rPr>
        <w:t xml:space="preserve"> realizar consulta por Titulo, Autor, ISBN e Código.</w:t>
      </w:r>
    </w:p>
    <w:p w:rsidR="006A3C05" w:rsidRPr="000857FD" w:rsidRDefault="006A3C05" w:rsidP="0002367C">
      <w:pPr>
        <w:pStyle w:val="TE-Normal"/>
        <w:ind w:firstLine="709"/>
        <w:rPr>
          <w:rFonts w:ascii="Arial" w:hAnsi="Arial" w:cs="Arial"/>
          <w:sz w:val="24"/>
          <w:szCs w:val="24"/>
        </w:rPr>
      </w:pPr>
    </w:p>
    <w:p w:rsidR="00D11116" w:rsidRPr="000857FD" w:rsidRDefault="00C04454" w:rsidP="00BC0F67">
      <w:pPr>
        <w:pStyle w:val="TE-Normal"/>
        <w:jc w:val="center"/>
        <w:rPr>
          <w:rFonts w:ascii="Arial" w:hAnsi="Arial" w:cs="Arial"/>
          <w:sz w:val="24"/>
          <w:szCs w:val="24"/>
        </w:rPr>
      </w:pPr>
      <w:bookmarkStart w:id="61" w:name="_Toc392362425"/>
      <w:r w:rsidRPr="000857FD">
        <w:rPr>
          <w:rFonts w:ascii="Arial" w:hAnsi="Arial" w:cs="Arial"/>
          <w:b/>
          <w:sz w:val="24"/>
          <w:szCs w:val="24"/>
        </w:rPr>
        <w:t xml:space="preserve">Figura </w:t>
      </w:r>
      <w:r w:rsidR="00463C2F" w:rsidRPr="000857FD">
        <w:rPr>
          <w:rFonts w:ascii="Arial" w:hAnsi="Arial" w:cs="Arial"/>
          <w:b/>
          <w:sz w:val="24"/>
          <w:szCs w:val="24"/>
        </w:rPr>
        <w:fldChar w:fldCharType="begin"/>
      </w:r>
      <w:r w:rsidR="00463C2F" w:rsidRPr="000857FD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="00463C2F" w:rsidRPr="000857FD">
        <w:rPr>
          <w:rFonts w:ascii="Arial" w:hAnsi="Arial" w:cs="Arial"/>
          <w:b/>
          <w:sz w:val="24"/>
          <w:szCs w:val="24"/>
        </w:rPr>
        <w:fldChar w:fldCharType="separate"/>
      </w:r>
      <w:r w:rsidR="00A03D5A">
        <w:rPr>
          <w:rFonts w:ascii="Arial" w:hAnsi="Arial" w:cs="Arial"/>
          <w:b/>
          <w:noProof/>
          <w:sz w:val="24"/>
          <w:szCs w:val="24"/>
        </w:rPr>
        <w:t>8</w:t>
      </w:r>
      <w:r w:rsidR="00463C2F" w:rsidRPr="000857FD">
        <w:rPr>
          <w:rFonts w:ascii="Arial" w:hAnsi="Arial" w:cs="Arial"/>
          <w:b/>
          <w:noProof/>
          <w:sz w:val="24"/>
          <w:szCs w:val="24"/>
        </w:rPr>
        <w:fldChar w:fldCharType="end"/>
      </w:r>
      <w:r w:rsidR="008F7E6A" w:rsidRPr="000857FD">
        <w:rPr>
          <w:rFonts w:ascii="Arial" w:hAnsi="Arial" w:cs="Arial"/>
          <w:sz w:val="24"/>
          <w:szCs w:val="24"/>
        </w:rPr>
        <w:t xml:space="preserve"> – Consultas por Titulo, Autor, ISBN e Código</w:t>
      </w:r>
      <w:r w:rsidR="00352CDA" w:rsidRPr="000857FD">
        <w:rPr>
          <w:rFonts w:ascii="Arial" w:hAnsi="Arial" w:cs="Arial"/>
          <w:sz w:val="24"/>
          <w:szCs w:val="24"/>
        </w:rPr>
        <w:t>.</w:t>
      </w:r>
      <w:bookmarkEnd w:id="61"/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79864DCC" wp14:editId="30637EE0">
            <wp:simplePos x="0" y="0"/>
            <wp:positionH relativeFrom="column">
              <wp:posOffset>1631950</wp:posOffset>
            </wp:positionH>
            <wp:positionV relativeFrom="paragraph">
              <wp:posOffset>24765</wp:posOffset>
            </wp:positionV>
            <wp:extent cx="2486025" cy="2649855"/>
            <wp:effectExtent l="0" t="0" r="9525" b="0"/>
            <wp:wrapSquare wrapText="bothSides"/>
            <wp:docPr id="11" name="Imagem 15" descr="requisito funcional edit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quisito funcional editora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4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</w:p>
    <w:p w:rsidR="00D11116" w:rsidRPr="000857FD" w:rsidRDefault="00D11116" w:rsidP="00BC0F67">
      <w:pPr>
        <w:pStyle w:val="TE-Normal"/>
        <w:jc w:val="center"/>
        <w:rPr>
          <w:rFonts w:ascii="Arial" w:hAnsi="Arial" w:cs="Arial"/>
          <w:b/>
          <w:sz w:val="24"/>
          <w:szCs w:val="24"/>
        </w:rPr>
      </w:pPr>
    </w:p>
    <w:p w:rsidR="00256629" w:rsidRPr="000857FD" w:rsidRDefault="00256629" w:rsidP="00BC0F67">
      <w:pPr>
        <w:pStyle w:val="TE-Normal"/>
        <w:jc w:val="center"/>
        <w:rPr>
          <w:rFonts w:ascii="Arial" w:hAnsi="Arial" w:cs="Arial"/>
          <w:sz w:val="24"/>
          <w:szCs w:val="24"/>
        </w:rPr>
      </w:pPr>
    </w:p>
    <w:p w:rsidR="006A3C05" w:rsidRPr="000857FD" w:rsidRDefault="006A3C05" w:rsidP="00256629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6A3C05" w:rsidRPr="000857FD" w:rsidRDefault="006A3C05" w:rsidP="00256629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6A3C05" w:rsidRPr="000857FD" w:rsidRDefault="006A3C05" w:rsidP="00256629">
      <w:pPr>
        <w:pStyle w:val="TE-Normal"/>
        <w:ind w:firstLine="0"/>
        <w:rPr>
          <w:rFonts w:ascii="Arial" w:hAnsi="Arial" w:cs="Arial"/>
          <w:sz w:val="24"/>
          <w:szCs w:val="24"/>
        </w:rPr>
      </w:pPr>
    </w:p>
    <w:p w:rsidR="00256629" w:rsidRPr="000857FD" w:rsidRDefault="00AB7C09" w:rsidP="0002367C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11116" w:rsidRPr="000857FD">
        <w:rPr>
          <w:rFonts w:ascii="Arial" w:hAnsi="Arial" w:cs="Arial"/>
          <w:sz w:val="24"/>
          <w:szCs w:val="24"/>
        </w:rPr>
        <w:t xml:space="preserve">ela de consulta de obras que pode ser através </w:t>
      </w:r>
      <w:proofErr w:type="gramStart"/>
      <w:r w:rsidR="00D11116" w:rsidRPr="000857FD">
        <w:rPr>
          <w:rFonts w:ascii="Arial" w:hAnsi="Arial" w:cs="Arial"/>
          <w:sz w:val="24"/>
          <w:szCs w:val="24"/>
        </w:rPr>
        <w:t>do Consultas</w:t>
      </w:r>
      <w:proofErr w:type="gramEnd"/>
      <w:r w:rsidR="00D11116" w:rsidRPr="000857FD">
        <w:rPr>
          <w:rFonts w:ascii="Arial" w:hAnsi="Arial" w:cs="Arial"/>
          <w:sz w:val="24"/>
          <w:szCs w:val="24"/>
        </w:rPr>
        <w:t xml:space="preserve"> por Titulo, Autor, ISBN e Código.</w:t>
      </w:r>
    </w:p>
    <w:p w:rsidR="008F7E6A" w:rsidRPr="000857FD" w:rsidRDefault="008F7E6A" w:rsidP="008F7E6A">
      <w:pPr>
        <w:pStyle w:val="Legenda"/>
        <w:keepNext/>
        <w:rPr>
          <w:rFonts w:ascii="Arial" w:hAnsi="Arial" w:cs="Arial"/>
          <w:sz w:val="24"/>
          <w:szCs w:val="24"/>
        </w:rPr>
      </w:pPr>
      <w:bookmarkStart w:id="62" w:name="_Toc392362426"/>
      <w:proofErr w:type="spellStart"/>
      <w:r w:rsidRPr="000857FD">
        <w:rPr>
          <w:rFonts w:ascii="Arial" w:hAnsi="Arial" w:cs="Arial"/>
          <w:sz w:val="24"/>
          <w:szCs w:val="24"/>
        </w:rPr>
        <w:t>Figura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Pr="000857FD">
        <w:rPr>
          <w:rFonts w:ascii="Arial" w:hAnsi="Arial" w:cs="Arial"/>
          <w:sz w:val="24"/>
          <w:szCs w:val="24"/>
        </w:rPr>
        <w:fldChar w:fldCharType="begin"/>
      </w:r>
      <w:r w:rsidRPr="000857FD">
        <w:rPr>
          <w:rFonts w:ascii="Arial" w:hAnsi="Arial" w:cs="Arial"/>
          <w:sz w:val="24"/>
          <w:szCs w:val="24"/>
        </w:rPr>
        <w:instrText xml:space="preserve"> SEQ Figura \* ARABIC </w:instrText>
      </w:r>
      <w:r w:rsidRPr="000857FD">
        <w:rPr>
          <w:rFonts w:ascii="Arial" w:hAnsi="Arial" w:cs="Arial"/>
          <w:sz w:val="24"/>
          <w:szCs w:val="24"/>
        </w:rPr>
        <w:fldChar w:fldCharType="separate"/>
      </w:r>
      <w:r w:rsidR="00A03D5A">
        <w:rPr>
          <w:rFonts w:ascii="Arial" w:hAnsi="Arial" w:cs="Arial"/>
          <w:noProof/>
          <w:sz w:val="24"/>
          <w:szCs w:val="24"/>
        </w:rPr>
        <w:t>9</w:t>
      </w:r>
      <w:r w:rsidRPr="000857FD">
        <w:rPr>
          <w:rFonts w:ascii="Arial" w:hAnsi="Arial" w:cs="Arial"/>
          <w:sz w:val="24"/>
          <w:szCs w:val="24"/>
        </w:rPr>
        <w:fldChar w:fldCharType="end"/>
      </w:r>
      <w:r w:rsidR="00EF3436" w:rsidRPr="000857FD">
        <w:rPr>
          <w:rFonts w:ascii="Arial" w:hAnsi="Arial" w:cs="Arial"/>
          <w:sz w:val="24"/>
          <w:szCs w:val="24"/>
        </w:rPr>
        <w:t xml:space="preserve"> </w:t>
      </w:r>
      <w:r w:rsidRPr="000857FD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D11116" w:rsidRPr="000857FD">
        <w:rPr>
          <w:rFonts w:ascii="Arial" w:hAnsi="Arial" w:cs="Arial"/>
          <w:b w:val="0"/>
          <w:sz w:val="24"/>
          <w:szCs w:val="24"/>
        </w:rPr>
        <w:t>Excluir</w:t>
      </w:r>
      <w:bookmarkEnd w:id="62"/>
      <w:proofErr w:type="spellEnd"/>
    </w:p>
    <w:p w:rsidR="00256629" w:rsidRPr="000857FD" w:rsidRDefault="00256629" w:rsidP="00256629">
      <w:pPr>
        <w:pStyle w:val="TE-Normal"/>
        <w:ind w:firstLine="0"/>
        <w:jc w:val="center"/>
        <w:rPr>
          <w:rFonts w:ascii="Arial" w:hAnsi="Arial" w:cs="Arial"/>
          <w:sz w:val="24"/>
          <w:szCs w:val="24"/>
          <w:highlight w:val="yellow"/>
        </w:rPr>
      </w:pPr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74072346" wp14:editId="50E134B5">
            <wp:extent cx="3069233" cy="3277457"/>
            <wp:effectExtent l="0" t="0" r="0" b="0"/>
            <wp:docPr id="17" name="Imagem 17" descr="requisito funcional edit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quisito funcional editora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12" cy="3290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3C05" w:rsidRPr="000857FD" w:rsidRDefault="006A3C05" w:rsidP="00256629">
      <w:pPr>
        <w:pStyle w:val="TE-Normal"/>
        <w:ind w:firstLine="0"/>
        <w:jc w:val="center"/>
        <w:rPr>
          <w:rFonts w:ascii="Arial" w:hAnsi="Arial" w:cs="Arial"/>
          <w:sz w:val="24"/>
          <w:szCs w:val="24"/>
          <w:highlight w:val="yellow"/>
        </w:rPr>
      </w:pPr>
    </w:p>
    <w:p w:rsidR="000857FD" w:rsidRPr="000857FD" w:rsidRDefault="00AB7C09" w:rsidP="00AB7C09">
      <w:pPr>
        <w:pStyle w:val="TE-Normal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M</w:t>
      </w:r>
      <w:r w:rsidR="00D11116" w:rsidRPr="000857FD">
        <w:rPr>
          <w:rFonts w:ascii="Arial" w:hAnsi="Arial" w:cs="Arial"/>
          <w:sz w:val="24"/>
          <w:szCs w:val="24"/>
        </w:rPr>
        <w:t xml:space="preserve">uito parecida com a de consulta, mas sua finalidade e consultar e selecionar a </w:t>
      </w:r>
      <w:r w:rsidR="00D11116" w:rsidRPr="000857FD">
        <w:rPr>
          <w:rFonts w:ascii="Arial" w:hAnsi="Arial" w:cs="Arial"/>
          <w:sz w:val="24"/>
          <w:szCs w:val="24"/>
        </w:rPr>
        <w:lastRenderedPageBreak/>
        <w:t>obra a ser excluída, que será mostrada na tabela abaixo dos campos de pesquisa</w:t>
      </w:r>
      <w:r w:rsidR="00F42C77" w:rsidRPr="000857FD">
        <w:rPr>
          <w:rFonts w:ascii="Arial" w:hAnsi="Arial" w:cs="Arial"/>
          <w:sz w:val="24"/>
          <w:szCs w:val="24"/>
        </w:rPr>
        <w:t>.</w:t>
      </w:r>
    </w:p>
    <w:p w:rsidR="000857FD" w:rsidRPr="000857FD" w:rsidRDefault="000857FD" w:rsidP="00F42C77">
      <w:pPr>
        <w:pStyle w:val="TE-Normal"/>
        <w:ind w:firstLine="454"/>
        <w:jc w:val="center"/>
        <w:rPr>
          <w:rFonts w:ascii="Arial" w:hAnsi="Arial" w:cs="Arial"/>
          <w:sz w:val="24"/>
          <w:szCs w:val="24"/>
        </w:rPr>
      </w:pPr>
    </w:p>
    <w:p w:rsidR="000857FD" w:rsidRPr="000857FD" w:rsidRDefault="000857FD" w:rsidP="00F42C77">
      <w:pPr>
        <w:pStyle w:val="TE-Normal"/>
        <w:ind w:firstLine="454"/>
        <w:jc w:val="center"/>
        <w:rPr>
          <w:rFonts w:ascii="Arial" w:hAnsi="Arial" w:cs="Arial"/>
          <w:sz w:val="24"/>
          <w:szCs w:val="24"/>
        </w:rPr>
      </w:pPr>
    </w:p>
    <w:p w:rsidR="000857FD" w:rsidRPr="000857FD" w:rsidRDefault="008F7E6A" w:rsidP="000857FD">
      <w:pPr>
        <w:pStyle w:val="TE-Normal"/>
        <w:ind w:firstLine="454"/>
        <w:jc w:val="center"/>
        <w:rPr>
          <w:rFonts w:ascii="Arial" w:hAnsi="Arial" w:cs="Arial"/>
          <w:sz w:val="24"/>
          <w:szCs w:val="24"/>
        </w:rPr>
      </w:pPr>
      <w:bookmarkStart w:id="63" w:name="_Toc392362427"/>
      <w:r w:rsidRPr="000857FD">
        <w:rPr>
          <w:rFonts w:ascii="Arial" w:hAnsi="Arial" w:cs="Arial"/>
          <w:b/>
          <w:sz w:val="24"/>
          <w:szCs w:val="24"/>
        </w:rPr>
        <w:t xml:space="preserve">Figura </w:t>
      </w:r>
      <w:r w:rsidRPr="000857FD">
        <w:rPr>
          <w:rFonts w:ascii="Arial" w:hAnsi="Arial" w:cs="Arial"/>
          <w:b/>
          <w:sz w:val="24"/>
          <w:szCs w:val="24"/>
        </w:rPr>
        <w:fldChar w:fldCharType="begin"/>
      </w:r>
      <w:r w:rsidRPr="000857FD">
        <w:rPr>
          <w:rFonts w:ascii="Arial" w:hAnsi="Arial" w:cs="Arial"/>
          <w:b/>
          <w:sz w:val="24"/>
          <w:szCs w:val="24"/>
        </w:rPr>
        <w:instrText xml:space="preserve"> SEQ Figura \* ARABIC </w:instrText>
      </w:r>
      <w:r w:rsidRPr="000857FD">
        <w:rPr>
          <w:rFonts w:ascii="Arial" w:hAnsi="Arial" w:cs="Arial"/>
          <w:b/>
          <w:sz w:val="24"/>
          <w:szCs w:val="24"/>
        </w:rPr>
        <w:fldChar w:fldCharType="separate"/>
      </w:r>
      <w:r w:rsidR="00A03D5A">
        <w:rPr>
          <w:rFonts w:ascii="Arial" w:hAnsi="Arial" w:cs="Arial"/>
          <w:b/>
          <w:noProof/>
          <w:sz w:val="24"/>
          <w:szCs w:val="24"/>
        </w:rPr>
        <w:t>10</w:t>
      </w:r>
      <w:r w:rsidRPr="000857FD">
        <w:rPr>
          <w:rFonts w:ascii="Arial" w:hAnsi="Arial" w:cs="Arial"/>
          <w:b/>
          <w:sz w:val="24"/>
          <w:szCs w:val="24"/>
        </w:rPr>
        <w:fldChar w:fldCharType="end"/>
      </w:r>
      <w:r w:rsidRPr="000857FD">
        <w:rPr>
          <w:rFonts w:ascii="Arial" w:hAnsi="Arial" w:cs="Arial"/>
          <w:sz w:val="24"/>
          <w:szCs w:val="24"/>
        </w:rPr>
        <w:t xml:space="preserve"> – Atualizar Padrão</w:t>
      </w:r>
      <w:bookmarkEnd w:id="63"/>
    </w:p>
    <w:p w:rsidR="000857FD" w:rsidRPr="000857FD" w:rsidRDefault="000857FD" w:rsidP="00F42C77">
      <w:pPr>
        <w:pStyle w:val="TE-Normal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b/>
          <w:noProof/>
          <w:snapToGrid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CE5E744" wp14:editId="2AE5EB34">
            <wp:simplePos x="0" y="0"/>
            <wp:positionH relativeFrom="column">
              <wp:posOffset>1600835</wp:posOffset>
            </wp:positionH>
            <wp:positionV relativeFrom="paragraph">
              <wp:posOffset>41275</wp:posOffset>
            </wp:positionV>
            <wp:extent cx="2820035" cy="3279775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obra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7FD" w:rsidRPr="000857FD" w:rsidRDefault="000857FD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F42C77" w:rsidRPr="000857FD" w:rsidRDefault="00F42C77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0857FD" w:rsidRPr="000857FD" w:rsidRDefault="000857FD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0857FD" w:rsidRPr="000857FD" w:rsidRDefault="000857FD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0857FD" w:rsidRPr="000857FD" w:rsidRDefault="000857FD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0857FD" w:rsidRPr="000857FD" w:rsidRDefault="000857FD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F42C77" w:rsidRPr="000857FD" w:rsidRDefault="00F42C77" w:rsidP="00F42C77">
      <w:pPr>
        <w:pStyle w:val="T2-TituloSecundario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</w:rPr>
      </w:pPr>
    </w:p>
    <w:p w:rsidR="000857FD" w:rsidRPr="000857FD" w:rsidRDefault="000857FD" w:rsidP="000857FD">
      <w:pPr>
        <w:pStyle w:val="TE-Normal"/>
        <w:rPr>
          <w:rFonts w:ascii="Arial" w:hAnsi="Arial" w:cs="Arial"/>
        </w:rPr>
      </w:pPr>
    </w:p>
    <w:p w:rsidR="00F42C77" w:rsidRPr="000857FD" w:rsidRDefault="00F42C77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F42C77" w:rsidRPr="000857FD" w:rsidRDefault="00F42C77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F42C77" w:rsidRPr="000857FD" w:rsidRDefault="00AB7C09" w:rsidP="00AB7C09">
      <w:pPr>
        <w:pStyle w:val="TE-Normal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42C77" w:rsidRPr="000857FD">
        <w:rPr>
          <w:rFonts w:ascii="Arial" w:hAnsi="Arial" w:cs="Arial"/>
          <w:sz w:val="24"/>
          <w:szCs w:val="24"/>
        </w:rPr>
        <w:t>esta tela será possível consultar o valor a atualizar, após a consulta o usuário poderá selecionar a obra a atualizar, clicando no botão atualizar será chamada uma tela semelhante a da figura 11, com todos os dados da obra a ser atualizada logo após alterar e só clicar em salvar e as alterações estarão efetuadas.</w:t>
      </w:r>
    </w:p>
    <w:p w:rsidR="00F42C77" w:rsidRPr="000857FD" w:rsidRDefault="00F42C77" w:rsidP="00F42C77">
      <w:pPr>
        <w:pStyle w:val="TE-Normal"/>
        <w:rPr>
          <w:rFonts w:ascii="Arial" w:hAnsi="Arial" w:cs="Arial"/>
          <w:sz w:val="24"/>
          <w:szCs w:val="24"/>
        </w:rPr>
      </w:pPr>
    </w:p>
    <w:p w:rsidR="00F42C77" w:rsidRPr="000857FD" w:rsidRDefault="00F42C77" w:rsidP="00F42C77">
      <w:pPr>
        <w:pStyle w:val="Legenda"/>
        <w:keepNext/>
        <w:spacing w:before="0"/>
        <w:rPr>
          <w:rFonts w:ascii="Arial" w:hAnsi="Arial" w:cs="Arial"/>
          <w:sz w:val="24"/>
          <w:szCs w:val="24"/>
        </w:rPr>
      </w:pPr>
      <w:bookmarkStart w:id="64" w:name="_Toc392362428"/>
      <w:proofErr w:type="spellStart"/>
      <w:r w:rsidRPr="000857FD">
        <w:rPr>
          <w:rFonts w:ascii="Arial" w:hAnsi="Arial" w:cs="Arial"/>
          <w:sz w:val="24"/>
          <w:szCs w:val="24"/>
        </w:rPr>
        <w:lastRenderedPageBreak/>
        <w:t>Figura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</w:t>
      </w:r>
      <w:r w:rsidRPr="000857FD">
        <w:rPr>
          <w:rFonts w:ascii="Arial" w:hAnsi="Arial" w:cs="Arial"/>
          <w:sz w:val="24"/>
          <w:szCs w:val="24"/>
        </w:rPr>
        <w:fldChar w:fldCharType="begin"/>
      </w:r>
      <w:r w:rsidRPr="000857FD">
        <w:rPr>
          <w:rFonts w:ascii="Arial" w:hAnsi="Arial" w:cs="Arial"/>
          <w:sz w:val="24"/>
          <w:szCs w:val="24"/>
        </w:rPr>
        <w:instrText xml:space="preserve"> SEQ Figura \* ARABIC </w:instrText>
      </w:r>
      <w:r w:rsidRPr="000857FD">
        <w:rPr>
          <w:rFonts w:ascii="Arial" w:hAnsi="Arial" w:cs="Arial"/>
          <w:sz w:val="24"/>
          <w:szCs w:val="24"/>
        </w:rPr>
        <w:fldChar w:fldCharType="separate"/>
      </w:r>
      <w:r w:rsidR="00A03D5A">
        <w:rPr>
          <w:rFonts w:ascii="Arial" w:hAnsi="Arial" w:cs="Arial"/>
          <w:noProof/>
          <w:sz w:val="24"/>
          <w:szCs w:val="24"/>
        </w:rPr>
        <w:t>11</w:t>
      </w:r>
      <w:r w:rsidRPr="000857FD">
        <w:rPr>
          <w:rFonts w:ascii="Arial" w:hAnsi="Arial" w:cs="Arial"/>
          <w:sz w:val="24"/>
          <w:szCs w:val="24"/>
        </w:rPr>
        <w:fldChar w:fldCharType="end"/>
      </w:r>
      <w:r w:rsidRPr="000857F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0857FD">
        <w:rPr>
          <w:rFonts w:ascii="Arial" w:hAnsi="Arial" w:cs="Arial"/>
          <w:b w:val="0"/>
          <w:sz w:val="24"/>
          <w:szCs w:val="24"/>
        </w:rPr>
        <w:t>Cadastro</w:t>
      </w:r>
      <w:proofErr w:type="spellEnd"/>
      <w:r w:rsidRPr="000857FD">
        <w:rPr>
          <w:rFonts w:ascii="Arial" w:hAnsi="Arial" w:cs="Arial"/>
          <w:b w:val="0"/>
          <w:sz w:val="24"/>
          <w:szCs w:val="24"/>
        </w:rPr>
        <w:t xml:space="preserve"> de </w:t>
      </w:r>
      <w:proofErr w:type="spellStart"/>
      <w:r w:rsidRPr="000857FD">
        <w:rPr>
          <w:rFonts w:ascii="Arial" w:hAnsi="Arial" w:cs="Arial"/>
          <w:b w:val="0"/>
          <w:sz w:val="24"/>
          <w:szCs w:val="24"/>
        </w:rPr>
        <w:t>obra</w:t>
      </w:r>
      <w:bookmarkEnd w:id="64"/>
      <w:proofErr w:type="spellEnd"/>
    </w:p>
    <w:p w:rsidR="00BC6317" w:rsidRPr="000857FD" w:rsidRDefault="00F42C77" w:rsidP="00F42C77">
      <w:pPr>
        <w:pStyle w:val="T2-TituloSecundario"/>
        <w:numPr>
          <w:ilvl w:val="0"/>
          <w:numId w:val="0"/>
        </w:numPr>
        <w:spacing w:before="0" w:line="240" w:lineRule="auto"/>
        <w:jc w:val="center"/>
        <w:rPr>
          <w:rFonts w:ascii="Arial" w:hAnsi="Arial" w:cs="Arial"/>
          <w:sz w:val="24"/>
          <w:szCs w:val="24"/>
        </w:rPr>
      </w:pPr>
      <w:bookmarkStart w:id="65" w:name="_Toc392362350"/>
      <w:r w:rsidRPr="000857FD">
        <w:rPr>
          <w:rFonts w:ascii="Arial" w:hAnsi="Arial" w:cs="Arial"/>
          <w:noProof/>
          <w:snapToGrid/>
          <w:sz w:val="24"/>
          <w:szCs w:val="24"/>
        </w:rPr>
        <w:drawing>
          <wp:inline distT="0" distB="0" distL="0" distR="0" wp14:anchorId="588422F7" wp14:editId="603E4C66">
            <wp:extent cx="4291334" cy="5003514"/>
            <wp:effectExtent l="0" t="0" r="0" b="698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obr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66" cy="50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:rsidR="00F42C77" w:rsidRPr="000857FD" w:rsidRDefault="00AB7C09" w:rsidP="00F42C77">
      <w:pPr>
        <w:pStyle w:val="TE-Normal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D6000">
        <w:rPr>
          <w:rFonts w:ascii="Arial" w:hAnsi="Arial" w:cs="Arial"/>
          <w:sz w:val="24"/>
          <w:szCs w:val="24"/>
        </w:rPr>
        <w:t>N</w:t>
      </w:r>
      <w:r w:rsidR="00A9109B" w:rsidRPr="001D6000">
        <w:rPr>
          <w:rFonts w:ascii="Arial" w:hAnsi="Arial" w:cs="Arial"/>
          <w:sz w:val="24"/>
          <w:szCs w:val="24"/>
        </w:rPr>
        <w:t>esta</w:t>
      </w:r>
      <w:r w:rsidR="00A9109B" w:rsidRPr="000857FD">
        <w:rPr>
          <w:rFonts w:ascii="Arial" w:hAnsi="Arial" w:cs="Arial"/>
          <w:sz w:val="24"/>
          <w:szCs w:val="24"/>
        </w:rPr>
        <w:t xml:space="preserve"> tela são inseridas </w:t>
      </w:r>
      <w:proofErr w:type="gramStart"/>
      <w:r w:rsidR="00A9109B" w:rsidRPr="000857FD">
        <w:rPr>
          <w:rFonts w:ascii="Arial" w:hAnsi="Arial" w:cs="Arial"/>
          <w:sz w:val="24"/>
          <w:szCs w:val="24"/>
        </w:rPr>
        <w:t>todas</w:t>
      </w:r>
      <w:proofErr w:type="gramEnd"/>
      <w:r w:rsidR="00A9109B" w:rsidRPr="000857FD">
        <w:rPr>
          <w:rFonts w:ascii="Arial" w:hAnsi="Arial" w:cs="Arial"/>
          <w:sz w:val="24"/>
          <w:szCs w:val="24"/>
        </w:rPr>
        <w:t xml:space="preserve"> informação necessárias para o cadastro de uma obra logo no inicio e inserido o titulo, depois na tabela autores </w:t>
      </w:r>
      <w:proofErr w:type="spellStart"/>
      <w:r w:rsidR="00A9109B" w:rsidRPr="000857FD">
        <w:rPr>
          <w:rFonts w:ascii="Arial" w:hAnsi="Arial" w:cs="Arial"/>
          <w:sz w:val="24"/>
          <w:szCs w:val="24"/>
        </w:rPr>
        <w:t>p</w:t>
      </w:r>
      <w:r w:rsidR="006F330E" w:rsidRPr="000857FD">
        <w:rPr>
          <w:rFonts w:ascii="Arial" w:hAnsi="Arial" w:cs="Arial"/>
          <w:sz w:val="24"/>
          <w:szCs w:val="24"/>
        </w:rPr>
        <w:t>a</w:t>
      </w:r>
      <w:r w:rsidR="00A9109B" w:rsidRPr="000857FD">
        <w:rPr>
          <w:rFonts w:ascii="Arial" w:hAnsi="Arial" w:cs="Arial"/>
          <w:sz w:val="24"/>
          <w:szCs w:val="24"/>
        </w:rPr>
        <w:t>ós</w:t>
      </w:r>
      <w:proofErr w:type="spellEnd"/>
      <w:r w:rsidR="00A9109B" w:rsidRPr="000857FD">
        <w:rPr>
          <w:rFonts w:ascii="Arial" w:hAnsi="Arial" w:cs="Arial"/>
          <w:sz w:val="24"/>
          <w:szCs w:val="24"/>
        </w:rPr>
        <w:t xml:space="preserve"> ser inserido diversos autores referentes a obra, edição, ano, editora. ISBN, imagem da capa da obra e no exemplar. </w:t>
      </w:r>
    </w:p>
    <w:p w:rsidR="004A3E2C" w:rsidRPr="000857FD" w:rsidRDefault="0041607B" w:rsidP="000857FD">
      <w:pPr>
        <w:pStyle w:val="T1-TituloPrimario"/>
        <w:spacing w:before="0" w:after="0"/>
        <w:rPr>
          <w:rFonts w:ascii="Arial" w:hAnsi="Arial" w:cs="Arial"/>
          <w:sz w:val="24"/>
          <w:szCs w:val="24"/>
        </w:rPr>
      </w:pPr>
      <w:bookmarkStart w:id="66" w:name="_Toc195275376"/>
      <w:bookmarkStart w:id="67" w:name="_Toc392362351"/>
      <w:r w:rsidRPr="000857FD">
        <w:rPr>
          <w:rFonts w:ascii="Arial" w:hAnsi="Arial" w:cs="Arial"/>
          <w:sz w:val="24"/>
          <w:szCs w:val="24"/>
        </w:rPr>
        <w:lastRenderedPageBreak/>
        <w:t>Considerações finais</w:t>
      </w:r>
      <w:bookmarkEnd w:id="66"/>
      <w:bookmarkEnd w:id="67"/>
    </w:p>
    <w:p w:rsidR="000857FD" w:rsidRPr="000857FD" w:rsidRDefault="000857FD" w:rsidP="000857FD">
      <w:pPr>
        <w:pStyle w:val="TE-Normal"/>
        <w:rPr>
          <w:rFonts w:ascii="Arial" w:hAnsi="Arial" w:cs="Arial"/>
        </w:rPr>
      </w:pPr>
    </w:p>
    <w:p w:rsidR="00972A0B" w:rsidRPr="000857FD" w:rsidRDefault="00972A0B" w:rsidP="000857F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>O software pode ser utilizado como um meio simples para organizar as obras e seu controle dentro das bibliotecas. Já que o mesmo foi pensado como um software simples, ele pode ser melhorado e até mesmo aumentado, dependendo das necessidades específicas.</w:t>
      </w:r>
    </w:p>
    <w:p w:rsidR="00972A0B" w:rsidRPr="000857FD" w:rsidRDefault="00972A0B" w:rsidP="000857F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O uso da linguagem de programação </w:t>
      </w:r>
      <w:proofErr w:type="spellStart"/>
      <w:proofErr w:type="gramStart"/>
      <w:r w:rsidRPr="000857FD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0857FD">
        <w:rPr>
          <w:rFonts w:ascii="Arial" w:hAnsi="Arial" w:cs="Arial"/>
          <w:sz w:val="24"/>
          <w:szCs w:val="24"/>
        </w:rPr>
        <w:t xml:space="preserve"> nos possibilitou uma ampla opção de bibliotecas e também uma visão comercial muito grande visto que </w:t>
      </w:r>
      <w:proofErr w:type="spellStart"/>
      <w:r w:rsidRPr="000857FD">
        <w:rPr>
          <w:rFonts w:ascii="Arial" w:hAnsi="Arial" w:cs="Arial"/>
          <w:sz w:val="24"/>
          <w:szCs w:val="24"/>
        </w:rPr>
        <w:t>java</w:t>
      </w:r>
      <w:proofErr w:type="spellEnd"/>
      <w:r w:rsidRPr="000857FD">
        <w:rPr>
          <w:rFonts w:ascii="Arial" w:hAnsi="Arial" w:cs="Arial"/>
          <w:sz w:val="24"/>
          <w:szCs w:val="24"/>
        </w:rPr>
        <w:t xml:space="preserve"> é uma linguagem muito usada.</w:t>
      </w:r>
    </w:p>
    <w:p w:rsidR="00972A0B" w:rsidRPr="000857FD" w:rsidRDefault="00972A0B" w:rsidP="00972A0B">
      <w:pPr>
        <w:pStyle w:val="TE-Normal"/>
        <w:rPr>
          <w:rFonts w:ascii="Arial" w:hAnsi="Arial" w:cs="Arial"/>
        </w:rPr>
      </w:pPr>
    </w:p>
    <w:p w:rsidR="00203EC6" w:rsidRPr="000857FD" w:rsidRDefault="00203EC6" w:rsidP="00972A0B">
      <w:pPr>
        <w:rPr>
          <w:rFonts w:ascii="Arial" w:hAnsi="Arial" w:cs="Arial"/>
        </w:rPr>
        <w:sectPr w:rsidR="00203EC6" w:rsidRPr="000857FD" w:rsidSect="007E76A6">
          <w:headerReference w:type="default" r:id="rId43"/>
          <w:pgSz w:w="11906" w:h="16838" w:code="9"/>
          <w:pgMar w:top="1701" w:right="1134" w:bottom="1531" w:left="1701" w:header="720" w:footer="720" w:gutter="0"/>
          <w:cols w:space="720"/>
          <w:noEndnote/>
        </w:sectPr>
      </w:pPr>
    </w:p>
    <w:p w:rsidR="00AA28E0" w:rsidRPr="000857FD" w:rsidRDefault="00203EC6" w:rsidP="000857FD">
      <w:pPr>
        <w:pStyle w:val="TP-TituloCentralizadoPos"/>
        <w:spacing w:after="0"/>
        <w:rPr>
          <w:rFonts w:ascii="Arial" w:hAnsi="Arial" w:cs="Arial"/>
          <w:sz w:val="24"/>
          <w:szCs w:val="24"/>
        </w:rPr>
      </w:pPr>
      <w:bookmarkStart w:id="68" w:name="_Toc527721628"/>
      <w:bookmarkStart w:id="69" w:name="_Toc527793681"/>
      <w:bookmarkStart w:id="70" w:name="_Toc527795414"/>
      <w:bookmarkStart w:id="71" w:name="_Toc527798510"/>
      <w:bookmarkStart w:id="72" w:name="_Toc392362352"/>
      <w:r w:rsidRPr="000857FD">
        <w:rPr>
          <w:rFonts w:ascii="Arial" w:hAnsi="Arial" w:cs="Arial"/>
          <w:sz w:val="24"/>
          <w:szCs w:val="24"/>
        </w:rPr>
        <w:lastRenderedPageBreak/>
        <w:t>Referências</w:t>
      </w:r>
      <w:bookmarkEnd w:id="68"/>
      <w:bookmarkEnd w:id="69"/>
      <w:bookmarkEnd w:id="70"/>
      <w:bookmarkEnd w:id="71"/>
      <w:bookmarkEnd w:id="72"/>
      <w:r w:rsidRPr="000857FD">
        <w:rPr>
          <w:rFonts w:ascii="Arial" w:hAnsi="Arial" w:cs="Arial"/>
          <w:sz w:val="24"/>
          <w:szCs w:val="24"/>
        </w:rPr>
        <w:t xml:space="preserve"> </w:t>
      </w:r>
    </w:p>
    <w:p w:rsidR="000857FD" w:rsidRPr="000857FD" w:rsidRDefault="000857FD" w:rsidP="000857FD">
      <w:pPr>
        <w:pStyle w:val="TE-Normal"/>
        <w:rPr>
          <w:rFonts w:ascii="Arial" w:hAnsi="Arial" w:cs="Arial"/>
        </w:rPr>
      </w:pPr>
    </w:p>
    <w:p w:rsidR="00203EC6" w:rsidRPr="000857FD" w:rsidRDefault="00203EC6">
      <w:pPr>
        <w:pStyle w:val="PT-Referencias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UNIVERSIDADE FEDERAL DO PARANÁ. Sistema de Bibliotecas. Teses, dissertações, monografias e trabalhos acadêmicos. In: _____. </w:t>
      </w:r>
      <w:r w:rsidRPr="000857FD">
        <w:rPr>
          <w:rFonts w:ascii="Arial" w:hAnsi="Arial" w:cs="Arial"/>
          <w:b/>
          <w:sz w:val="24"/>
          <w:szCs w:val="24"/>
        </w:rPr>
        <w:t>Normas para apresentação de documentos científicos</w:t>
      </w:r>
      <w:r w:rsidRPr="000857FD">
        <w:rPr>
          <w:rFonts w:ascii="Arial" w:hAnsi="Arial" w:cs="Arial"/>
          <w:sz w:val="24"/>
          <w:szCs w:val="24"/>
        </w:rPr>
        <w:t xml:space="preserve">. Curitiba: Ed. da UFPR, </w:t>
      </w:r>
      <w:proofErr w:type="gramStart"/>
      <w:r w:rsidRPr="000857FD">
        <w:rPr>
          <w:rFonts w:ascii="Arial" w:hAnsi="Arial" w:cs="Arial"/>
          <w:sz w:val="24"/>
          <w:szCs w:val="24"/>
        </w:rPr>
        <w:t>2000a.</w:t>
      </w:r>
      <w:proofErr w:type="gramEnd"/>
    </w:p>
    <w:p w:rsidR="00203EC6" w:rsidRPr="000857FD" w:rsidRDefault="00203EC6">
      <w:pPr>
        <w:pStyle w:val="PT-Referencias"/>
        <w:rPr>
          <w:rFonts w:ascii="Arial" w:hAnsi="Arial" w:cs="Arial"/>
          <w:sz w:val="24"/>
          <w:szCs w:val="24"/>
        </w:rPr>
      </w:pPr>
      <w:r w:rsidRPr="000857FD">
        <w:rPr>
          <w:rFonts w:ascii="Arial" w:hAnsi="Arial" w:cs="Arial"/>
          <w:sz w:val="24"/>
          <w:szCs w:val="24"/>
        </w:rPr>
        <w:t xml:space="preserve">UNIVERSIDADE FEDERAL DO PARANÁ. Sistema de Bibliotecas. Redação e editoração. In: _____. </w:t>
      </w:r>
      <w:r w:rsidRPr="000857FD">
        <w:rPr>
          <w:rFonts w:ascii="Arial" w:hAnsi="Arial" w:cs="Arial"/>
          <w:b/>
          <w:sz w:val="24"/>
          <w:szCs w:val="24"/>
        </w:rPr>
        <w:t>Normas para apresentação de documentos científicos</w:t>
      </w:r>
      <w:r w:rsidRPr="000857FD">
        <w:rPr>
          <w:rFonts w:ascii="Arial" w:hAnsi="Arial" w:cs="Arial"/>
          <w:sz w:val="24"/>
          <w:szCs w:val="24"/>
        </w:rPr>
        <w:t>. Curitiba: Ed. da UFPR, 2000b.</w:t>
      </w:r>
    </w:p>
    <w:p w:rsidR="00330DF6" w:rsidRPr="000857FD" w:rsidRDefault="00330DF6">
      <w:pPr>
        <w:pStyle w:val="PT-Referencias"/>
        <w:rPr>
          <w:rFonts w:ascii="Arial" w:hAnsi="Arial" w:cs="Arial"/>
          <w:sz w:val="24"/>
          <w:szCs w:val="24"/>
        </w:rPr>
      </w:pPr>
    </w:p>
    <w:p w:rsidR="00203EC6" w:rsidRPr="000857FD" w:rsidRDefault="00203EC6">
      <w:pPr>
        <w:pStyle w:val="Notaderodap"/>
        <w:rPr>
          <w:rFonts w:ascii="Arial" w:hAnsi="Arial" w:cs="Arial"/>
          <w:sz w:val="24"/>
          <w:szCs w:val="24"/>
        </w:rPr>
      </w:pPr>
    </w:p>
    <w:p w:rsidR="00203EC6" w:rsidRPr="000857FD" w:rsidRDefault="00203EC6">
      <w:pPr>
        <w:pStyle w:val="Notaderodap"/>
        <w:rPr>
          <w:rFonts w:ascii="Arial" w:hAnsi="Arial" w:cs="Arial"/>
          <w:sz w:val="24"/>
          <w:szCs w:val="24"/>
        </w:rPr>
      </w:pPr>
    </w:p>
    <w:sectPr w:rsidR="00203EC6" w:rsidRPr="000857FD" w:rsidSect="00316E4D">
      <w:headerReference w:type="even" r:id="rId44"/>
      <w:headerReference w:type="default" r:id="rId45"/>
      <w:footerReference w:type="even" r:id="rId46"/>
      <w:footerReference w:type="first" r:id="rId47"/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A34" w:rsidRDefault="00471A34">
      <w:r>
        <w:separator/>
      </w:r>
    </w:p>
  </w:endnote>
  <w:endnote w:type="continuationSeparator" w:id="0">
    <w:p w:rsidR="00471A34" w:rsidRDefault="0047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Pr="00501926" w:rsidRDefault="00240DF9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Pr="00501926" w:rsidRDefault="00240DF9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A34" w:rsidRDefault="00471A34">
      <w:r>
        <w:separator/>
      </w:r>
    </w:p>
  </w:footnote>
  <w:footnote w:type="continuationSeparator" w:id="0">
    <w:p w:rsidR="00471A34" w:rsidRDefault="00471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94835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240DF9" w:rsidRDefault="00240DF9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Pr="00EC49FE" w:rsidRDefault="00240DF9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240DF9" w:rsidRPr="00EC49FE" w:rsidRDefault="00240DF9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</w:t>
    </w:r>
    <w:proofErr w:type="gramEnd"/>
    <w:r w:rsidRPr="00EC49FE">
      <w:t>Velho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9" w:rsidRDefault="00240DF9">
    <w:pPr>
      <w:framePr w:wrap="around" w:vAnchor="text" w:hAnchor="margin" w:xAlign="inside" w:y="1"/>
    </w:pPr>
  </w:p>
  <w:p w:rsidR="00240DF9" w:rsidRDefault="00240DF9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567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732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508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732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508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732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508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732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508" w:hanging="224"/>
      </w:pPr>
      <w:rPr>
        <w:rFonts w:ascii="StarBats" w:hAnsi="StarBats"/>
        <w:sz w:val="18"/>
      </w:rPr>
    </w:lvl>
  </w:abstractNum>
  <w:abstractNum w:abstractNumId="1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2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3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A6F07EA"/>
    <w:multiLevelType w:val="multilevel"/>
    <w:tmpl w:val="B582AC0C"/>
    <w:styleLink w:val="LFO3"/>
    <w:lvl w:ilvl="0">
      <w:start w:val="1"/>
      <w:numFmt w:val="decimal"/>
      <w:lvlText w:val="QUADRO %1 - "/>
      <w:lvlJc w:val="left"/>
      <w:rPr>
        <w:rFonts w:ascii="Times New Roman" w:hAnsi="Times New Roman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ACC6095"/>
    <w:multiLevelType w:val="hybridMultilevel"/>
    <w:tmpl w:val="1CAE8EC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0B5C6D82"/>
    <w:multiLevelType w:val="hybridMultilevel"/>
    <w:tmpl w:val="ABBE3070"/>
    <w:lvl w:ilvl="0" w:tplc="68504C3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-283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-283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-283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-283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132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415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698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1981" w:firstLine="0"/>
      </w:pPr>
      <w:rPr>
        <w:rFonts w:hint="default"/>
      </w:rPr>
    </w:lvl>
  </w:abstractNum>
  <w:abstractNum w:abstractNumId="8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2580"/>
        </w:tabs>
        <w:ind w:left="3374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7F625F"/>
    <w:multiLevelType w:val="multilevel"/>
    <w:tmpl w:val="2B42EDD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4997642C"/>
    <w:multiLevelType w:val="hybridMultilevel"/>
    <w:tmpl w:val="6FE66A3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2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3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10"/>
    <w:lvlOverride w:ilvl="0">
      <w:startOverride w:val="1"/>
    </w:lvlOverride>
  </w:num>
  <w:num w:numId="11">
    <w:abstractNumId w:val="13"/>
  </w:num>
  <w:num w:numId="12">
    <w:abstractNumId w:val="14"/>
  </w:num>
  <w:num w:numId="13">
    <w:abstractNumId w:val="8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9"/>
  </w:num>
  <w:num w:numId="21">
    <w:abstractNumId w:val="4"/>
    <w:lvlOverride w:ilvl="0">
      <w:startOverride w:val="1"/>
    </w:lvlOverride>
  </w:num>
  <w:num w:numId="22">
    <w:abstractNumId w:val="5"/>
  </w:num>
  <w:num w:numId="23">
    <w:abstractNumId w:val="11"/>
  </w:num>
  <w:num w:numId="24">
    <w:abstractNumId w:val="5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,2.5mm,,2.5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C4"/>
    <w:rsid w:val="00007D94"/>
    <w:rsid w:val="000108BF"/>
    <w:rsid w:val="00016ADA"/>
    <w:rsid w:val="00022E8E"/>
    <w:rsid w:val="0002367C"/>
    <w:rsid w:val="00025D31"/>
    <w:rsid w:val="00027D4F"/>
    <w:rsid w:val="000318BC"/>
    <w:rsid w:val="00031F8F"/>
    <w:rsid w:val="00040192"/>
    <w:rsid w:val="000437C7"/>
    <w:rsid w:val="000719AD"/>
    <w:rsid w:val="000857FD"/>
    <w:rsid w:val="00087101"/>
    <w:rsid w:val="000A7CEE"/>
    <w:rsid w:val="000C6712"/>
    <w:rsid w:val="000D6BB4"/>
    <w:rsid w:val="000D6EA2"/>
    <w:rsid w:val="000E2B8D"/>
    <w:rsid w:val="000F41A7"/>
    <w:rsid w:val="001018EB"/>
    <w:rsid w:val="00106D1B"/>
    <w:rsid w:val="001247E9"/>
    <w:rsid w:val="00140FFF"/>
    <w:rsid w:val="00141CD5"/>
    <w:rsid w:val="00146296"/>
    <w:rsid w:val="0015533E"/>
    <w:rsid w:val="00160F8D"/>
    <w:rsid w:val="00165272"/>
    <w:rsid w:val="001968DF"/>
    <w:rsid w:val="001A75C6"/>
    <w:rsid w:val="001B5B7B"/>
    <w:rsid w:val="001C3415"/>
    <w:rsid w:val="001D544D"/>
    <w:rsid w:val="001D59F7"/>
    <w:rsid w:val="001D6000"/>
    <w:rsid w:val="001E6405"/>
    <w:rsid w:val="001E7B35"/>
    <w:rsid w:val="00203EC6"/>
    <w:rsid w:val="0021335F"/>
    <w:rsid w:val="00225843"/>
    <w:rsid w:val="00236622"/>
    <w:rsid w:val="00237C0F"/>
    <w:rsid w:val="00240DF9"/>
    <w:rsid w:val="00245F1D"/>
    <w:rsid w:val="002508F4"/>
    <w:rsid w:val="00253EB2"/>
    <w:rsid w:val="002554C8"/>
    <w:rsid w:val="00256629"/>
    <w:rsid w:val="002618CA"/>
    <w:rsid w:val="00261D9B"/>
    <w:rsid w:val="00287A64"/>
    <w:rsid w:val="00294835"/>
    <w:rsid w:val="002A1EC5"/>
    <w:rsid w:val="002B0C1E"/>
    <w:rsid w:val="002D26B8"/>
    <w:rsid w:val="002F0008"/>
    <w:rsid w:val="002F3CC5"/>
    <w:rsid w:val="002F5CBA"/>
    <w:rsid w:val="00305CAB"/>
    <w:rsid w:val="0031294E"/>
    <w:rsid w:val="00316E4D"/>
    <w:rsid w:val="00317AC7"/>
    <w:rsid w:val="0032624D"/>
    <w:rsid w:val="00330454"/>
    <w:rsid w:val="003305CB"/>
    <w:rsid w:val="00330DF6"/>
    <w:rsid w:val="00335D61"/>
    <w:rsid w:val="00345108"/>
    <w:rsid w:val="0034761D"/>
    <w:rsid w:val="00352CDA"/>
    <w:rsid w:val="00354161"/>
    <w:rsid w:val="003545DE"/>
    <w:rsid w:val="00354CB4"/>
    <w:rsid w:val="00360558"/>
    <w:rsid w:val="00364676"/>
    <w:rsid w:val="003647FA"/>
    <w:rsid w:val="00390DBE"/>
    <w:rsid w:val="003A00F4"/>
    <w:rsid w:val="003B1DE4"/>
    <w:rsid w:val="003E7C28"/>
    <w:rsid w:val="00410F3A"/>
    <w:rsid w:val="0041607B"/>
    <w:rsid w:val="00420A26"/>
    <w:rsid w:val="004347FE"/>
    <w:rsid w:val="0044287A"/>
    <w:rsid w:val="00455EC9"/>
    <w:rsid w:val="00457415"/>
    <w:rsid w:val="00463C2F"/>
    <w:rsid w:val="00471A34"/>
    <w:rsid w:val="004763A1"/>
    <w:rsid w:val="00482459"/>
    <w:rsid w:val="00483B3F"/>
    <w:rsid w:val="00487F8D"/>
    <w:rsid w:val="0049697E"/>
    <w:rsid w:val="004A3E2C"/>
    <w:rsid w:val="004A6651"/>
    <w:rsid w:val="004B33F0"/>
    <w:rsid w:val="004B5B03"/>
    <w:rsid w:val="004D79A4"/>
    <w:rsid w:val="00501926"/>
    <w:rsid w:val="0051769A"/>
    <w:rsid w:val="00525427"/>
    <w:rsid w:val="005375FB"/>
    <w:rsid w:val="00542D23"/>
    <w:rsid w:val="00553575"/>
    <w:rsid w:val="00560AC6"/>
    <w:rsid w:val="005755B0"/>
    <w:rsid w:val="0059472D"/>
    <w:rsid w:val="00594F42"/>
    <w:rsid w:val="005B6E20"/>
    <w:rsid w:val="005C7AD6"/>
    <w:rsid w:val="005D273F"/>
    <w:rsid w:val="00610AE6"/>
    <w:rsid w:val="00630A39"/>
    <w:rsid w:val="006351A6"/>
    <w:rsid w:val="00637B0F"/>
    <w:rsid w:val="0066728D"/>
    <w:rsid w:val="00673E4F"/>
    <w:rsid w:val="006814A4"/>
    <w:rsid w:val="00685F72"/>
    <w:rsid w:val="006968E8"/>
    <w:rsid w:val="006A3C05"/>
    <w:rsid w:val="006A406E"/>
    <w:rsid w:val="006C09C0"/>
    <w:rsid w:val="006E3822"/>
    <w:rsid w:val="006F2F34"/>
    <w:rsid w:val="006F330E"/>
    <w:rsid w:val="006F7DC4"/>
    <w:rsid w:val="0070035D"/>
    <w:rsid w:val="00703027"/>
    <w:rsid w:val="00706773"/>
    <w:rsid w:val="007137C7"/>
    <w:rsid w:val="007262E5"/>
    <w:rsid w:val="00733582"/>
    <w:rsid w:val="00747F94"/>
    <w:rsid w:val="00760FD2"/>
    <w:rsid w:val="00762801"/>
    <w:rsid w:val="007745B5"/>
    <w:rsid w:val="007A58F1"/>
    <w:rsid w:val="007A7611"/>
    <w:rsid w:val="007C165C"/>
    <w:rsid w:val="007D3271"/>
    <w:rsid w:val="007D433B"/>
    <w:rsid w:val="007D7707"/>
    <w:rsid w:val="007E4715"/>
    <w:rsid w:val="007E76A6"/>
    <w:rsid w:val="007F34EC"/>
    <w:rsid w:val="007F5EAE"/>
    <w:rsid w:val="008012B8"/>
    <w:rsid w:val="008215E3"/>
    <w:rsid w:val="00850B01"/>
    <w:rsid w:val="00870E48"/>
    <w:rsid w:val="008846AC"/>
    <w:rsid w:val="008B4FE3"/>
    <w:rsid w:val="008D3E7C"/>
    <w:rsid w:val="008E08C0"/>
    <w:rsid w:val="008E70AA"/>
    <w:rsid w:val="008F7E6A"/>
    <w:rsid w:val="00910801"/>
    <w:rsid w:val="00916CA2"/>
    <w:rsid w:val="009209D2"/>
    <w:rsid w:val="00922976"/>
    <w:rsid w:val="00945E8A"/>
    <w:rsid w:val="00947D65"/>
    <w:rsid w:val="00954E0E"/>
    <w:rsid w:val="00956ED3"/>
    <w:rsid w:val="0096225B"/>
    <w:rsid w:val="00972A0B"/>
    <w:rsid w:val="0097313B"/>
    <w:rsid w:val="00975C03"/>
    <w:rsid w:val="00983E52"/>
    <w:rsid w:val="00986020"/>
    <w:rsid w:val="00986DBF"/>
    <w:rsid w:val="009B6446"/>
    <w:rsid w:val="009C2DB6"/>
    <w:rsid w:val="009C3A33"/>
    <w:rsid w:val="009C7F2F"/>
    <w:rsid w:val="009F5C07"/>
    <w:rsid w:val="00A030D8"/>
    <w:rsid w:val="00A034EB"/>
    <w:rsid w:val="00A03D5A"/>
    <w:rsid w:val="00A10535"/>
    <w:rsid w:val="00A24E74"/>
    <w:rsid w:val="00A3096E"/>
    <w:rsid w:val="00A31717"/>
    <w:rsid w:val="00A3328A"/>
    <w:rsid w:val="00A37DD7"/>
    <w:rsid w:val="00A43C7A"/>
    <w:rsid w:val="00A559A2"/>
    <w:rsid w:val="00A61099"/>
    <w:rsid w:val="00A7234D"/>
    <w:rsid w:val="00A75847"/>
    <w:rsid w:val="00A86CC7"/>
    <w:rsid w:val="00A9109B"/>
    <w:rsid w:val="00A914AA"/>
    <w:rsid w:val="00AA28E0"/>
    <w:rsid w:val="00AB3547"/>
    <w:rsid w:val="00AB6E0F"/>
    <w:rsid w:val="00AB7C09"/>
    <w:rsid w:val="00AD5C05"/>
    <w:rsid w:val="00AD6AC4"/>
    <w:rsid w:val="00AD7BED"/>
    <w:rsid w:val="00AE1E95"/>
    <w:rsid w:val="00B0695D"/>
    <w:rsid w:val="00B13A5F"/>
    <w:rsid w:val="00B243C6"/>
    <w:rsid w:val="00B340B2"/>
    <w:rsid w:val="00B34170"/>
    <w:rsid w:val="00B36E7E"/>
    <w:rsid w:val="00B45421"/>
    <w:rsid w:val="00B4776B"/>
    <w:rsid w:val="00B95CA9"/>
    <w:rsid w:val="00BA1812"/>
    <w:rsid w:val="00BB7A18"/>
    <w:rsid w:val="00BC0F67"/>
    <w:rsid w:val="00BC209A"/>
    <w:rsid w:val="00BC6317"/>
    <w:rsid w:val="00BC6BD4"/>
    <w:rsid w:val="00C04454"/>
    <w:rsid w:val="00C13E99"/>
    <w:rsid w:val="00C33E12"/>
    <w:rsid w:val="00C4791C"/>
    <w:rsid w:val="00C47C2F"/>
    <w:rsid w:val="00C515BC"/>
    <w:rsid w:val="00C63EE2"/>
    <w:rsid w:val="00C8090F"/>
    <w:rsid w:val="00C87ECF"/>
    <w:rsid w:val="00CA08F0"/>
    <w:rsid w:val="00CB0631"/>
    <w:rsid w:val="00CB5057"/>
    <w:rsid w:val="00CC4C07"/>
    <w:rsid w:val="00CD3295"/>
    <w:rsid w:val="00D01392"/>
    <w:rsid w:val="00D11116"/>
    <w:rsid w:val="00D15FBD"/>
    <w:rsid w:val="00D17CC6"/>
    <w:rsid w:val="00D250E2"/>
    <w:rsid w:val="00D43386"/>
    <w:rsid w:val="00D47538"/>
    <w:rsid w:val="00D57F91"/>
    <w:rsid w:val="00D632BE"/>
    <w:rsid w:val="00D66580"/>
    <w:rsid w:val="00D72896"/>
    <w:rsid w:val="00D810A7"/>
    <w:rsid w:val="00D8203D"/>
    <w:rsid w:val="00D90993"/>
    <w:rsid w:val="00D94B06"/>
    <w:rsid w:val="00D97B4E"/>
    <w:rsid w:val="00DB189E"/>
    <w:rsid w:val="00DC5CAF"/>
    <w:rsid w:val="00DE4C10"/>
    <w:rsid w:val="00DF1D72"/>
    <w:rsid w:val="00E00A7D"/>
    <w:rsid w:val="00E031CC"/>
    <w:rsid w:val="00E144F7"/>
    <w:rsid w:val="00E31C4B"/>
    <w:rsid w:val="00E3231F"/>
    <w:rsid w:val="00E40BEB"/>
    <w:rsid w:val="00E44E52"/>
    <w:rsid w:val="00E46D8F"/>
    <w:rsid w:val="00E64D3D"/>
    <w:rsid w:val="00E65756"/>
    <w:rsid w:val="00E67D37"/>
    <w:rsid w:val="00E83250"/>
    <w:rsid w:val="00E92CDF"/>
    <w:rsid w:val="00E96A63"/>
    <w:rsid w:val="00EA334D"/>
    <w:rsid w:val="00EA40BF"/>
    <w:rsid w:val="00EB13C5"/>
    <w:rsid w:val="00EB6274"/>
    <w:rsid w:val="00EB789C"/>
    <w:rsid w:val="00EF3436"/>
    <w:rsid w:val="00F17133"/>
    <w:rsid w:val="00F21B78"/>
    <w:rsid w:val="00F37B78"/>
    <w:rsid w:val="00F42C77"/>
    <w:rsid w:val="00F43A81"/>
    <w:rsid w:val="00F5415A"/>
    <w:rsid w:val="00F547DE"/>
    <w:rsid w:val="00F96F72"/>
    <w:rsid w:val="00FB201E"/>
    <w:rsid w:val="00FD05A9"/>
    <w:rsid w:val="00FD7107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otexto"/>
    <w:qFormat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ind w:left="0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</w:style>
  <w:style w:type="paragraph" w:customStyle="1" w:styleId="ndice1">
    <w:name w:val="Índice 1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pPr>
      <w:pageBreakBefore/>
      <w:widowControl w:val="0"/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D15FBD"/>
    <w:rPr>
      <w:sz w:val="26"/>
      <w:szCs w:val="18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</w:rPr>
  </w:style>
  <w:style w:type="paragraph" w:customStyle="1" w:styleId="Tabela">
    <w:name w:val="Tabela"/>
    <w:qFormat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rsid w:val="00416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character" w:customStyle="1" w:styleId="CabealhoChar">
    <w:name w:val="Cabeçalho Char"/>
    <w:link w:val="Cabealho"/>
    <w:uiPriority w:val="99"/>
    <w:rsid w:val="00025D31"/>
    <w:rPr>
      <w:snapToGrid w:val="0"/>
      <w:sz w:val="24"/>
    </w:rPr>
  </w:style>
  <w:style w:type="paragraph" w:customStyle="1" w:styleId="Standard">
    <w:name w:val="Standard"/>
    <w:rsid w:val="000A7CEE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">
    <w:name w:val="Table"/>
    <w:basedOn w:val="Legenda"/>
    <w:rsid w:val="000A7CEE"/>
    <w:pPr>
      <w:widowControl w:val="0"/>
      <w:suppressLineNumbers/>
      <w:tabs>
        <w:tab w:val="clear" w:pos="720"/>
      </w:tabs>
      <w:suppressAutoHyphens/>
      <w:autoSpaceDN w:val="0"/>
      <w:ind w:left="0" w:right="0"/>
      <w:jc w:val="left"/>
      <w:textAlignment w:val="baseline"/>
    </w:pPr>
    <w:rPr>
      <w:rFonts w:ascii="Times New Roman" w:eastAsia="SimSun" w:hAnsi="Times New Roman" w:cs="Mangal"/>
      <w:b w:val="0"/>
      <w:bCs w:val="0"/>
      <w:i/>
      <w:iCs/>
      <w:kern w:val="3"/>
      <w:sz w:val="24"/>
      <w:szCs w:val="24"/>
      <w:lang w:val="pt-BR" w:eastAsia="zh-CN" w:bidi="hi-IN"/>
    </w:rPr>
  </w:style>
  <w:style w:type="character" w:customStyle="1" w:styleId="apple-tab-span">
    <w:name w:val="apple-tab-span"/>
    <w:rsid w:val="000A7CEE"/>
  </w:style>
  <w:style w:type="numbering" w:customStyle="1" w:styleId="LFO3">
    <w:name w:val="LFO3"/>
    <w:basedOn w:val="Semlista"/>
    <w:rsid w:val="000A7CEE"/>
    <w:pPr>
      <w:numPr>
        <w:numId w:val="19"/>
      </w:numPr>
    </w:pPr>
  </w:style>
  <w:style w:type="paragraph" w:styleId="Textodebalo">
    <w:name w:val="Balloon Text"/>
    <w:basedOn w:val="Normal"/>
    <w:link w:val="TextodebaloChar"/>
    <w:rsid w:val="00BC63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C6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9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otexto"/>
    <w:qFormat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ind w:left="0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</w:style>
  <w:style w:type="paragraph" w:customStyle="1" w:styleId="ndice1">
    <w:name w:val="Índice 1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pPr>
      <w:pageBreakBefore/>
      <w:widowControl w:val="0"/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D15FBD"/>
    <w:rPr>
      <w:sz w:val="26"/>
      <w:szCs w:val="18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</w:rPr>
  </w:style>
  <w:style w:type="paragraph" w:customStyle="1" w:styleId="Tabela">
    <w:name w:val="Tabela"/>
    <w:qFormat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rsid w:val="004160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character" w:customStyle="1" w:styleId="CabealhoChar">
    <w:name w:val="Cabeçalho Char"/>
    <w:link w:val="Cabealho"/>
    <w:uiPriority w:val="99"/>
    <w:rsid w:val="00025D31"/>
    <w:rPr>
      <w:snapToGrid w:val="0"/>
      <w:sz w:val="24"/>
    </w:rPr>
  </w:style>
  <w:style w:type="paragraph" w:customStyle="1" w:styleId="Standard">
    <w:name w:val="Standard"/>
    <w:rsid w:val="000A7CEE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">
    <w:name w:val="Table"/>
    <w:basedOn w:val="Legenda"/>
    <w:rsid w:val="000A7CEE"/>
    <w:pPr>
      <w:widowControl w:val="0"/>
      <w:suppressLineNumbers/>
      <w:tabs>
        <w:tab w:val="clear" w:pos="720"/>
      </w:tabs>
      <w:suppressAutoHyphens/>
      <w:autoSpaceDN w:val="0"/>
      <w:ind w:left="0" w:right="0"/>
      <w:jc w:val="left"/>
      <w:textAlignment w:val="baseline"/>
    </w:pPr>
    <w:rPr>
      <w:rFonts w:ascii="Times New Roman" w:eastAsia="SimSun" w:hAnsi="Times New Roman" w:cs="Mangal"/>
      <w:b w:val="0"/>
      <w:bCs w:val="0"/>
      <w:i/>
      <w:iCs/>
      <w:kern w:val="3"/>
      <w:sz w:val="24"/>
      <w:szCs w:val="24"/>
      <w:lang w:val="pt-BR" w:eastAsia="zh-CN" w:bidi="hi-IN"/>
    </w:rPr>
  </w:style>
  <w:style w:type="character" w:customStyle="1" w:styleId="apple-tab-span">
    <w:name w:val="apple-tab-span"/>
    <w:rsid w:val="000A7CEE"/>
  </w:style>
  <w:style w:type="numbering" w:customStyle="1" w:styleId="LFO3">
    <w:name w:val="LFO3"/>
    <w:basedOn w:val="Semlista"/>
    <w:rsid w:val="000A7CEE"/>
    <w:pPr>
      <w:numPr>
        <w:numId w:val="19"/>
      </w:numPr>
    </w:pPr>
  </w:style>
  <w:style w:type="paragraph" w:styleId="Textodebalo">
    <w:name w:val="Balloon Text"/>
    <w:basedOn w:val="Normal"/>
    <w:link w:val="TextodebaloChar"/>
    <w:rsid w:val="00BC63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C6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Beatriz\Downloads\Modelo%20Relat&#243;rio%20T&#233;cnico%20-%20FORMATO%20WORD%20(1)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jpe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image" Target="media/image13.png"/><Relationship Id="rId11" Type="http://schemas.openxmlformats.org/officeDocument/2006/relationships/hyperlink" Target="file:///C:\Users\Beatriz\Downloads\Modelo%20Relat&#243;rio%20T&#233;cnico%20-%20FORMATO%20WORD%20(1).docx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jpeg"/><Relationship Id="rId45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eader" Target="header4.xm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C:\Users\Beatriz\Downloads\Modelo%20Relat&#243;rio%20T&#233;cnico%20-%20FORMATO%20WORD%20(1).docx" TargetMode="External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jpeg"/><Relationship Id="rId46" Type="http://schemas.openxmlformats.org/officeDocument/2006/relationships/footer" Target="footer3.xml"/><Relationship Id="rId20" Type="http://schemas.openxmlformats.org/officeDocument/2006/relationships/image" Target="media/image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Disciplinas\Gradua&#231;&#227;o\TCC\Metodologia\ModelosTCC\modelorelatoriofinal-SI2009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8984-B9BC-4A1D-91E0-E88EA196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modelorelatoriofinal-SI2009i.dot</Template>
  <TotalTime>459</TotalTime>
  <Pages>26</Pages>
  <Words>2757</Words>
  <Characters>14894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17616</CharactersWithSpaces>
  <SharedDoc>false</SharedDoc>
  <HLinks>
    <vt:vector size="12" baseType="variant">
      <vt:variant>
        <vt:i4>720975</vt:i4>
      </vt:variant>
      <vt:variant>
        <vt:i4>201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Alexandre</dc:creator>
  <cp:keywords/>
  <dc:description/>
  <cp:lastModifiedBy>Everton Spindola</cp:lastModifiedBy>
  <cp:revision>6</cp:revision>
  <cp:lastPrinted>2014-07-08T10:59:00Z</cp:lastPrinted>
  <dcterms:created xsi:type="dcterms:W3CDTF">2014-07-01T13:10:00Z</dcterms:created>
  <dcterms:modified xsi:type="dcterms:W3CDTF">2014-10-02T00:33:00Z</dcterms:modified>
</cp:coreProperties>
</file>